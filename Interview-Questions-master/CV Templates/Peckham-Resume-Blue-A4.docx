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420"/>
        <w:gridCol w:w="450"/>
        <w:gridCol w:w="6210"/>
      </w:tblGrid>
      <w:tr w:rsidR="009B1F34" w:rsidRPr="00786CAA" w:rsidTr="00E81F00">
        <w:trPr>
          <w:trHeight w:val="3510"/>
          <w:jc w:val="center"/>
        </w:trPr>
        <w:tc>
          <w:tcPr>
            <w:tcW w:w="3420" w:type="dxa"/>
            <w:shd w:val="clear" w:color="auto" w:fill="auto"/>
          </w:tcPr>
          <w:tbl>
            <w:tblPr>
              <w:tblStyle w:val="TableGrid"/>
              <w:tblW w:w="34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427"/>
            </w:tblGrid>
            <w:tr w:rsidR="009B1F34" w:rsidRPr="00786CAA" w:rsidTr="002A17D6">
              <w:trPr>
                <w:trHeight w:val="95"/>
              </w:trPr>
              <w:tc>
                <w:tcPr>
                  <w:tcW w:w="3427" w:type="dxa"/>
                </w:tcPr>
                <w:p w:rsidR="009B1F34" w:rsidRPr="00EC1D8F" w:rsidRDefault="005302B9" w:rsidP="00F75EAC">
                  <w:pPr>
                    <w:rPr>
                      <w:rFonts w:ascii="Calibri" w:hAnsi="Calibri" w:cs="Calibri"/>
                      <w:color w:val="auto"/>
                      <w:sz w:val="14"/>
                      <w:szCs w:val="14"/>
                    </w:rPr>
                  </w:pPr>
                  <w:sdt>
                    <w:sdtPr>
                      <w:rPr>
                        <w:rFonts w:ascii="Calibri" w:hAnsi="Calibri" w:cs="Calibri"/>
                        <w:b/>
                        <w:sz w:val="32"/>
                      </w:rPr>
                      <w:alias w:val="Contact:"/>
                      <w:tag w:val="Contact:"/>
                      <w:id w:val="1524439084"/>
                      <w:placeholder>
                        <w:docPart w:val="350F9F00E50146098F0C73F57A1C892B"/>
                      </w:placeholder>
                      <w:temporary/>
                      <w:showingPlcHdr/>
                      <w:dataBinding w:prefixMappings="xmlns:ns0='http://schemas.microsoft.com/office/2006/coverPageProps' " w:xpath="/ns0:CoverPageProperties[1]/ns0:CompanyPhone[1]" w:storeItemID="{55AF091B-3C7A-41E3-B477-F2FDAA23CFDA}"/>
                      <w15:appearance w15:val="hidden"/>
                      <w:text w:multiLine="1"/>
                    </w:sdtPr>
                    <w:sdtEndPr/>
                    <w:sdtContent>
                      <w:r w:rsidR="007D2C2D">
                        <w:rPr>
                          <w:rFonts w:ascii="Calibri" w:hAnsi="Calibri" w:cs="Calibri"/>
                          <w:b/>
                          <w:sz w:val="32"/>
                        </w:rPr>
                        <w:t>Contact</w:t>
                      </w:r>
                    </w:sdtContent>
                  </w:sdt>
                </w:p>
              </w:tc>
            </w:tr>
            <w:tr w:rsidR="00B35E11" w:rsidRPr="00B35E11" w:rsidTr="00B35E11">
              <w:trPr>
                <w:trHeight w:val="95"/>
              </w:trPr>
              <w:tc>
                <w:tcPr>
                  <w:tcW w:w="3427" w:type="dxa"/>
                </w:tcPr>
                <w:p w:rsidR="00B35E11" w:rsidRPr="00B35E11" w:rsidRDefault="00B35E11" w:rsidP="002669C5">
                  <w:pPr>
                    <w:rPr>
                      <w:rFonts w:ascii="Calibri" w:hAnsi="Calibri" w:cs="Calibri"/>
                      <w:color w:val="auto"/>
                      <w:sz w:val="14"/>
                      <w:szCs w:val="14"/>
                    </w:rPr>
                  </w:pPr>
                </w:p>
              </w:tc>
            </w:tr>
            <w:tr w:rsidR="009B1F34" w:rsidRPr="00786CAA" w:rsidTr="002A17D6">
              <w:trPr>
                <w:trHeight w:val="248"/>
              </w:trPr>
              <w:tc>
                <w:tcPr>
                  <w:tcW w:w="3427" w:type="dxa"/>
                </w:tcPr>
                <w:p w:rsidR="009B1F34" w:rsidRPr="00786CAA" w:rsidRDefault="005302B9" w:rsidP="002669C5">
                  <w:pPr>
                    <w:rPr>
                      <w:rFonts w:ascii="Calibri" w:hAnsi="Calibri" w:cs="Calibri"/>
                      <w:color w:val="auto"/>
                    </w:rPr>
                  </w:pPr>
                  <w:sdt>
                    <w:sdtPr>
                      <w:rPr>
                        <w:rFonts w:ascii="Calibri" w:hAnsi="Calibri" w:cs="Calibri"/>
                        <w:color w:val="auto"/>
                      </w:rPr>
                      <w:alias w:val="Enter Street Address:"/>
                      <w:tag w:val="Enter Street Address:"/>
                      <w:id w:val="-2060394226"/>
                      <w:placeholder>
                        <w:docPart w:val="3F9AD894D92F46C6A6D2495C633BF3D0"/>
                      </w:placeholder>
                      <w:temporary/>
                      <w:showingPlcHdr/>
                      <w:dataBinding w:prefixMappings="xmlns:ns0='http://schemas.microsoft.com/office/2006/coverPageProps' " w:xpath="/ns0:CoverPageProperties[1]/ns0:CompanyAddress[1]" w:storeItemID="{55AF091B-3C7A-41E3-B477-F2FDAA23CFDA}"/>
                      <w15:appearance w15:val="hidden"/>
                      <w:text w:multiLine="1"/>
                    </w:sdtPr>
                    <w:sdtEndPr/>
                    <w:sdtContent>
                      <w:r w:rsidR="002669C5">
                        <w:rPr>
                          <w:rFonts w:ascii="Calibri" w:hAnsi="Calibri" w:cs="Calibri"/>
                          <w:color w:val="auto"/>
                        </w:rPr>
                        <w:t>Street Address</w:t>
                      </w:r>
                    </w:sdtContent>
                  </w:sdt>
                </w:p>
              </w:tc>
            </w:tr>
            <w:tr w:rsidR="002669C5" w:rsidRPr="00786CAA" w:rsidTr="002A17D6">
              <w:trPr>
                <w:trHeight w:val="248"/>
              </w:trPr>
              <w:tc>
                <w:tcPr>
                  <w:tcW w:w="3427" w:type="dxa"/>
                </w:tcPr>
                <w:p w:rsidR="002669C5" w:rsidRDefault="005302B9" w:rsidP="002669C5">
                  <w:pPr>
                    <w:rPr>
                      <w:rFonts w:ascii="Calibri" w:hAnsi="Calibri" w:cs="Calibri"/>
                      <w:color w:val="auto"/>
                    </w:rPr>
                  </w:pPr>
                  <w:sdt>
                    <w:sdtPr>
                      <w:rPr>
                        <w:rFonts w:ascii="Calibri" w:hAnsi="Calibri" w:cs="Calibri"/>
                        <w:color w:val="auto"/>
                      </w:rPr>
                      <w:alias w:val="Enter City, State, ZIP Code:"/>
                      <w:tag w:val="Enter City, State, ZIP Code:"/>
                      <w:id w:val="922765826"/>
                      <w:placeholder>
                        <w:docPart w:val="D85C6196F4D14C3095F8C40B6175BAC6"/>
                      </w:placeholder>
                      <w:temporary/>
                      <w:showingPlcHdr/>
                      <w:dataBinding w:prefixMappings="xmlns:ns0='http://schemas.microsoft.com/office/2006/coverPageProps' " w:xpath="/ns0:CoverPageProperties[1]/ns0:CompanyAddress[1]" w:storeItemID="{55AF091B-3C7A-41E3-B477-F2FDAA23CFDA}"/>
                      <w15:appearance w15:val="hidden"/>
                      <w:text w:multiLine="1"/>
                    </w:sdtPr>
                    <w:sdtEndPr/>
                    <w:sdtContent>
                      <w:r w:rsidR="002669C5" w:rsidRPr="00786CAA">
                        <w:rPr>
                          <w:rFonts w:ascii="Calibri" w:hAnsi="Calibri" w:cs="Calibri"/>
                          <w:color w:val="auto"/>
                        </w:rPr>
                        <w:t>City State ZIP Code</w:t>
                      </w:r>
                    </w:sdtContent>
                  </w:sdt>
                </w:p>
              </w:tc>
            </w:tr>
            <w:tr w:rsidR="009B1F34" w:rsidRPr="00786CAA" w:rsidTr="002A17D6">
              <w:trPr>
                <w:trHeight w:val="233"/>
              </w:trPr>
              <w:tc>
                <w:tcPr>
                  <w:tcW w:w="3427" w:type="dxa"/>
                </w:tcPr>
                <w:p w:rsidR="009B1F34" w:rsidRPr="00786CAA" w:rsidRDefault="009B1F34" w:rsidP="00F75EAC">
                  <w:pPr>
                    <w:rPr>
                      <w:rFonts w:ascii="Calibri" w:hAnsi="Calibri" w:cs="Calibri"/>
                      <w:color w:val="auto"/>
                    </w:rPr>
                  </w:pPr>
                </w:p>
              </w:tc>
            </w:tr>
            <w:tr w:rsidR="009B1F34" w:rsidRPr="00786CAA" w:rsidTr="002A17D6">
              <w:trPr>
                <w:trHeight w:val="233"/>
              </w:trPr>
              <w:tc>
                <w:tcPr>
                  <w:tcW w:w="3427" w:type="dxa"/>
                </w:tcPr>
                <w:p w:rsidR="009B1F34" w:rsidRPr="00786CAA" w:rsidRDefault="005302B9" w:rsidP="00911488">
                  <w:pPr>
                    <w:rPr>
                      <w:rFonts w:ascii="Calibri" w:hAnsi="Calibri" w:cs="Calibri"/>
                    </w:rPr>
                  </w:pPr>
                  <w:sdt>
                    <w:sdtPr>
                      <w:rPr>
                        <w:rFonts w:ascii="Calibri" w:hAnsi="Calibri" w:cs="Calibri"/>
                      </w:rPr>
                      <w:alias w:val="Telephone:"/>
                      <w:tag w:val="Telephone:"/>
                      <w:id w:val="-2145955358"/>
                      <w:placeholder>
                        <w:docPart w:val="8AD8C72B236D477580D7AD4A39426764"/>
                      </w:placeholder>
                      <w:temporary/>
                      <w:showingPlcHdr/>
                      <w:dataBinding w:prefixMappings="xmlns:ns0='http://schemas.microsoft.com/office/2006/coverPageProps' " w:xpath="/ns0:CoverPageProperties[1]/ns0:CompanyPhone[1]" w:storeItemID="{55AF091B-3C7A-41E3-B477-F2FDAA23CFDA}"/>
                      <w15:appearance w15:val="hidden"/>
                      <w:text w:multiLine="1"/>
                    </w:sdtPr>
                    <w:sdtEndPr/>
                    <w:sdtContent>
                      <w:r w:rsidR="00911488">
                        <w:rPr>
                          <w:rFonts w:ascii="Calibri" w:hAnsi="Calibri" w:cs="Calibri"/>
                        </w:rPr>
                        <w:t>(123) 456-789</w:t>
                      </w:r>
                    </w:sdtContent>
                  </w:sdt>
                </w:p>
              </w:tc>
            </w:tr>
            <w:tr w:rsidR="009B1F34" w:rsidRPr="00786CAA" w:rsidTr="002A17D6">
              <w:trPr>
                <w:trHeight w:val="233"/>
              </w:trPr>
              <w:tc>
                <w:tcPr>
                  <w:tcW w:w="3427" w:type="dxa"/>
                </w:tcPr>
                <w:p w:rsidR="009B1F34" w:rsidRPr="00786CAA" w:rsidRDefault="005302B9" w:rsidP="00F75EAC">
                  <w:pPr>
                    <w:rPr>
                      <w:rFonts w:ascii="Calibri" w:hAnsi="Calibri" w:cs="Calibri"/>
                      <w:color w:val="auto"/>
                      <w:u w:val="single"/>
                    </w:rPr>
                  </w:pPr>
                  <w:sdt>
                    <w:sdtPr>
                      <w:rPr>
                        <w:rFonts w:ascii="Calibri" w:hAnsi="Calibri" w:cs="Calibri"/>
                      </w:rPr>
                      <w:alias w:val="Email:"/>
                      <w:tag w:val="Email:"/>
                      <w:id w:val="-434433608"/>
                      <w:placeholder>
                        <w:docPart w:val="6E7197A6EFC64436A15342EF43437E7A"/>
                      </w:placeholder>
                      <w:temporary/>
                      <w:showingPlcHdr/>
                      <w:dataBinding w:prefixMappings="xmlns:ns0='http://schemas.microsoft.com/office/2006/coverPageProps' " w:xpath="/ns0:CoverPageProperties[1]/ns0:CompanyEmail[1]" w:storeItemID="{55AF091B-3C7A-41E3-B477-F2FDAA23CFDA}"/>
                      <w15:appearance w15:val="hidden"/>
                      <w:text w:multiLine="1"/>
                    </w:sdtPr>
                    <w:sdtEndPr/>
                    <w:sdtContent>
                      <w:hyperlink r:id="rId9" w:history="1">
                        <w:r w:rsidR="00484BBA" w:rsidRPr="00484BBA">
                          <w:rPr>
                            <w:rStyle w:val="Hyperlink"/>
                            <w:rFonts w:ascii="Calibri" w:hAnsi="Calibri" w:cs="Calibri"/>
                          </w:rPr>
                          <w:t>email@address.com</w:t>
                        </w:r>
                      </w:hyperlink>
                    </w:sdtContent>
                  </w:sdt>
                </w:p>
              </w:tc>
            </w:tr>
            <w:tr w:rsidR="002669C5" w:rsidRPr="00786CAA" w:rsidTr="002A17D6">
              <w:trPr>
                <w:trHeight w:val="233"/>
              </w:trPr>
              <w:tc>
                <w:tcPr>
                  <w:tcW w:w="3427" w:type="dxa"/>
                </w:tcPr>
                <w:p w:rsidR="002669C5" w:rsidRDefault="002669C5" w:rsidP="008A2E93">
                  <w:pPr>
                    <w:rPr>
                      <w:rFonts w:ascii="Calibri" w:hAnsi="Calibri" w:cs="Calibri"/>
                    </w:rPr>
                  </w:pPr>
                </w:p>
              </w:tc>
            </w:tr>
            <w:tr w:rsidR="00484BBA" w:rsidRPr="00786CAA" w:rsidTr="002A17D6">
              <w:trPr>
                <w:trHeight w:val="233"/>
              </w:trPr>
              <w:tc>
                <w:tcPr>
                  <w:tcW w:w="3427" w:type="dxa"/>
                </w:tcPr>
                <w:p w:rsidR="00484BBA" w:rsidRDefault="005302B9" w:rsidP="00484BBA">
                  <w:pPr>
                    <w:rPr>
                      <w:rFonts w:ascii="Calibri" w:hAnsi="Calibri" w:cs="Calibri"/>
                    </w:rPr>
                  </w:pPr>
                  <w:sdt>
                    <w:sdtPr>
                      <w:rPr>
                        <w:rFonts w:ascii="Calibri" w:hAnsi="Calibri" w:cs="Calibri"/>
                      </w:rPr>
                      <w:alias w:val="Website:"/>
                      <w:tag w:val="Website:"/>
                      <w:id w:val="2091418558"/>
                      <w:placeholder>
                        <w:docPart w:val="F050574964134C50B08DF5B8B7B148F3"/>
                      </w:placeholder>
                      <w:temporary/>
                      <w:showingPlcHdr/>
                      <w:dataBinding w:prefixMappings="xmlns:ns0='http://schemas.microsoft.com/office/2006/coverPageProps' " w:xpath="/ns0:CoverPageProperties[1]/ns0:CompanyPhone[1]" w:storeItemID="{55AF091B-3C7A-41E3-B477-F2FDAA23CFDA}"/>
                      <w15:appearance w15:val="hidden"/>
                      <w:text w:multiLine="1"/>
                    </w:sdtPr>
                    <w:sdtEndPr/>
                    <w:sdtContent>
                      <w:hyperlink r:id="rId10" w:history="1">
                        <w:r w:rsidR="00484BBA" w:rsidRPr="007127F4">
                          <w:rPr>
                            <w:rStyle w:val="Hyperlink"/>
                            <w:rFonts w:ascii="Calibri" w:hAnsi="Calibri" w:cs="Calibri"/>
                          </w:rPr>
                          <w:t>www.rezumeet.com</w:t>
                        </w:r>
                      </w:hyperlink>
                    </w:sdtContent>
                  </w:sdt>
                </w:p>
              </w:tc>
            </w:tr>
            <w:tr w:rsidR="00484BBA" w:rsidRPr="00786CAA" w:rsidTr="002A17D6">
              <w:trPr>
                <w:trHeight w:val="233"/>
              </w:trPr>
              <w:tc>
                <w:tcPr>
                  <w:tcW w:w="3427" w:type="dxa"/>
                </w:tcPr>
                <w:p w:rsidR="00484BBA" w:rsidRDefault="00484BBA" w:rsidP="008A2E93">
                  <w:pPr>
                    <w:rPr>
                      <w:rFonts w:ascii="Calibri" w:hAnsi="Calibri" w:cs="Calibri"/>
                    </w:rPr>
                  </w:pPr>
                  <w:r>
                    <w:rPr>
                      <w:rFonts w:ascii="Calibri" w:hAnsi="Calibri" w:cs="Calibri"/>
                    </w:rPr>
                    <w:t xml:space="preserve">LinkedIn: </w:t>
                  </w:r>
                  <w:sdt>
                    <w:sdtPr>
                      <w:rPr>
                        <w:rFonts w:ascii="Calibri" w:hAnsi="Calibri" w:cs="Calibri"/>
                      </w:rPr>
                      <w:alias w:val="LinkedIn:"/>
                      <w:tag w:val="LinkedIn:"/>
                      <w:id w:val="1353999495"/>
                      <w:placeholder>
                        <w:docPart w:val="84751838787E40F3BA27E19E62B6DAA3"/>
                      </w:placeholder>
                      <w:temporary/>
                      <w:showingPlcHdr/>
                      <w:dataBinding w:prefixMappings="xmlns:ns0='http://schemas.microsoft.com/office/2006/coverPageProps' " w:xpath="/ns0:CoverPageProperties[1]/ns0:CompanyPhone[1]" w:storeItemID="{55AF091B-3C7A-41E3-B477-F2FDAA23CFDA}"/>
                      <w15:appearance w15:val="hidden"/>
                      <w:text w:multiLine="1"/>
                    </w:sdtPr>
                    <w:sdtEndPr/>
                    <w:sdtContent>
                      <w:r w:rsidRPr="007C2A98">
                        <w:rPr>
                          <w:rFonts w:ascii="Calibri" w:hAnsi="Calibri" w:cs="Calibri"/>
                        </w:rPr>
                        <w:t>rezumeet</w:t>
                      </w:r>
                    </w:sdtContent>
                  </w:sdt>
                </w:p>
              </w:tc>
            </w:tr>
          </w:tbl>
          <w:p w:rsidR="009B1F34" w:rsidRPr="00786CAA" w:rsidRDefault="009B1F34" w:rsidP="00F75EAC">
            <w:pPr>
              <w:rPr>
                <w:rFonts w:ascii="Calibri" w:hAnsi="Calibri" w:cs="Calibri"/>
              </w:rPr>
            </w:pPr>
          </w:p>
        </w:tc>
        <w:tc>
          <w:tcPr>
            <w:tcW w:w="450" w:type="dxa"/>
          </w:tcPr>
          <w:p w:rsidR="009B1F34" w:rsidRPr="00786CAA" w:rsidRDefault="009B1F34">
            <w:pPr>
              <w:rPr>
                <w:rFonts w:ascii="Calibri" w:hAnsi="Calibri" w:cs="Calibri"/>
              </w:rPr>
            </w:pPr>
          </w:p>
        </w:tc>
        <w:tc>
          <w:tcPr>
            <w:tcW w:w="6210" w:type="dxa"/>
          </w:tcPr>
          <w:p w:rsidR="009B1F34" w:rsidRPr="00786CAA" w:rsidRDefault="00050D88">
            <w:pPr>
              <w:rPr>
                <w:rFonts w:ascii="Calibri" w:hAnsi="Calibri" w:cs="Calibri"/>
              </w:rPr>
            </w:pPr>
            <w:r w:rsidRPr="00786CAA">
              <w:rPr>
                <w:noProof/>
                <w:lang w:val="en-ZA" w:eastAsia="en-ZA"/>
              </w:rPr>
              <mc:AlternateContent>
                <mc:Choice Requires="wps">
                  <w:drawing>
                    <wp:anchor distT="45720" distB="45720" distL="114300" distR="114300" simplePos="0" relativeHeight="251659264" behindDoc="0" locked="0" layoutInCell="1" allowOverlap="1" wp14:anchorId="252A4550" wp14:editId="61B1DB16">
                      <wp:simplePos x="0" y="0"/>
                      <wp:positionH relativeFrom="column">
                        <wp:posOffset>635</wp:posOffset>
                      </wp:positionH>
                      <wp:positionV relativeFrom="margin">
                        <wp:align>top</wp:align>
                      </wp:positionV>
                      <wp:extent cx="4937760" cy="2125345"/>
                      <wp:effectExtent l="0" t="0" r="0" b="825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37760" cy="2125345"/>
                              </a:xfrm>
                              <a:prstGeom prst="rect">
                                <a:avLst/>
                              </a:prstGeom>
                              <a:solidFill>
                                <a:schemeClr val="accent6"/>
                              </a:solidFill>
                              <a:ln w="9525">
                                <a:noFill/>
                                <a:miter lim="800000"/>
                                <a:headEnd/>
                                <a:tailEnd/>
                              </a:ln>
                            </wps:spPr>
                            <wps:txbx>
                              <w:txbxContent>
                                <w:sdt>
                                  <w:sdtPr>
                                    <w:rPr>
                                      <w:color w:val="FFFFFF" w:themeColor="background1"/>
                                    </w:rPr>
                                    <w:alias w:val="Your Title:"/>
                                    <w:tag w:val="Your Title:"/>
                                    <w:id w:val="1782756029"/>
                                    <w:placeholder>
                                      <w:docPart w:val="0D42DDA8EF2F4FCEB1C90249603C0D5A"/>
                                    </w:placeholder>
                                    <w:temporary/>
                                    <w:showingPlcHdr/>
                                    <w15:appearance w15:val="hidden"/>
                                  </w:sdtPr>
                                  <w:sdtEndPr/>
                                  <w:sdtContent>
                                    <w:p w:rsidR="00DF1C1D" w:rsidRPr="001B0A9B" w:rsidRDefault="00DF1C1D" w:rsidP="00DF1C1D">
                                      <w:pPr>
                                        <w:pStyle w:val="Title"/>
                                        <w:jc w:val="right"/>
                                        <w:rPr>
                                          <w:rFonts w:asciiTheme="minorHAnsi" w:eastAsiaTheme="minorHAnsi" w:hAnsiTheme="minorHAnsi" w:cstheme="minorBidi"/>
                                          <w:caps w:val="0"/>
                                          <w:color w:val="FFFFFF" w:themeColor="background1"/>
                                          <w:kern w:val="0"/>
                                          <w:sz w:val="22"/>
                                          <w:szCs w:val="22"/>
                                        </w:rPr>
                                      </w:pPr>
                                      <w:r w:rsidRPr="00BF73E7">
                                        <w:rPr>
                                          <w:rStyle w:val="PlaceholderText"/>
                                          <w:rFonts w:ascii="Calibri" w:hAnsi="Calibri" w:cs="Calibri"/>
                                          <w:color w:val="B8CEF3" w:themeColor="accent6" w:themeTint="66"/>
                                          <w:sz w:val="28"/>
                                        </w:rPr>
                                        <w:t>Graphic Designer</w:t>
                                      </w:r>
                                    </w:p>
                                  </w:sdtContent>
                                </w:sdt>
                                <w:p w:rsidR="00DF1C1D" w:rsidRDefault="00DF1C1D" w:rsidP="00DF1C1D">
                                  <w:pPr>
                                    <w:pStyle w:val="Title"/>
                                    <w:jc w:val="right"/>
                                    <w:rPr>
                                      <w:color w:val="FFFFFF" w:themeColor="background1"/>
                                    </w:rPr>
                                  </w:pPr>
                                  <w:r w:rsidRPr="001B0A9B">
                                    <w:rPr>
                                      <w:color w:val="FFFFFF" w:themeColor="background1"/>
                                    </w:rPr>
                                    <w:t xml:space="preserve"> </w:t>
                                  </w:r>
                                </w:p>
                                <w:p w:rsidR="00050D88" w:rsidRPr="001B0A9B" w:rsidRDefault="005302B9" w:rsidP="00DF1C1D">
                                  <w:pPr>
                                    <w:pStyle w:val="Title"/>
                                    <w:jc w:val="right"/>
                                    <w:rPr>
                                      <w:rFonts w:asciiTheme="minorHAnsi" w:eastAsiaTheme="minorHAnsi" w:hAnsiTheme="minorHAnsi" w:cstheme="minorBidi"/>
                                      <w:caps w:val="0"/>
                                      <w:color w:val="FFFFFF" w:themeColor="background1"/>
                                      <w:kern w:val="0"/>
                                      <w:sz w:val="22"/>
                                      <w:szCs w:val="22"/>
                                    </w:rPr>
                                  </w:pPr>
                                  <w:sdt>
                                    <w:sdtPr>
                                      <w:rPr>
                                        <w:color w:val="FFFFFF" w:themeColor="background1"/>
                                      </w:rPr>
                                      <w:alias w:val="Your First Name:"/>
                                      <w:tag w:val="Your First Name:"/>
                                      <w:id w:val="1391621394"/>
                                      <w:placeholder>
                                        <w:docPart w:val="15228A39A4F64A958BFC9AF1212C9D10"/>
                                      </w:placeholder>
                                      <w:temporary/>
                                      <w:showingPlcHdr/>
                                      <w15:appearance w15:val="hidden"/>
                                    </w:sdtPr>
                                    <w:sdtEndPr/>
                                    <w:sdtContent>
                                      <w:r w:rsidR="00050D88" w:rsidRPr="00BF73E7">
                                        <w:rPr>
                                          <w:rStyle w:val="PlaceholderText"/>
                                          <w:rFonts w:ascii="Calibri" w:hAnsi="Calibri" w:cs="Calibri"/>
                                          <w:color w:val="FFFFFF" w:themeColor="background1"/>
                                          <w:sz w:val="56"/>
                                        </w:rPr>
                                        <w:t>Steve</w:t>
                                      </w:r>
                                    </w:sdtContent>
                                  </w:sdt>
                                </w:p>
                                <w:sdt>
                                  <w:sdtPr>
                                    <w:rPr>
                                      <w:color w:val="FFFFFF" w:themeColor="background1"/>
                                    </w:rPr>
                                    <w:alias w:val="Your Name:"/>
                                    <w:tag w:val="Your Name:"/>
                                    <w:id w:val="-2012128145"/>
                                    <w:placeholder>
                                      <w:docPart w:val="7912CC51E22A462188B7A344894735F6"/>
                                    </w:placeholder>
                                    <w:temporary/>
                                    <w:showingPlcHdr/>
                                    <w15:appearance w15:val="hidden"/>
                                  </w:sdtPr>
                                  <w:sdtEndPr/>
                                  <w:sdtContent>
                                    <w:p w:rsidR="00050D88" w:rsidRPr="007C55D3" w:rsidRDefault="00050D88" w:rsidP="00050D88">
                                      <w:pPr>
                                        <w:pStyle w:val="Title"/>
                                        <w:jc w:val="right"/>
                                        <w:rPr>
                                          <w:rFonts w:asciiTheme="minorHAnsi" w:eastAsiaTheme="minorHAnsi" w:hAnsiTheme="minorHAnsi" w:cstheme="minorBidi"/>
                                          <w:caps w:val="0"/>
                                          <w:color w:val="FFFFFF" w:themeColor="background1"/>
                                          <w:kern w:val="0"/>
                                          <w:sz w:val="22"/>
                                          <w:szCs w:val="22"/>
                                        </w:rPr>
                                      </w:pPr>
                                      <w:r w:rsidRPr="00390C22">
                                        <w:rPr>
                                          <w:rStyle w:val="PlaceholderText"/>
                                          <w:rFonts w:ascii="Calibri" w:hAnsi="Calibri" w:cs="Calibri"/>
                                          <w:b/>
                                          <w:color w:val="FFFFFF" w:themeColor="background1"/>
                                          <w:sz w:val="110"/>
                                          <w:szCs w:val="110"/>
                                        </w:rPr>
                                        <w:t>Rezumeet</w:t>
                                      </w:r>
                                    </w:p>
                                  </w:sdtContent>
                                </w:sdt>
                              </w:txbxContent>
                            </wps:txbx>
                            <wps:bodyPr rot="0" vert="horz" wrap="square" lIns="91440" tIns="45720" rIns="1005840" bIns="45720" anchor="b" anchorCtr="0">
                              <a:noAutofit/>
                            </wps:bodyPr>
                          </wps:wsp>
                        </a:graphicData>
                      </a:graphic>
                      <wp14:sizeRelH relativeFrom="margin">
                        <wp14:pctWidth>0</wp14:pctWidth>
                      </wp14:sizeRelH>
                      <wp14:sizeRelV relativeFrom="margin">
                        <wp14:pctHeight>0</wp14:pctHeight>
                      </wp14:sizeRelV>
                    </wp:anchor>
                  </w:drawing>
                </mc:Choice>
                <mc:Fallback>
                  <w:pict>
                    <v:shapetype w14:anchorId="252A4550" id="_x0000_t202" coordsize="21600,21600" o:spt="202" path="m,l,21600r21600,l21600,xe">
                      <v:stroke joinstyle="miter"/>
                      <v:path gradientshapeok="t" o:connecttype="rect"/>
                    </v:shapetype>
                    <v:shape id="Text Box 2" o:spid="_x0000_s1026" type="#_x0000_t202" style="position:absolute;margin-left:.05pt;margin-top:0;width:388.8pt;height:167.35pt;z-index:251659264;visibility:visible;mso-wrap-style:square;mso-width-percent:0;mso-height-percent:0;mso-wrap-distance-left:9pt;mso-wrap-distance-top:3.6pt;mso-wrap-distance-right:9pt;mso-wrap-distance-bottom:3.6pt;mso-position-horizontal:absolute;mso-position-horizontal-relative:text;mso-position-vertical:top;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" fillcolor="#4e87e3 [3209]" stroked="f">
                      <v:textbox inset=",,79.2pt">
                        <w:txbxContent>
                          <w:sdt>
                            <w:sdtPr>
                              <w:rPr>
                                <w:color w:val="FFFFFF" w:themeColor="background1"/>
                              </w:rPr>
                              <w:alias w:val="Your Title:"/>
                              <w:tag w:val="Your Title:"/>
                              <w:id w:val="1782756029"/>
                              <w:placeholder>
                                <w:docPart w:val="0D42DDA8EF2F4FCEB1C90249603C0D5A"/>
                              </w:placeholder>
                              <w:temporary/>
                              <w:showingPlcHdr/>
                              <w15:appearance w15:val="hidden"/>
                            </w:sdtPr>
                            <w:sdtEndPr/>
                            <w:sdtContent>
                              <w:p w:rsidR="00DF1C1D" w:rsidRPr="001B0A9B" w:rsidRDefault="00DF1C1D" w:rsidP="00DF1C1D">
                                <w:pPr>
                                  <w:pStyle w:val="Title"/>
                                  <w:jc w:val="right"/>
                                  <w:rPr>
                                    <w:rFonts w:asciiTheme="minorHAnsi" w:eastAsiaTheme="minorHAnsi" w:hAnsiTheme="minorHAnsi" w:cstheme="minorBidi"/>
                                    <w:caps w:val="0"/>
                                    <w:color w:val="FFFFFF" w:themeColor="background1"/>
                                    <w:kern w:val="0"/>
                                    <w:sz w:val="22"/>
                                    <w:szCs w:val="22"/>
                                  </w:rPr>
                                </w:pPr>
                                <w:r w:rsidRPr="00BF73E7">
                                  <w:rPr>
                                    <w:rStyle w:val="PlaceholderText"/>
                                    <w:rFonts w:ascii="Calibri" w:hAnsi="Calibri" w:cs="Calibri"/>
                                    <w:color w:val="B8CEF3" w:themeColor="accent6" w:themeTint="66"/>
                                    <w:sz w:val="28"/>
                                  </w:rPr>
                                  <w:t>Graphic Designer</w:t>
                                </w:r>
                              </w:p>
                            </w:sdtContent>
                          </w:sdt>
                          <w:p w:rsidR="00DF1C1D" w:rsidRDefault="00DF1C1D" w:rsidP="00DF1C1D">
                            <w:pPr>
                              <w:pStyle w:val="Title"/>
                              <w:jc w:val="right"/>
                              <w:rPr>
                                <w:color w:val="FFFFFF" w:themeColor="background1"/>
                              </w:rPr>
                            </w:pPr>
                            <w:r w:rsidRPr="001B0A9B">
                              <w:rPr>
                                <w:color w:val="FFFFFF" w:themeColor="background1"/>
                              </w:rPr>
                              <w:t xml:space="preserve"> </w:t>
                            </w:r>
                          </w:p>
                          <w:p w:rsidR="00050D88" w:rsidRPr="001B0A9B" w:rsidRDefault="005302B9" w:rsidP="00DF1C1D">
                            <w:pPr>
                              <w:pStyle w:val="Title"/>
                              <w:jc w:val="right"/>
                              <w:rPr>
                                <w:rFonts w:asciiTheme="minorHAnsi" w:eastAsiaTheme="minorHAnsi" w:hAnsiTheme="minorHAnsi" w:cstheme="minorBidi"/>
                                <w:caps w:val="0"/>
                                <w:color w:val="FFFFFF" w:themeColor="background1"/>
                                <w:kern w:val="0"/>
                                <w:sz w:val="22"/>
                                <w:szCs w:val="22"/>
                              </w:rPr>
                            </w:pPr>
                            <w:sdt>
                              <w:sdtPr>
                                <w:rPr>
                                  <w:color w:val="FFFFFF" w:themeColor="background1"/>
                                </w:rPr>
                                <w:alias w:val="Your First Name:"/>
                                <w:tag w:val="Your First Name:"/>
                                <w:id w:val="1391621394"/>
                                <w:placeholder>
                                  <w:docPart w:val="15228A39A4F64A958BFC9AF1212C9D10"/>
                                </w:placeholder>
                                <w:temporary/>
                                <w:showingPlcHdr/>
                                <w15:appearance w15:val="hidden"/>
                              </w:sdtPr>
                              <w:sdtEndPr/>
                              <w:sdtContent>
                                <w:r w:rsidR="00050D88" w:rsidRPr="00BF73E7">
                                  <w:rPr>
                                    <w:rStyle w:val="PlaceholderText"/>
                                    <w:rFonts w:ascii="Calibri" w:hAnsi="Calibri" w:cs="Calibri"/>
                                    <w:color w:val="FFFFFF" w:themeColor="background1"/>
                                    <w:sz w:val="56"/>
                                  </w:rPr>
                                  <w:t>Steve</w:t>
                                </w:r>
                              </w:sdtContent>
                            </w:sdt>
                          </w:p>
                          <w:sdt>
                            <w:sdtPr>
                              <w:rPr>
                                <w:color w:val="FFFFFF" w:themeColor="background1"/>
                              </w:rPr>
                              <w:alias w:val="Your Name:"/>
                              <w:tag w:val="Your Name:"/>
                              <w:id w:val="-2012128145"/>
                              <w:placeholder>
                                <w:docPart w:val="7912CC51E22A462188B7A344894735F6"/>
                              </w:placeholder>
                              <w:temporary/>
                              <w:showingPlcHdr/>
                              <w15:appearance w15:val="hidden"/>
                            </w:sdtPr>
                            <w:sdtEndPr/>
                            <w:sdtContent>
                              <w:p w:rsidR="00050D88" w:rsidRPr="007C55D3" w:rsidRDefault="00050D88" w:rsidP="00050D88">
                                <w:pPr>
                                  <w:pStyle w:val="Title"/>
                                  <w:jc w:val="right"/>
                                  <w:rPr>
                                    <w:rFonts w:asciiTheme="minorHAnsi" w:eastAsiaTheme="minorHAnsi" w:hAnsiTheme="minorHAnsi" w:cstheme="minorBidi"/>
                                    <w:caps w:val="0"/>
                                    <w:color w:val="FFFFFF" w:themeColor="background1"/>
                                    <w:kern w:val="0"/>
                                    <w:sz w:val="22"/>
                                    <w:szCs w:val="22"/>
                                  </w:rPr>
                                </w:pPr>
                                <w:r w:rsidRPr="00390C22">
                                  <w:rPr>
                                    <w:rStyle w:val="PlaceholderText"/>
                                    <w:rFonts w:ascii="Calibri" w:hAnsi="Calibri" w:cs="Calibri"/>
                                    <w:b/>
                                    <w:color w:val="FFFFFF" w:themeColor="background1"/>
                                    <w:sz w:val="110"/>
                                    <w:szCs w:val="110"/>
                                  </w:rPr>
                                  <w:t>Rezumeet</w:t>
                                </w:r>
                              </w:p>
                            </w:sdtContent>
                          </w:sdt>
                        </w:txbxContent>
                      </v:textbox>
                      <w10:wrap anchory="margin"/>
                    </v:shape>
                  </w:pict>
                </mc:Fallback>
              </mc:AlternateContent>
            </w:r>
          </w:p>
        </w:tc>
      </w:tr>
      <w:tr w:rsidR="009B1F34" w:rsidRPr="00786CAA" w:rsidTr="00E81F00">
        <w:trPr>
          <w:trHeight w:val="9261"/>
          <w:jc w:val="center"/>
        </w:trPr>
        <w:tc>
          <w:tcPr>
            <w:tcW w:w="3420" w:type="dxa"/>
          </w:tcPr>
          <w:tbl>
            <w:tblPr>
              <w:tblStyle w:val="TableGrid"/>
              <w:tblW w:w="34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427"/>
            </w:tblGrid>
            <w:tr w:rsidR="009B1F34" w:rsidRPr="00786CAA" w:rsidTr="002A17D6">
              <w:trPr>
                <w:trHeight w:val="95"/>
              </w:trPr>
              <w:tc>
                <w:tcPr>
                  <w:tcW w:w="3427" w:type="dxa"/>
                </w:tcPr>
                <w:p w:rsidR="009B1F34" w:rsidRPr="00EC1D8F" w:rsidRDefault="005302B9" w:rsidP="00D06339">
                  <w:pPr>
                    <w:rPr>
                      <w:rFonts w:ascii="Calibri" w:hAnsi="Calibri" w:cs="Calibri"/>
                      <w:color w:val="auto"/>
                      <w:sz w:val="14"/>
                      <w:szCs w:val="14"/>
                    </w:rPr>
                  </w:pPr>
                  <w:sdt>
                    <w:sdtPr>
                      <w:rPr>
                        <w:rFonts w:ascii="Calibri" w:hAnsi="Calibri" w:cs="Calibri"/>
                        <w:b/>
                        <w:sz w:val="32"/>
                      </w:rPr>
                      <w:alias w:val="AboutMe:"/>
                      <w:tag w:val="AboutMe:"/>
                      <w:id w:val="1846290512"/>
                      <w:placeholder>
                        <w:docPart w:val="50B5D2F7F2A24FA9AB79C5905ED594D9"/>
                      </w:placeholder>
                      <w:temporary/>
                      <w:showingPlcHdr/>
                      <w:dataBinding w:prefixMappings="xmlns:ns0='http://schemas.microsoft.com/office/2006/coverPageProps' " w:xpath="/ns0:CoverPageProperties[1]/ns0:CompanyPhone[1]" w:storeItemID="{55AF091B-3C7A-41E3-B477-F2FDAA23CFDA}"/>
                      <w15:appearance w15:val="hidden"/>
                      <w:text w:multiLine="1"/>
                    </w:sdtPr>
                    <w:sdtEndPr/>
                    <w:sdtContent>
                      <w:r w:rsidR="007E7D3A" w:rsidRPr="00786CAA">
                        <w:rPr>
                          <w:rFonts w:ascii="Calibri" w:hAnsi="Calibri" w:cs="Calibri"/>
                          <w:b/>
                          <w:sz w:val="32"/>
                        </w:rPr>
                        <w:t>About me</w:t>
                      </w:r>
                    </w:sdtContent>
                  </w:sdt>
                  <w:r w:rsidR="007E7D3A" w:rsidRPr="00EC1D8F">
                    <w:rPr>
                      <w:rFonts w:ascii="Calibri" w:hAnsi="Calibri" w:cs="Calibri"/>
                      <w:color w:val="auto"/>
                      <w:sz w:val="14"/>
                      <w:szCs w:val="14"/>
                    </w:rPr>
                    <w:t xml:space="preserve"> </w:t>
                  </w:r>
                </w:p>
              </w:tc>
            </w:tr>
            <w:tr w:rsidR="009B1F34" w:rsidRPr="00786CAA" w:rsidTr="002A17D6">
              <w:trPr>
                <w:trHeight w:val="233"/>
              </w:trPr>
              <w:tc>
                <w:tcPr>
                  <w:tcW w:w="3427" w:type="dxa"/>
                </w:tcPr>
                <w:p w:rsidR="009B1F34" w:rsidRPr="00786CAA" w:rsidRDefault="005302B9" w:rsidP="00D06339">
                  <w:pPr>
                    <w:jc w:val="both"/>
                    <w:rPr>
                      <w:rFonts w:ascii="Calibri" w:hAnsi="Calibri" w:cs="Calibri"/>
                      <w:color w:val="auto"/>
                    </w:rPr>
                  </w:pPr>
                  <w:sdt>
                    <w:sdtPr>
                      <w:rPr>
                        <w:rFonts w:ascii="Calibri" w:hAnsi="Calibri" w:cs="Calibri"/>
                      </w:rPr>
                      <w:alias w:val="AboutMe:"/>
                      <w:tag w:val="AboutMe:"/>
                      <w:id w:val="-145357689"/>
                      <w:placeholder>
                        <w:docPart w:val="8B13FE6041DC486AA1F94C15847351D9"/>
                      </w:placeholder>
                      <w:temporary/>
                      <w:showingPlcHdr/>
                      <w:dataBinding w:prefixMappings="xmlns:ns0='http://schemas.microsoft.com/office/2006/coverPageProps' " w:xpath="/ns0:CoverPageProperties[1]/ns0:CompanyPhone[1]" w:storeItemID="{55AF091B-3C7A-41E3-B477-F2FDAA23CFDA}"/>
                      <w15:appearance w15:val="hidden"/>
                      <w:text w:multiLine="1"/>
                    </w:sdtPr>
                    <w:sdtEndPr/>
                    <w:sdtContent>
                      <w:r w:rsidR="009B1F34" w:rsidRPr="00786CAA">
                        <w:rPr>
                          <w:rFonts w:ascii="Calibri" w:hAnsi="Calibri" w:cs="Calibri"/>
                        </w:rPr>
                        <w:t>Lorem ipsum dolor sit amet, amet morbi scelerisque, mollis ullamcorper, porttitor sodales auctor. Posuere eget senectus. Nunc porttitor ligula, vivamus arcu auctor. Ut scelerisque consequat, ante dolor, leo dui vel. Vitae tempor, in erat.</w:t>
                      </w:r>
                      <w:r w:rsidR="009B1F34" w:rsidRPr="00786CAA">
                        <w:rPr>
                          <w:rFonts w:ascii="Calibri" w:hAnsi="Calibri" w:cs="Calibri"/>
                        </w:rPr>
                        <w:br/>
                      </w:r>
                      <w:r w:rsidR="009B1F34" w:rsidRPr="00786CAA">
                        <w:rPr>
                          <w:rFonts w:ascii="Calibri" w:hAnsi="Calibri" w:cs="Calibri"/>
                        </w:rPr>
                        <w:br/>
                        <w:t xml:space="preserve">Arcu vestibulum in. Egestas tristique nibh. Et vitae amet. </w:t>
                      </w:r>
                      <w:r w:rsidR="009B1F34" w:rsidRPr="002669C5">
                        <w:rPr>
                          <w:rFonts w:ascii="Calibri" w:hAnsi="Calibri" w:cs="Calibri"/>
                          <w:lang w:val="es-MX"/>
                        </w:rPr>
                        <w:t xml:space="preserve">Nullam lacinia mi, ac vitae, nunc sociis. Mattis pulvinar sed. </w:t>
                      </w:r>
                      <w:r w:rsidR="009B1F34" w:rsidRPr="00786CAA">
                        <w:rPr>
                          <w:rFonts w:ascii="Calibri" w:hAnsi="Calibri" w:cs="Calibri"/>
                        </w:rPr>
                        <w:t>Laboriosam justo, cras ultricies turpis, ullamcorper.</w:t>
                      </w:r>
                    </w:sdtContent>
                  </w:sdt>
                </w:p>
              </w:tc>
            </w:tr>
          </w:tbl>
          <w:p w:rsidR="009B1F34" w:rsidRDefault="009B1F34">
            <w:pPr>
              <w:rPr>
                <w:rFonts w:ascii="Calibri" w:hAnsi="Calibri" w:cs="Calibri"/>
              </w:rPr>
            </w:pPr>
          </w:p>
          <w:p w:rsidR="00F80BAB" w:rsidRDefault="00F80BAB">
            <w:pPr>
              <w:rPr>
                <w:rFonts w:ascii="Calibri" w:hAnsi="Calibri" w:cs="Calibri"/>
              </w:rPr>
            </w:pPr>
          </w:p>
          <w:p w:rsidR="00EC1D8F" w:rsidRDefault="00EC1D8F">
            <w:pPr>
              <w:rPr>
                <w:rFonts w:ascii="Calibri" w:hAnsi="Calibri" w:cs="Calibri"/>
              </w:rPr>
            </w:pPr>
          </w:p>
          <w:p w:rsidR="00EC1D8F" w:rsidRDefault="00EC1D8F">
            <w:pPr>
              <w:rPr>
                <w:rFonts w:ascii="Calibri" w:hAnsi="Calibri" w:cs="Calibri"/>
              </w:rPr>
            </w:pPr>
          </w:p>
          <w:p w:rsidR="00233780" w:rsidRDefault="00233780">
            <w:pPr>
              <w:rPr>
                <w:rFonts w:ascii="Calibri" w:hAnsi="Calibri" w:cs="Calibri"/>
              </w:rPr>
            </w:pPr>
          </w:p>
          <w:p w:rsidR="00233780" w:rsidRDefault="00233780">
            <w:pPr>
              <w:rPr>
                <w:rFonts w:ascii="Calibri" w:hAnsi="Calibri" w:cs="Calibri"/>
              </w:rPr>
            </w:pPr>
          </w:p>
          <w:p w:rsidR="00E81F00" w:rsidRDefault="00E81F00">
            <w:pPr>
              <w:rPr>
                <w:rFonts w:ascii="Calibri" w:hAnsi="Calibri" w:cs="Calibri"/>
              </w:rPr>
            </w:pPr>
          </w:p>
          <w:p w:rsidR="00E81F00" w:rsidRDefault="00E81F00">
            <w:pPr>
              <w:rPr>
                <w:rFonts w:ascii="Calibri" w:hAnsi="Calibri" w:cs="Calibri"/>
              </w:rPr>
            </w:pPr>
          </w:p>
          <w:p w:rsidR="00E81F00" w:rsidRDefault="00E81F00">
            <w:pPr>
              <w:rPr>
                <w:rFonts w:ascii="Calibri" w:hAnsi="Calibri" w:cs="Calibri"/>
              </w:rPr>
            </w:pPr>
          </w:p>
          <w:p w:rsidR="00E81F00" w:rsidRDefault="00E81F00">
            <w:pPr>
              <w:rPr>
                <w:rFonts w:ascii="Calibri" w:hAnsi="Calibri" w:cs="Calibri"/>
              </w:rPr>
            </w:pPr>
          </w:p>
          <w:p w:rsidR="00E81F00" w:rsidRDefault="00E81F00">
            <w:pPr>
              <w:rPr>
                <w:rFonts w:ascii="Calibri" w:hAnsi="Calibri" w:cs="Calibri"/>
              </w:rPr>
            </w:pPr>
          </w:p>
          <w:p w:rsidR="00233780" w:rsidRDefault="00233780">
            <w:pPr>
              <w:rPr>
                <w:rFonts w:ascii="Calibri" w:hAnsi="Calibri" w:cs="Calibri"/>
              </w:rPr>
            </w:pPr>
          </w:p>
          <w:p w:rsidR="00EC1D8F" w:rsidRDefault="00EC1D8F">
            <w:pPr>
              <w:rPr>
                <w:rFonts w:ascii="Calibri" w:hAnsi="Calibri" w:cs="Calibri"/>
              </w:rPr>
            </w:pPr>
          </w:p>
          <w:p w:rsidR="00F80BAB" w:rsidRPr="007D2C2D" w:rsidRDefault="005302B9" w:rsidP="007D2C2D">
            <w:pPr>
              <w:rPr>
                <w:rFonts w:ascii="Calibri" w:hAnsi="Calibri" w:cs="Calibri"/>
              </w:rPr>
            </w:pPr>
            <w:sdt>
              <w:sdtPr>
                <w:rPr>
                  <w:rFonts w:ascii="Calibri" w:hAnsi="Calibri" w:cs="Calibri"/>
                  <w:b/>
                  <w:sz w:val="32"/>
                </w:rPr>
                <w:alias w:val="References:"/>
                <w:tag w:val="References:"/>
                <w:id w:val="-195229454"/>
                <w:placeholder>
                  <w:docPart w:val="0F2137C58E324231BE2E92A7AEAEFBAE"/>
                </w:placeholder>
                <w:temporary/>
                <w:showingPlcHdr/>
                <w:dataBinding w:prefixMappings="xmlns:ns0='http://schemas.microsoft.com/office/2006/coverPageProps' " w:xpath="/ns0:CoverPageProperties[1]/ns0:CompanyPhone[1]" w:storeItemID="{55AF091B-3C7A-41E3-B477-F2FDAA23CFDA}"/>
                <w15:appearance w15:val="hidden"/>
                <w:text w:multiLine="1"/>
              </w:sdtPr>
              <w:sdtEndPr/>
              <w:sdtContent>
                <w:r w:rsidR="007D2C2D">
                  <w:rPr>
                    <w:rFonts w:ascii="Calibri" w:hAnsi="Calibri" w:cs="Calibri"/>
                    <w:b/>
                    <w:sz w:val="32"/>
                  </w:rPr>
                  <w:t>References</w:t>
                </w:r>
              </w:sdtContent>
            </w:sdt>
          </w:p>
          <w:tbl>
            <w:tblPr>
              <w:tblStyle w:val="TableGrid"/>
              <w:tblW w:w="34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427"/>
            </w:tblGrid>
            <w:tr w:rsidR="00F80BAB" w:rsidTr="00C90605">
              <w:tc>
                <w:tcPr>
                  <w:tcW w:w="3590" w:type="dxa"/>
                </w:tcPr>
                <w:p w:rsidR="00F80BAB" w:rsidRPr="00EC1D8F" w:rsidRDefault="00F80BAB">
                  <w:pPr>
                    <w:rPr>
                      <w:rFonts w:ascii="Calibri" w:hAnsi="Calibri" w:cs="Calibri"/>
                      <w:sz w:val="14"/>
                      <w:szCs w:val="14"/>
                    </w:rPr>
                  </w:pPr>
                </w:p>
              </w:tc>
            </w:tr>
            <w:tr w:rsidR="00F80BAB" w:rsidTr="00C90605">
              <w:tc>
                <w:tcPr>
                  <w:tcW w:w="3590" w:type="dxa"/>
                </w:tcPr>
                <w:p w:rsidR="00F80BAB" w:rsidRPr="00F80BAB" w:rsidRDefault="005302B9" w:rsidP="00F80BAB">
                  <w:pPr>
                    <w:rPr>
                      <w:rFonts w:ascii="Calibri" w:hAnsi="Calibri" w:cs="Calibri"/>
                      <w:b/>
                    </w:rPr>
                  </w:pPr>
                  <w:sdt>
                    <w:sdtPr>
                      <w:rPr>
                        <w:rFonts w:ascii="Calibri" w:hAnsi="Calibri" w:cs="Calibri"/>
                        <w:b/>
                      </w:rPr>
                      <w:alias w:val="Name:"/>
                      <w:tag w:val="Name:"/>
                      <w:id w:val="-676343878"/>
                      <w:placeholder>
                        <w:docPart w:val="691A6AC3AD9A4F1BB44465352BE8D420"/>
                      </w:placeholder>
                      <w:temporary/>
                      <w:showingPlcHdr/>
                      <w:dataBinding w:prefixMappings="xmlns:ns0='http://schemas.microsoft.com/office/2006/coverPageProps' " w:xpath="/ns0:CoverPageProperties[1]/ns0:CompanyPhone[1]" w:storeItemID="{55AF091B-3C7A-41E3-B477-F2FDAA23CFDA}"/>
                      <w15:appearance w15:val="hidden"/>
                      <w:text w:multiLine="1"/>
                    </w:sdtPr>
                    <w:sdtEndPr/>
                    <w:sdtContent>
                      <w:r w:rsidR="00F80BAB" w:rsidRPr="00F80BAB">
                        <w:rPr>
                          <w:rFonts w:ascii="Calibri" w:hAnsi="Calibri" w:cs="Calibri"/>
                          <w:b/>
                        </w:rPr>
                        <w:t>John Doe</w:t>
                      </w:r>
                    </w:sdtContent>
                  </w:sdt>
                </w:p>
              </w:tc>
            </w:tr>
            <w:tr w:rsidR="00F80BAB" w:rsidTr="00C90605">
              <w:tc>
                <w:tcPr>
                  <w:tcW w:w="3590" w:type="dxa"/>
                </w:tcPr>
                <w:p w:rsidR="00F80BAB" w:rsidRPr="007746B9" w:rsidRDefault="005302B9">
                  <w:pPr>
                    <w:rPr>
                      <w:rFonts w:ascii="Calibri" w:hAnsi="Calibri" w:cs="Calibri"/>
                      <w:caps/>
                    </w:rPr>
                  </w:pPr>
                  <w:sdt>
                    <w:sdtPr>
                      <w:rPr>
                        <w:rFonts w:ascii="Calibri" w:hAnsi="Calibri" w:cs="Calibri"/>
                        <w:caps/>
                      </w:rPr>
                      <w:alias w:val="JobTitle:"/>
                      <w:tag w:val="JobTitle:"/>
                      <w:id w:val="-1597788613"/>
                      <w:placeholder>
                        <w:docPart w:val="36684B8D0BC04E6A9AE20FA01FCB42B5"/>
                      </w:placeholder>
                      <w:temporary/>
                      <w:showingPlcHdr/>
                      <w:dataBinding w:prefixMappings="xmlns:ns0='http://schemas.microsoft.com/office/2006/coverPageProps' " w:xpath="/ns0:CoverPageProperties[1]/ns0:CompanyPhone[1]" w:storeItemID="{55AF091B-3C7A-41E3-B477-F2FDAA23CFDA}"/>
                      <w15:appearance w15:val="hidden"/>
                      <w:text w:multiLine="1"/>
                    </w:sdtPr>
                    <w:sdtEndPr/>
                    <w:sdtContent>
                      <w:r w:rsidR="00F80BAB" w:rsidRPr="007746B9">
                        <w:rPr>
                          <w:rFonts w:ascii="Calibri" w:hAnsi="Calibri" w:cs="Calibri"/>
                          <w:caps/>
                        </w:rPr>
                        <w:t>Job Title</w:t>
                      </w:r>
                    </w:sdtContent>
                  </w:sdt>
                </w:p>
              </w:tc>
            </w:tr>
            <w:tr w:rsidR="00F80BAB" w:rsidTr="00C90605">
              <w:tc>
                <w:tcPr>
                  <w:tcW w:w="3590" w:type="dxa"/>
                </w:tcPr>
                <w:p w:rsidR="00F80BAB" w:rsidRDefault="005302B9">
                  <w:pPr>
                    <w:rPr>
                      <w:rFonts w:ascii="Calibri" w:hAnsi="Calibri" w:cs="Calibri"/>
                    </w:rPr>
                  </w:pPr>
                  <w:sdt>
                    <w:sdtPr>
                      <w:rPr>
                        <w:rFonts w:ascii="Calibri" w:hAnsi="Calibri" w:cs="Calibri"/>
                      </w:rPr>
                      <w:alias w:val="Telephone:"/>
                      <w:tag w:val="Telephone:"/>
                      <w:id w:val="1497456477"/>
                      <w:placeholder>
                        <w:docPart w:val="BCFE4DF205644AF881D589FFEE01AEF5"/>
                      </w:placeholder>
                      <w:temporary/>
                      <w:showingPlcHdr/>
                      <w:dataBinding w:prefixMappings="xmlns:ns0='http://schemas.microsoft.com/office/2006/coverPageProps' " w:xpath="/ns0:CoverPageProperties[1]/ns0:CompanyPhone[1]" w:storeItemID="{55AF091B-3C7A-41E3-B477-F2FDAA23CFDA}"/>
                      <w15:appearance w15:val="hidden"/>
                      <w:text w:multiLine="1"/>
                    </w:sdtPr>
                    <w:sdtEndPr/>
                    <w:sdtContent>
                      <w:r w:rsidR="009C2F95">
                        <w:rPr>
                          <w:rFonts w:ascii="Calibri" w:hAnsi="Calibri" w:cs="Calibri"/>
                        </w:rPr>
                        <w:t>(123) 456-789</w:t>
                      </w:r>
                    </w:sdtContent>
                  </w:sdt>
                </w:p>
              </w:tc>
            </w:tr>
            <w:tr w:rsidR="00F80BAB" w:rsidTr="00C90605">
              <w:tc>
                <w:tcPr>
                  <w:tcW w:w="3590" w:type="dxa"/>
                </w:tcPr>
                <w:p w:rsidR="00F80BAB" w:rsidRPr="00786CAA" w:rsidRDefault="005302B9">
                  <w:pPr>
                    <w:rPr>
                      <w:rFonts w:ascii="Calibri" w:hAnsi="Calibri" w:cs="Calibri"/>
                      <w:color w:val="auto"/>
                    </w:rPr>
                  </w:pPr>
                  <w:sdt>
                    <w:sdtPr>
                      <w:rPr>
                        <w:rFonts w:ascii="Calibri" w:hAnsi="Calibri" w:cs="Calibri"/>
                      </w:rPr>
                      <w:alias w:val="Email:"/>
                      <w:tag w:val="Email:"/>
                      <w:id w:val="1317990290"/>
                      <w:placeholder>
                        <w:docPart w:val="03D2B9F26EB542D9A30F8B9B3710CB2C"/>
                      </w:placeholder>
                      <w:temporary/>
                      <w:showingPlcHdr/>
                      <w:dataBinding w:prefixMappings="xmlns:ns0='http://schemas.microsoft.com/office/2006/coverPageProps' " w:xpath="/ns0:CoverPageProperties[1]/ns0:CompanyEmail[1]" w:storeItemID="{55AF091B-3C7A-41E3-B477-F2FDAA23CFDA}"/>
                      <w15:appearance w15:val="hidden"/>
                      <w:text w:multiLine="1"/>
                    </w:sdtPr>
                    <w:sdtEndPr/>
                    <w:sdtContent>
                      <w:hyperlink r:id="rId11" w:history="1">
                        <w:r w:rsidR="00A81637" w:rsidRPr="00484BBA">
                          <w:rPr>
                            <w:rStyle w:val="Hyperlink"/>
                            <w:rFonts w:ascii="Calibri" w:hAnsi="Calibri" w:cs="Calibri"/>
                          </w:rPr>
                          <w:t>email@address.com</w:t>
                        </w:r>
                      </w:hyperlink>
                    </w:sdtContent>
                  </w:sdt>
                </w:p>
              </w:tc>
            </w:tr>
          </w:tbl>
          <w:p w:rsidR="00F80BAB" w:rsidRDefault="00F80BAB">
            <w:pPr>
              <w:rPr>
                <w:rFonts w:ascii="Calibri" w:hAnsi="Calibri" w:cs="Calibri"/>
              </w:rPr>
            </w:pPr>
          </w:p>
          <w:tbl>
            <w:tblPr>
              <w:tblStyle w:val="TableGrid"/>
              <w:tblW w:w="34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427"/>
            </w:tblGrid>
            <w:tr w:rsidR="00F80BAB" w:rsidTr="00C90605">
              <w:tc>
                <w:tcPr>
                  <w:tcW w:w="3590" w:type="dxa"/>
                </w:tcPr>
                <w:p w:rsidR="00F80BAB" w:rsidRDefault="00F80BAB" w:rsidP="00F80BAB">
                  <w:pPr>
                    <w:rPr>
                      <w:rFonts w:ascii="Calibri" w:hAnsi="Calibri" w:cs="Calibri"/>
                    </w:rPr>
                  </w:pPr>
                </w:p>
              </w:tc>
            </w:tr>
            <w:tr w:rsidR="00F80BAB" w:rsidTr="00C90605">
              <w:tc>
                <w:tcPr>
                  <w:tcW w:w="3590" w:type="dxa"/>
                </w:tcPr>
                <w:p w:rsidR="00F80BAB" w:rsidRPr="00F80BAB" w:rsidRDefault="005302B9" w:rsidP="00F80BAB">
                  <w:pPr>
                    <w:rPr>
                      <w:rFonts w:ascii="Calibri" w:hAnsi="Calibri" w:cs="Calibri"/>
                      <w:b/>
                    </w:rPr>
                  </w:pPr>
                  <w:sdt>
                    <w:sdtPr>
                      <w:rPr>
                        <w:rFonts w:ascii="Calibri" w:hAnsi="Calibri" w:cs="Calibri"/>
                        <w:b/>
                      </w:rPr>
                      <w:alias w:val="Name:"/>
                      <w:tag w:val="Name:"/>
                      <w:id w:val="-1204321382"/>
                      <w:placeholder>
                        <w:docPart w:val="9524A66649374458BD48DD85AE4D61A9"/>
                      </w:placeholder>
                      <w:temporary/>
                      <w:showingPlcHdr/>
                      <w:dataBinding w:prefixMappings="xmlns:ns0='http://schemas.microsoft.com/office/2006/coverPageProps' " w:xpath="/ns0:CoverPageProperties[1]/ns0:CompanyPhone[1]" w:storeItemID="{55AF091B-3C7A-41E3-B477-F2FDAA23CFDA}"/>
                      <w15:appearance w15:val="hidden"/>
                      <w:text w:multiLine="1"/>
                    </w:sdtPr>
                    <w:sdtEndPr/>
                    <w:sdtContent>
                      <w:r w:rsidR="00F80BAB">
                        <w:rPr>
                          <w:rFonts w:ascii="Calibri" w:hAnsi="Calibri" w:cs="Calibri"/>
                          <w:b/>
                        </w:rPr>
                        <w:t>Stephanie</w:t>
                      </w:r>
                      <w:r w:rsidR="00F80BAB" w:rsidRPr="00F80BAB">
                        <w:rPr>
                          <w:rFonts w:ascii="Calibri" w:hAnsi="Calibri" w:cs="Calibri"/>
                          <w:b/>
                        </w:rPr>
                        <w:t xml:space="preserve"> Doe</w:t>
                      </w:r>
                    </w:sdtContent>
                  </w:sdt>
                </w:p>
              </w:tc>
            </w:tr>
            <w:tr w:rsidR="00F80BAB" w:rsidTr="00C90605">
              <w:tc>
                <w:tcPr>
                  <w:tcW w:w="3590" w:type="dxa"/>
                </w:tcPr>
                <w:p w:rsidR="00F80BAB" w:rsidRPr="007746B9" w:rsidRDefault="005302B9" w:rsidP="00F80BAB">
                  <w:pPr>
                    <w:rPr>
                      <w:rFonts w:ascii="Calibri" w:hAnsi="Calibri" w:cs="Calibri"/>
                      <w:caps/>
                    </w:rPr>
                  </w:pPr>
                  <w:sdt>
                    <w:sdtPr>
                      <w:rPr>
                        <w:rFonts w:ascii="Calibri" w:hAnsi="Calibri" w:cs="Calibri"/>
                        <w:caps/>
                      </w:rPr>
                      <w:alias w:val="JobTitle:"/>
                      <w:tag w:val="JobTitle:"/>
                      <w:id w:val="379051613"/>
                      <w:placeholder>
                        <w:docPart w:val="BCB3C4A018C84BA4BDCEF3DA01ACCDAE"/>
                      </w:placeholder>
                      <w:temporary/>
                      <w:showingPlcHdr/>
                      <w:dataBinding w:prefixMappings="xmlns:ns0='http://schemas.microsoft.com/office/2006/coverPageProps' " w:xpath="/ns0:CoverPageProperties[1]/ns0:CompanyPhone[1]" w:storeItemID="{55AF091B-3C7A-41E3-B477-F2FDAA23CFDA}"/>
                      <w15:appearance w15:val="hidden"/>
                      <w:text w:multiLine="1"/>
                    </w:sdtPr>
                    <w:sdtEndPr/>
                    <w:sdtContent>
                      <w:r w:rsidR="00F80BAB" w:rsidRPr="007746B9">
                        <w:rPr>
                          <w:rFonts w:ascii="Calibri" w:hAnsi="Calibri" w:cs="Calibri"/>
                          <w:caps/>
                        </w:rPr>
                        <w:t>Job Title</w:t>
                      </w:r>
                    </w:sdtContent>
                  </w:sdt>
                </w:p>
              </w:tc>
            </w:tr>
            <w:tr w:rsidR="00F80BAB" w:rsidTr="00C90605">
              <w:tc>
                <w:tcPr>
                  <w:tcW w:w="3590" w:type="dxa"/>
                </w:tcPr>
                <w:p w:rsidR="00F80BAB" w:rsidRDefault="005302B9" w:rsidP="00F80BAB">
                  <w:pPr>
                    <w:rPr>
                      <w:rFonts w:ascii="Calibri" w:hAnsi="Calibri" w:cs="Calibri"/>
                    </w:rPr>
                  </w:pPr>
                  <w:sdt>
                    <w:sdtPr>
                      <w:rPr>
                        <w:rFonts w:ascii="Calibri" w:hAnsi="Calibri" w:cs="Calibri"/>
                      </w:rPr>
                      <w:alias w:val="Telephone:"/>
                      <w:tag w:val="Telephone:"/>
                      <w:id w:val="1256558069"/>
                      <w:placeholder>
                        <w:docPart w:val="E333A79A951A443987514F40836BC3BC"/>
                      </w:placeholder>
                      <w:temporary/>
                      <w:showingPlcHdr/>
                      <w:dataBinding w:prefixMappings="xmlns:ns0='http://schemas.microsoft.com/office/2006/coverPageProps' " w:xpath="/ns0:CoverPageProperties[1]/ns0:CompanyPhone[1]" w:storeItemID="{55AF091B-3C7A-41E3-B477-F2FDAA23CFDA}"/>
                      <w15:appearance w15:val="hidden"/>
                      <w:text w:multiLine="1"/>
                    </w:sdtPr>
                    <w:sdtEndPr/>
                    <w:sdtContent>
                      <w:r w:rsidR="009C2F95">
                        <w:rPr>
                          <w:rFonts w:ascii="Calibri" w:hAnsi="Calibri" w:cs="Calibri"/>
                        </w:rPr>
                        <w:t>(123) 456-789</w:t>
                      </w:r>
                    </w:sdtContent>
                  </w:sdt>
                </w:p>
              </w:tc>
            </w:tr>
            <w:tr w:rsidR="00F80BAB" w:rsidTr="00C90605">
              <w:tc>
                <w:tcPr>
                  <w:tcW w:w="3590" w:type="dxa"/>
                </w:tcPr>
                <w:p w:rsidR="00F80BAB" w:rsidRPr="00786CAA" w:rsidRDefault="005302B9" w:rsidP="00A81637">
                  <w:pPr>
                    <w:rPr>
                      <w:rFonts w:ascii="Calibri" w:hAnsi="Calibri" w:cs="Calibri"/>
                      <w:color w:val="auto"/>
                    </w:rPr>
                  </w:pPr>
                  <w:sdt>
                    <w:sdtPr>
                      <w:rPr>
                        <w:rFonts w:ascii="Calibri" w:hAnsi="Calibri" w:cs="Calibri"/>
                      </w:rPr>
                      <w:alias w:val="Email:"/>
                      <w:tag w:val="Email:"/>
                      <w:id w:val="-373150702"/>
                      <w:placeholder>
                        <w:docPart w:val="F6E8827D649242338D6685E54AFE7078"/>
                      </w:placeholder>
                      <w:temporary/>
                      <w:showingPlcHdr/>
                      <w:dataBinding w:prefixMappings="xmlns:ns0='http://schemas.microsoft.com/office/2006/coverPageProps' " w:xpath="/ns0:CoverPageProperties[1]/ns0:CompanyEmail[1]" w:storeItemID="{55AF091B-3C7A-41E3-B477-F2FDAA23CFDA}"/>
                      <w15:appearance w15:val="hidden"/>
                      <w:text w:multiLine="1"/>
                    </w:sdtPr>
                    <w:sdtEndPr/>
                    <w:sdtContent>
                      <w:hyperlink r:id="rId12" w:history="1">
                        <w:r w:rsidR="00A81637" w:rsidRPr="00484BBA">
                          <w:rPr>
                            <w:rStyle w:val="Hyperlink"/>
                            <w:rFonts w:ascii="Calibri" w:hAnsi="Calibri" w:cs="Calibri"/>
                          </w:rPr>
                          <w:t>email@address.com</w:t>
                        </w:r>
                      </w:hyperlink>
                    </w:sdtContent>
                  </w:sdt>
                </w:p>
              </w:tc>
            </w:tr>
          </w:tbl>
          <w:p w:rsidR="00F80BAB" w:rsidRPr="00786CAA" w:rsidRDefault="00F80BAB">
            <w:pPr>
              <w:rPr>
                <w:rFonts w:ascii="Calibri" w:hAnsi="Calibri" w:cs="Calibri"/>
              </w:rPr>
            </w:pPr>
          </w:p>
        </w:tc>
        <w:tc>
          <w:tcPr>
            <w:tcW w:w="450" w:type="dxa"/>
          </w:tcPr>
          <w:p w:rsidR="009B1F34" w:rsidRPr="00786CAA" w:rsidRDefault="009B1F34">
            <w:pPr>
              <w:rPr>
                <w:rFonts w:ascii="Calibri" w:hAnsi="Calibri" w:cs="Calibri"/>
                <w:noProof/>
              </w:rPr>
            </w:pPr>
          </w:p>
        </w:tc>
        <w:tc>
          <w:tcPr>
            <w:tcW w:w="6210"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200"/>
            </w:tblGrid>
            <w:tr w:rsidR="00D03BA2" w:rsidRPr="00786CAA" w:rsidTr="001D3CD1">
              <w:tc>
                <w:tcPr>
                  <w:tcW w:w="6200" w:type="dxa"/>
                  <w:tcBorders>
                    <w:bottom w:val="single" w:sz="4" w:space="0" w:color="4E87E3" w:themeColor="accent6"/>
                  </w:tcBorders>
                </w:tcPr>
                <w:p w:rsidR="00D03BA2" w:rsidRPr="007E7D3A" w:rsidRDefault="005302B9" w:rsidP="007E7D3A">
                  <w:pPr>
                    <w:rPr>
                      <w:rFonts w:ascii="Calibri" w:hAnsi="Calibri" w:cs="Calibri"/>
                    </w:rPr>
                  </w:pPr>
                  <w:sdt>
                    <w:sdtPr>
                      <w:rPr>
                        <w:rFonts w:ascii="Calibri" w:hAnsi="Calibri" w:cs="Calibri"/>
                        <w:b/>
                        <w:sz w:val="32"/>
                      </w:rPr>
                      <w:alias w:val="Experience:"/>
                      <w:tag w:val="Experience:"/>
                      <w:id w:val="-1667316100"/>
                      <w:placeholder>
                        <w:docPart w:val="1297FC1335714C99BFEC5B1D5D15FCD0"/>
                      </w:placeholder>
                      <w:temporary/>
                      <w:showingPlcHdr/>
                      <w:dataBinding w:prefixMappings="xmlns:ns0='http://schemas.microsoft.com/office/2006/coverPageProps' " w:xpath="/ns0:CoverPageProperties[1]/ns0:CompanyPhone[1]" w:storeItemID="{55AF091B-3C7A-41E3-B477-F2FDAA23CFDA}"/>
                      <w15:appearance w15:val="hidden"/>
                      <w:text w:multiLine="1"/>
                    </w:sdtPr>
                    <w:sdtEndPr/>
                    <w:sdtContent>
                      <w:r w:rsidR="007E7D3A">
                        <w:rPr>
                          <w:rFonts w:ascii="Calibri" w:hAnsi="Calibri" w:cs="Calibri"/>
                          <w:b/>
                          <w:sz w:val="32"/>
                        </w:rPr>
                        <w:t>Experience</w:t>
                      </w:r>
                    </w:sdtContent>
                  </w:sdt>
                </w:p>
              </w:tc>
            </w:tr>
            <w:tr w:rsidR="008434A1" w:rsidRPr="008434A1" w:rsidTr="001D3CD1">
              <w:trPr>
                <w:trHeight w:val="95"/>
              </w:trPr>
              <w:tc>
                <w:tcPr>
                  <w:tcW w:w="6200" w:type="dxa"/>
                  <w:tcBorders>
                    <w:top w:val="single" w:sz="4" w:space="0" w:color="4E87E3" w:themeColor="accent6"/>
                  </w:tcBorders>
                </w:tcPr>
                <w:p w:rsidR="008434A1" w:rsidRPr="008434A1" w:rsidRDefault="008434A1" w:rsidP="00177684">
                  <w:pPr>
                    <w:rPr>
                      <w:rFonts w:ascii="Calibri" w:hAnsi="Calibri" w:cs="Calibri"/>
                      <w:color w:val="A6A6A6" w:themeColor="background1" w:themeShade="A6"/>
                      <w:sz w:val="14"/>
                      <w:szCs w:val="14"/>
                    </w:rPr>
                  </w:pPr>
                </w:p>
              </w:tc>
            </w:tr>
            <w:tr w:rsidR="00D03BA2" w:rsidRPr="00786CAA" w:rsidTr="00690DD7">
              <w:trPr>
                <w:trHeight w:val="360"/>
              </w:trPr>
              <w:tc>
                <w:tcPr>
                  <w:tcW w:w="6200" w:type="dxa"/>
                </w:tcPr>
                <w:p w:rsidR="00D03BA2" w:rsidRPr="00786CAA" w:rsidRDefault="005302B9" w:rsidP="00177684">
                  <w:pPr>
                    <w:rPr>
                      <w:rFonts w:ascii="Calibri" w:hAnsi="Calibri" w:cs="Calibri"/>
                      <w:b/>
                      <w:noProof/>
                    </w:rPr>
                  </w:pPr>
                  <w:sdt>
                    <w:sdtPr>
                      <w:rPr>
                        <w:rFonts w:ascii="Calibri" w:hAnsi="Calibri" w:cs="Calibri"/>
                        <w:b/>
                        <w:color w:val="A6A6A6" w:themeColor="background1" w:themeShade="A6"/>
                      </w:rPr>
                      <w:alias w:val="BeginDate:"/>
                      <w:tag w:val="BeginDate:"/>
                      <w:id w:val="2119022873"/>
                      <w:placeholder>
                        <w:docPart w:val="BBCD6A186BCC45DBABFCFCBB2A72166A"/>
                      </w:placeholder>
                      <w:temporary/>
                      <w:showingPlcHdr/>
                      <w:dataBinding w:prefixMappings="xmlns:ns0='http://schemas.microsoft.com/office/2006/coverPageProps' " w:xpath="/ns0:CoverPageProperties[1]/ns0:CompanyPhone[1]" w:storeItemID="{55AF091B-3C7A-41E3-B477-F2FDAA23CFDA}"/>
                      <w15:appearance w15:val="hidden"/>
                      <w:text w:multiLine="1"/>
                    </w:sdtPr>
                    <w:sdtEndPr/>
                    <w:sdtContent>
                      <w:r w:rsidR="00177684" w:rsidRPr="00690DD7">
                        <w:rPr>
                          <w:rFonts w:ascii="Calibri" w:hAnsi="Calibri" w:cs="Calibri"/>
                          <w:b/>
                          <w:noProof/>
                          <w:color w:val="A6A6A6" w:themeColor="background1" w:themeShade="A6"/>
                        </w:rPr>
                        <w:t>Dec. 2012</w:t>
                      </w:r>
                    </w:sdtContent>
                  </w:sdt>
                  <w:r w:rsidR="00177684" w:rsidRPr="00690DD7">
                    <w:rPr>
                      <w:rFonts w:ascii="Calibri" w:hAnsi="Calibri" w:cs="Calibri"/>
                      <w:b/>
                      <w:color w:val="A6A6A6" w:themeColor="background1" w:themeShade="A6"/>
                    </w:rPr>
                    <w:t xml:space="preserve"> - </w:t>
                  </w:r>
                  <w:sdt>
                    <w:sdtPr>
                      <w:rPr>
                        <w:rFonts w:ascii="Calibri" w:hAnsi="Calibri" w:cs="Calibri"/>
                        <w:b/>
                        <w:color w:val="A6A6A6" w:themeColor="background1" w:themeShade="A6"/>
                      </w:rPr>
                      <w:alias w:val="EndDate:"/>
                      <w:tag w:val="EndDate:"/>
                      <w:id w:val="586121612"/>
                      <w:placeholder>
                        <w:docPart w:val="24365BB7BC7F4C11894BE6B31B86A797"/>
                      </w:placeholder>
                      <w:temporary/>
                      <w:showingPlcHdr/>
                      <w:dataBinding w:prefixMappings="xmlns:ns0='http://schemas.microsoft.com/office/2006/coverPageProps' " w:xpath="/ns0:CoverPageProperties[1]/ns0:CompanyPhone[1]" w:storeItemID="{55AF091B-3C7A-41E3-B477-F2FDAA23CFDA}"/>
                      <w15:appearance w15:val="hidden"/>
                      <w:text w:multiLine="1"/>
                    </w:sdtPr>
                    <w:sdtEndPr/>
                    <w:sdtContent>
                      <w:r w:rsidR="00177684" w:rsidRPr="00690DD7">
                        <w:rPr>
                          <w:rFonts w:ascii="Calibri" w:hAnsi="Calibri" w:cs="Calibri"/>
                          <w:b/>
                          <w:noProof/>
                          <w:color w:val="A6A6A6" w:themeColor="background1" w:themeShade="A6"/>
                        </w:rPr>
                        <w:t>Present</w:t>
                      </w:r>
                    </w:sdtContent>
                  </w:sdt>
                </w:p>
              </w:tc>
            </w:tr>
            <w:tr w:rsidR="00D03BA2" w:rsidRPr="00786CAA" w:rsidTr="00690DD7">
              <w:trPr>
                <w:trHeight w:val="360"/>
              </w:trPr>
              <w:tc>
                <w:tcPr>
                  <w:tcW w:w="6200" w:type="dxa"/>
                </w:tcPr>
                <w:p w:rsidR="00D03BA2" w:rsidRPr="007746B9" w:rsidRDefault="005302B9" w:rsidP="00EB3E31">
                  <w:pPr>
                    <w:rPr>
                      <w:rFonts w:ascii="Calibri" w:hAnsi="Calibri" w:cs="Calibri"/>
                      <w:b/>
                      <w:caps/>
                      <w:noProof/>
                    </w:rPr>
                  </w:pPr>
                  <w:sdt>
                    <w:sdtPr>
                      <w:rPr>
                        <w:rFonts w:ascii="Calibri" w:hAnsi="Calibri" w:cs="Calibri"/>
                        <w:b/>
                        <w:caps/>
                        <w:color w:val="4E87E3" w:themeColor="accent6"/>
                      </w:rPr>
                      <w:alias w:val="JobTitle:"/>
                      <w:tag w:val="JobTitle:"/>
                      <w:id w:val="1139305019"/>
                      <w:placeholder>
                        <w:docPart w:val="6666E1E2EE0C49DB9337EF5435815152"/>
                      </w:placeholder>
                      <w:temporary/>
                      <w:showingPlcHdr/>
                      <w:dataBinding w:prefixMappings="xmlns:ns0='http://schemas.microsoft.com/office/2006/coverPageProps' " w:xpath="/ns0:CoverPageProperties[1]/ns0:CompanyPhone[1]" w:storeItemID="{55AF091B-3C7A-41E3-B477-F2FDAA23CFDA}"/>
                      <w15:appearance w15:val="hidden"/>
                      <w:text w:multiLine="1"/>
                    </w:sdtPr>
                    <w:sdtEndPr/>
                    <w:sdtContent>
                      <w:r w:rsidR="00EB3E31" w:rsidRPr="007746B9">
                        <w:rPr>
                          <w:rFonts w:ascii="Calibri" w:hAnsi="Calibri" w:cs="Calibri"/>
                          <w:b/>
                          <w:caps/>
                          <w:color w:val="4E87E3" w:themeColor="accent6"/>
                        </w:rPr>
                        <w:t>Job Title</w:t>
                      </w:r>
                    </w:sdtContent>
                  </w:sdt>
                  <w:r w:rsidR="00EB3E31" w:rsidRPr="007746B9">
                    <w:rPr>
                      <w:rFonts w:ascii="Calibri" w:hAnsi="Calibri" w:cs="Calibri"/>
                      <w:b/>
                      <w:caps/>
                      <w:color w:val="4E87E3" w:themeColor="accent6"/>
                    </w:rPr>
                    <w:t xml:space="preserve"> / </w:t>
                  </w:r>
                  <w:sdt>
                    <w:sdtPr>
                      <w:rPr>
                        <w:rFonts w:ascii="Calibri" w:hAnsi="Calibri" w:cs="Calibri"/>
                        <w:b/>
                        <w:caps/>
                        <w:color w:val="4E87E3" w:themeColor="accent6"/>
                      </w:rPr>
                      <w:alias w:val="CompanyName:"/>
                      <w:tag w:val="CompanyName:"/>
                      <w:id w:val="1285233984"/>
                      <w:placeholder>
                        <w:docPart w:val="21237A6D92C04DC5B96C22328BD4BF1B"/>
                      </w:placeholder>
                      <w:temporary/>
                      <w:showingPlcHdr/>
                      <w:dataBinding w:prefixMappings="xmlns:ns0='http://schemas.microsoft.com/office/2006/coverPageProps' " w:xpath="/ns0:CoverPageProperties[1]/ns0:CompanyPhone[1]" w:storeItemID="{55AF091B-3C7A-41E3-B477-F2FDAA23CFDA}"/>
                      <w15:appearance w15:val="hidden"/>
                      <w:text w:multiLine="1"/>
                    </w:sdtPr>
                    <w:sdtEndPr/>
                    <w:sdtContent>
                      <w:r w:rsidR="00EB3E31" w:rsidRPr="007746B9">
                        <w:rPr>
                          <w:rFonts w:ascii="Calibri" w:hAnsi="Calibri" w:cs="Calibri"/>
                          <w:b/>
                          <w:caps/>
                          <w:color w:val="4E87E3" w:themeColor="accent6"/>
                        </w:rPr>
                        <w:t>Company Name</w:t>
                      </w:r>
                    </w:sdtContent>
                  </w:sdt>
                </w:p>
              </w:tc>
            </w:tr>
            <w:tr w:rsidR="00D03BA2" w:rsidRPr="00030049" w:rsidTr="002A17D6">
              <w:tc>
                <w:tcPr>
                  <w:tcW w:w="6200" w:type="dxa"/>
                </w:tcPr>
                <w:p w:rsidR="00D03BA2" w:rsidRPr="002669C5" w:rsidRDefault="005302B9">
                  <w:pPr>
                    <w:rPr>
                      <w:rFonts w:ascii="Calibri" w:hAnsi="Calibri" w:cs="Calibri"/>
                      <w:noProof/>
                      <w:lang w:val="fr-FR"/>
                    </w:rPr>
                  </w:pPr>
                  <w:sdt>
                    <w:sdtPr>
                      <w:rPr>
                        <w:rFonts w:ascii="Calibri" w:hAnsi="Calibri" w:cs="Calibri"/>
                      </w:rPr>
                      <w:alias w:val="Description:"/>
                      <w:tag w:val="Description:"/>
                      <w:id w:val="849151280"/>
                      <w:placeholder>
                        <w:docPart w:val="BAF220D2D3C64C9D9706BB434013DECB"/>
                      </w:placeholder>
                      <w:temporary/>
                      <w:showingPlcHdr/>
                      <w:dataBinding w:prefixMappings="xmlns:ns0='http://schemas.microsoft.com/office/2006/coverPageProps' " w:xpath="/ns0:CoverPageProperties[1]/ns0:CompanyPhone[1]" w:storeItemID="{55AF091B-3C7A-41E3-B477-F2FDAA23CFDA}"/>
                      <w15:appearance w15:val="hidden"/>
                      <w:text w:multiLine="1"/>
                    </w:sdtPr>
                    <w:sdtEndPr/>
                    <w:sdtContent>
                      <w:r w:rsidR="00EB3E31" w:rsidRPr="002669C5">
                        <w:rPr>
                          <w:rFonts w:ascii="Calibri" w:hAnsi="Calibri" w:cs="Calibri"/>
                          <w:lang w:val="fr-FR"/>
                        </w:rPr>
                        <w:t>Ut enim ad minim veniam, quis nostrud exerc. Irure dolor in reprehend incididunt ut labore et dolore magna aliqua. Ut enim ad minim veniam, quis nostrud exerci es.</w:t>
                      </w:r>
                    </w:sdtContent>
                  </w:sdt>
                </w:p>
              </w:tc>
            </w:tr>
            <w:tr w:rsidR="001A38DA" w:rsidRPr="00786CAA" w:rsidTr="002A17D6">
              <w:trPr>
                <w:trHeight w:val="95"/>
              </w:trPr>
              <w:tc>
                <w:tcPr>
                  <w:tcW w:w="6200" w:type="dxa"/>
                </w:tcPr>
                <w:p w:rsidR="001A38DA" w:rsidRPr="001A38DA" w:rsidRDefault="005302B9" w:rsidP="001A38DA">
                  <w:pPr>
                    <w:pStyle w:val="ListParagraph"/>
                    <w:numPr>
                      <w:ilvl w:val="0"/>
                      <w:numId w:val="1"/>
                    </w:numPr>
                    <w:ind w:left="270" w:hanging="270"/>
                    <w:rPr>
                      <w:rFonts w:ascii="Calibri" w:hAnsi="Calibri" w:cs="Calibri"/>
                    </w:rPr>
                  </w:pPr>
                  <w:sdt>
                    <w:sdtPr>
                      <w:alias w:val="Accomplishment:"/>
                      <w:tag w:val="Accomplishment:"/>
                      <w:id w:val="537318564"/>
                      <w:placeholder>
                        <w:docPart w:val="92F987DFB0734E7D887E3E1B178F0A9F"/>
                      </w:placeholder>
                      <w:temporary/>
                      <w:showingPlcHdr/>
                      <w:dataBinding w:prefixMappings="xmlns:ns0='http://schemas.microsoft.com/office/2006/coverPageProps' " w:xpath="/ns0:CoverPageProperties[1]/ns0:CompanyPhone[1]" w:storeItemID="{55AF091B-3C7A-41E3-B477-F2FDAA23CFDA}"/>
                      <w15:appearance w15:val="hidden"/>
                      <w:text w:multiLine="1"/>
                    </w:sdtPr>
                    <w:sdtEndPr/>
                    <w:sdtContent>
                      <w:r w:rsidR="001A38DA" w:rsidRPr="001A38DA">
                        <w:rPr>
                          <w:rFonts w:ascii="Calibri" w:hAnsi="Calibri" w:cs="Calibri"/>
                        </w:rPr>
                        <w:t>Ut enim ad minim veniam, quis nostrud exerc.</w:t>
                      </w:r>
                    </w:sdtContent>
                  </w:sdt>
                </w:p>
              </w:tc>
            </w:tr>
            <w:tr w:rsidR="001A38DA" w:rsidRPr="001A38DA" w:rsidTr="002A17D6">
              <w:trPr>
                <w:trHeight w:val="95"/>
              </w:trPr>
              <w:tc>
                <w:tcPr>
                  <w:tcW w:w="6200" w:type="dxa"/>
                </w:tcPr>
                <w:p w:rsidR="001A38DA" w:rsidRPr="001A38DA" w:rsidRDefault="005302B9" w:rsidP="001A38DA">
                  <w:pPr>
                    <w:pStyle w:val="ListParagraph"/>
                    <w:numPr>
                      <w:ilvl w:val="0"/>
                      <w:numId w:val="1"/>
                    </w:numPr>
                    <w:ind w:left="270" w:hanging="270"/>
                    <w:rPr>
                      <w:rFonts w:ascii="Calibri" w:hAnsi="Calibri" w:cs="Calibri"/>
                      <w:lang w:val="fr-FR"/>
                    </w:rPr>
                  </w:pPr>
                  <w:sdt>
                    <w:sdtPr>
                      <w:alias w:val="Accomplishment:"/>
                      <w:tag w:val="Accomplishment:"/>
                      <w:id w:val="-1676718203"/>
                      <w:placeholder>
                        <w:docPart w:val="279CB8ED3FBD4735A4C192BD1EF11EDC"/>
                      </w:placeholder>
                      <w:temporary/>
                      <w:showingPlcHdr/>
                      <w:dataBinding w:prefixMappings="xmlns:ns0='http://schemas.microsoft.com/office/2006/coverPageProps' " w:xpath="/ns0:CoverPageProperties[1]/ns0:CompanyPhone[1]" w:storeItemID="{55AF091B-3C7A-41E3-B477-F2FDAA23CFDA}"/>
                      <w15:appearance w15:val="hidden"/>
                      <w:text w:multiLine="1"/>
                    </w:sdtPr>
                    <w:sdtEndPr/>
                    <w:sdtContent>
                      <w:r w:rsidR="001A38DA" w:rsidRPr="001A38DA">
                        <w:rPr>
                          <w:rFonts w:ascii="Calibri" w:hAnsi="Calibri" w:cs="Calibri"/>
                        </w:rPr>
                        <w:t>Ut enim ad minim veniam, quis nostrud exerc.</w:t>
                      </w:r>
                    </w:sdtContent>
                  </w:sdt>
                </w:p>
              </w:tc>
            </w:tr>
            <w:tr w:rsidR="00E81F00" w:rsidRPr="001A38DA" w:rsidTr="002A17D6">
              <w:trPr>
                <w:trHeight w:val="95"/>
              </w:trPr>
              <w:tc>
                <w:tcPr>
                  <w:tcW w:w="6200" w:type="dxa"/>
                </w:tcPr>
                <w:p w:rsidR="00E81F00" w:rsidRDefault="005302B9" w:rsidP="001A38DA">
                  <w:pPr>
                    <w:pStyle w:val="ListParagraph"/>
                    <w:numPr>
                      <w:ilvl w:val="0"/>
                      <w:numId w:val="1"/>
                    </w:numPr>
                    <w:ind w:left="270" w:hanging="270"/>
                  </w:pPr>
                  <w:sdt>
                    <w:sdtPr>
                      <w:alias w:val="Accomplishment:"/>
                      <w:tag w:val="Accomplishment:"/>
                      <w:id w:val="941487383"/>
                      <w:placeholder>
                        <w:docPart w:val="CD0233A5C5604B59B884C58AD43328CC"/>
                      </w:placeholder>
                      <w:temporary/>
                      <w:showingPlcHdr/>
                      <w:dataBinding w:prefixMappings="xmlns:ns0='http://schemas.microsoft.com/office/2006/coverPageProps' " w:xpath="/ns0:CoverPageProperties[1]/ns0:CompanyPhone[1]" w:storeItemID="{55AF091B-3C7A-41E3-B477-F2FDAA23CFDA}"/>
                      <w15:appearance w15:val="hidden"/>
                      <w:text w:multiLine="1"/>
                    </w:sdtPr>
                    <w:sdtEndPr/>
                    <w:sdtContent>
                      <w:r w:rsidR="00E81F00" w:rsidRPr="001A38DA">
                        <w:rPr>
                          <w:rFonts w:ascii="Calibri" w:hAnsi="Calibri" w:cs="Calibri"/>
                        </w:rPr>
                        <w:t>Ut enim ad minim veniam, quis nostrud exerc.</w:t>
                      </w:r>
                    </w:sdtContent>
                  </w:sdt>
                </w:p>
              </w:tc>
            </w:tr>
          </w:tbl>
          <w:p w:rsidR="00D03BA2" w:rsidRPr="001A38DA" w:rsidRDefault="00D03BA2">
            <w:pPr>
              <w:rPr>
                <w:rFonts w:ascii="Calibri" w:hAnsi="Calibri" w:cs="Calibri"/>
                <w:noProof/>
                <w:lang w:val="fr-FR"/>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200"/>
            </w:tblGrid>
            <w:tr w:rsidR="00C24197" w:rsidRPr="00786CAA" w:rsidTr="00690DD7">
              <w:trPr>
                <w:trHeight w:val="360"/>
              </w:trPr>
              <w:tc>
                <w:tcPr>
                  <w:tcW w:w="6200" w:type="dxa"/>
                </w:tcPr>
                <w:p w:rsidR="00C24197" w:rsidRPr="00786CAA" w:rsidRDefault="005302B9" w:rsidP="00E25936">
                  <w:pPr>
                    <w:rPr>
                      <w:rFonts w:ascii="Calibri" w:hAnsi="Calibri" w:cs="Calibri"/>
                      <w:b/>
                      <w:noProof/>
                    </w:rPr>
                  </w:pPr>
                  <w:sdt>
                    <w:sdtPr>
                      <w:rPr>
                        <w:rFonts w:ascii="Calibri" w:hAnsi="Calibri" w:cs="Calibri"/>
                        <w:b/>
                        <w:color w:val="A6A6A6" w:themeColor="background1" w:themeShade="A6"/>
                      </w:rPr>
                      <w:alias w:val="BeginDate:"/>
                      <w:tag w:val="BeginDate:"/>
                      <w:id w:val="1247455043"/>
                      <w:placeholder>
                        <w:docPart w:val="F3BDA25B1B2A4BB080BA2CFD52CFBF5D"/>
                      </w:placeholder>
                      <w:temporary/>
                      <w:showingPlcHdr/>
                      <w:dataBinding w:prefixMappings="xmlns:ns0='http://schemas.microsoft.com/office/2006/coverPageProps' " w:xpath="/ns0:CoverPageProperties[1]/ns0:CompanyPhone[1]" w:storeItemID="{55AF091B-3C7A-41E3-B477-F2FDAA23CFDA}"/>
                      <w15:appearance w15:val="hidden"/>
                      <w:text w:multiLine="1"/>
                    </w:sdtPr>
                    <w:sdtEndPr/>
                    <w:sdtContent>
                      <w:r w:rsidR="00E25936">
                        <w:rPr>
                          <w:rFonts w:ascii="Calibri" w:hAnsi="Calibri" w:cs="Calibri"/>
                          <w:b/>
                          <w:noProof/>
                          <w:color w:val="A6A6A6" w:themeColor="background1" w:themeShade="A6"/>
                        </w:rPr>
                        <w:t>June</w:t>
                      </w:r>
                      <w:r w:rsidR="00E25936" w:rsidRPr="00690DD7">
                        <w:rPr>
                          <w:rFonts w:ascii="Calibri" w:hAnsi="Calibri" w:cs="Calibri"/>
                          <w:b/>
                          <w:noProof/>
                          <w:color w:val="A6A6A6" w:themeColor="background1" w:themeShade="A6"/>
                        </w:rPr>
                        <w:t xml:space="preserve"> 20</w:t>
                      </w:r>
                      <w:r w:rsidR="00E25936">
                        <w:rPr>
                          <w:rFonts w:ascii="Calibri" w:hAnsi="Calibri" w:cs="Calibri"/>
                          <w:b/>
                          <w:noProof/>
                          <w:color w:val="A6A6A6" w:themeColor="background1" w:themeShade="A6"/>
                        </w:rPr>
                        <w:t>06</w:t>
                      </w:r>
                    </w:sdtContent>
                  </w:sdt>
                  <w:r w:rsidR="00E25936" w:rsidRPr="00690DD7">
                    <w:rPr>
                      <w:rFonts w:ascii="Calibri" w:hAnsi="Calibri" w:cs="Calibri"/>
                      <w:b/>
                      <w:color w:val="A6A6A6" w:themeColor="background1" w:themeShade="A6"/>
                    </w:rPr>
                    <w:t xml:space="preserve"> </w:t>
                  </w:r>
                  <w:r w:rsidR="00C24197" w:rsidRPr="00690DD7">
                    <w:rPr>
                      <w:rFonts w:ascii="Calibri" w:hAnsi="Calibri" w:cs="Calibri"/>
                      <w:b/>
                      <w:color w:val="A6A6A6" w:themeColor="background1" w:themeShade="A6"/>
                    </w:rPr>
                    <w:t xml:space="preserve">- </w:t>
                  </w:r>
                  <w:sdt>
                    <w:sdtPr>
                      <w:rPr>
                        <w:rFonts w:ascii="Calibri" w:hAnsi="Calibri" w:cs="Calibri"/>
                        <w:b/>
                        <w:color w:val="A6A6A6" w:themeColor="background1" w:themeShade="A6"/>
                      </w:rPr>
                      <w:alias w:val="EndDate:"/>
                      <w:tag w:val="EndDate:"/>
                      <w:id w:val="-1708946238"/>
                      <w:placeholder>
                        <w:docPart w:val="9DB3B9D355444809AE0D2A2DC4473BB2"/>
                      </w:placeholder>
                      <w:temporary/>
                      <w:showingPlcHdr/>
                      <w:dataBinding w:prefixMappings="xmlns:ns0='http://schemas.microsoft.com/office/2006/coverPageProps' " w:xpath="/ns0:CoverPageProperties[1]/ns0:CompanyPhone[1]" w:storeItemID="{55AF091B-3C7A-41E3-B477-F2FDAA23CFDA}"/>
                      <w15:appearance w15:val="hidden"/>
                      <w:text w:multiLine="1"/>
                    </w:sdtPr>
                    <w:sdtEndPr/>
                    <w:sdtContent>
                      <w:r w:rsidR="00C24197" w:rsidRPr="00690DD7">
                        <w:rPr>
                          <w:rFonts w:ascii="Calibri" w:hAnsi="Calibri" w:cs="Calibri"/>
                          <w:b/>
                          <w:noProof/>
                          <w:color w:val="A6A6A6" w:themeColor="background1" w:themeShade="A6"/>
                        </w:rPr>
                        <w:t>Nov. 2012</w:t>
                      </w:r>
                    </w:sdtContent>
                  </w:sdt>
                </w:p>
              </w:tc>
            </w:tr>
            <w:tr w:rsidR="00C24197" w:rsidRPr="00786CAA" w:rsidTr="00690DD7">
              <w:trPr>
                <w:trHeight w:val="360"/>
              </w:trPr>
              <w:tc>
                <w:tcPr>
                  <w:tcW w:w="6200" w:type="dxa"/>
                </w:tcPr>
                <w:p w:rsidR="00C24197" w:rsidRPr="007746B9" w:rsidRDefault="005302B9" w:rsidP="00C24197">
                  <w:pPr>
                    <w:rPr>
                      <w:rFonts w:ascii="Calibri" w:hAnsi="Calibri" w:cs="Calibri"/>
                      <w:b/>
                      <w:caps/>
                      <w:noProof/>
                    </w:rPr>
                  </w:pPr>
                  <w:sdt>
                    <w:sdtPr>
                      <w:rPr>
                        <w:rFonts w:ascii="Calibri" w:hAnsi="Calibri" w:cs="Calibri"/>
                        <w:b/>
                        <w:caps/>
                        <w:color w:val="4E87E3" w:themeColor="accent6"/>
                      </w:rPr>
                      <w:alias w:val="JobTitle:"/>
                      <w:tag w:val="JobTitle:"/>
                      <w:id w:val="1525443027"/>
                      <w:placeholder>
                        <w:docPart w:val="776B88381B034A86A784FA164038F898"/>
                      </w:placeholder>
                      <w:temporary/>
                      <w:showingPlcHdr/>
                      <w:dataBinding w:prefixMappings="xmlns:ns0='http://schemas.microsoft.com/office/2006/coverPageProps' " w:xpath="/ns0:CoverPageProperties[1]/ns0:CompanyPhone[1]" w:storeItemID="{55AF091B-3C7A-41E3-B477-F2FDAA23CFDA}"/>
                      <w15:appearance w15:val="hidden"/>
                      <w:text w:multiLine="1"/>
                    </w:sdtPr>
                    <w:sdtEndPr/>
                    <w:sdtContent>
                      <w:r w:rsidR="00C24197" w:rsidRPr="007746B9">
                        <w:rPr>
                          <w:rFonts w:ascii="Calibri" w:hAnsi="Calibri" w:cs="Calibri"/>
                          <w:b/>
                          <w:caps/>
                          <w:color w:val="4E87E3" w:themeColor="accent6"/>
                        </w:rPr>
                        <w:t>Job Title</w:t>
                      </w:r>
                    </w:sdtContent>
                  </w:sdt>
                  <w:r w:rsidR="00C24197" w:rsidRPr="007746B9">
                    <w:rPr>
                      <w:rFonts w:ascii="Calibri" w:hAnsi="Calibri" w:cs="Calibri"/>
                      <w:b/>
                      <w:caps/>
                      <w:color w:val="4E87E3" w:themeColor="accent6"/>
                    </w:rPr>
                    <w:t xml:space="preserve"> / </w:t>
                  </w:r>
                  <w:sdt>
                    <w:sdtPr>
                      <w:rPr>
                        <w:rFonts w:ascii="Calibri" w:hAnsi="Calibri" w:cs="Calibri"/>
                        <w:b/>
                        <w:caps/>
                        <w:color w:val="4E87E3" w:themeColor="accent6"/>
                      </w:rPr>
                      <w:alias w:val="CompanyName:"/>
                      <w:tag w:val="CompanyName:"/>
                      <w:id w:val="255416039"/>
                      <w:placeholder>
                        <w:docPart w:val="23AB2D6B2E4D4BC588553DC3858F0017"/>
                      </w:placeholder>
                      <w:temporary/>
                      <w:showingPlcHdr/>
                      <w:dataBinding w:prefixMappings="xmlns:ns0='http://schemas.microsoft.com/office/2006/coverPageProps' " w:xpath="/ns0:CoverPageProperties[1]/ns0:CompanyPhone[1]" w:storeItemID="{55AF091B-3C7A-41E3-B477-F2FDAA23CFDA}"/>
                      <w15:appearance w15:val="hidden"/>
                      <w:text w:multiLine="1"/>
                    </w:sdtPr>
                    <w:sdtEndPr/>
                    <w:sdtContent>
                      <w:r w:rsidR="00C24197" w:rsidRPr="007746B9">
                        <w:rPr>
                          <w:rFonts w:ascii="Calibri" w:hAnsi="Calibri" w:cs="Calibri"/>
                          <w:b/>
                          <w:caps/>
                          <w:color w:val="4E87E3" w:themeColor="accent6"/>
                        </w:rPr>
                        <w:t>Company Name</w:t>
                      </w:r>
                    </w:sdtContent>
                  </w:sdt>
                </w:p>
              </w:tc>
            </w:tr>
            <w:tr w:rsidR="00C24197" w:rsidRPr="00030049" w:rsidTr="002A17D6">
              <w:tc>
                <w:tcPr>
                  <w:tcW w:w="6200" w:type="dxa"/>
                </w:tcPr>
                <w:p w:rsidR="00C24197" w:rsidRPr="002669C5" w:rsidRDefault="005302B9" w:rsidP="00C24197">
                  <w:pPr>
                    <w:rPr>
                      <w:rFonts w:ascii="Calibri" w:hAnsi="Calibri" w:cs="Calibri"/>
                      <w:noProof/>
                      <w:lang w:val="fr-FR"/>
                    </w:rPr>
                  </w:pPr>
                  <w:sdt>
                    <w:sdtPr>
                      <w:rPr>
                        <w:rFonts w:ascii="Calibri" w:hAnsi="Calibri" w:cs="Calibri"/>
                      </w:rPr>
                      <w:alias w:val="Description:"/>
                      <w:tag w:val="Description:"/>
                      <w:id w:val="995147757"/>
                      <w:placeholder>
                        <w:docPart w:val="526F4E1F4ACB41218145304DB92FAF34"/>
                      </w:placeholder>
                      <w:temporary/>
                      <w:showingPlcHdr/>
                      <w:dataBinding w:prefixMappings="xmlns:ns0='http://schemas.microsoft.com/office/2006/coverPageProps' " w:xpath="/ns0:CoverPageProperties[1]/ns0:CompanyPhone[1]" w:storeItemID="{55AF091B-3C7A-41E3-B477-F2FDAA23CFDA}"/>
                      <w15:appearance w15:val="hidden"/>
                      <w:text w:multiLine="1"/>
                    </w:sdtPr>
                    <w:sdtEndPr/>
                    <w:sdtContent>
                      <w:r w:rsidR="00C24197" w:rsidRPr="002669C5">
                        <w:rPr>
                          <w:rFonts w:ascii="Calibri" w:hAnsi="Calibri" w:cs="Calibri"/>
                          <w:lang w:val="fr-FR"/>
                        </w:rPr>
                        <w:t>Ut enim ad minim veniam, quis nostrud exerc. Irure dolor in reprehend incididunt ut labore et dolore magna aliqua. Ut enim ad minim veniam, quis nostrud exerci es.</w:t>
                      </w:r>
                    </w:sdtContent>
                  </w:sdt>
                </w:p>
              </w:tc>
            </w:tr>
            <w:tr w:rsidR="001A38DA" w:rsidRPr="00786CAA" w:rsidTr="002A17D6">
              <w:tc>
                <w:tcPr>
                  <w:tcW w:w="6200" w:type="dxa"/>
                </w:tcPr>
                <w:p w:rsidR="001A38DA" w:rsidRPr="001A38DA" w:rsidRDefault="005302B9" w:rsidP="001A38DA">
                  <w:pPr>
                    <w:pStyle w:val="ListParagraph"/>
                    <w:numPr>
                      <w:ilvl w:val="0"/>
                      <w:numId w:val="1"/>
                    </w:numPr>
                    <w:ind w:left="270" w:hanging="270"/>
                    <w:rPr>
                      <w:rFonts w:ascii="Calibri" w:hAnsi="Calibri" w:cs="Calibri"/>
                    </w:rPr>
                  </w:pPr>
                  <w:sdt>
                    <w:sdtPr>
                      <w:alias w:val="Accomplishment:"/>
                      <w:tag w:val="Accomplishment:"/>
                      <w:id w:val="1313522576"/>
                      <w:placeholder>
                        <w:docPart w:val="F294A8F734184500A2142464DF0D2FBA"/>
                      </w:placeholder>
                      <w:temporary/>
                      <w:showingPlcHdr/>
                      <w:dataBinding w:prefixMappings="xmlns:ns0='http://schemas.microsoft.com/office/2006/coverPageProps' " w:xpath="/ns0:CoverPageProperties[1]/ns0:CompanyPhone[1]" w:storeItemID="{55AF091B-3C7A-41E3-B477-F2FDAA23CFDA}"/>
                      <w15:appearance w15:val="hidden"/>
                      <w:text w:multiLine="1"/>
                    </w:sdtPr>
                    <w:sdtEndPr/>
                    <w:sdtContent>
                      <w:r w:rsidR="001A38DA" w:rsidRPr="001A38DA">
                        <w:rPr>
                          <w:rFonts w:ascii="Calibri" w:hAnsi="Calibri" w:cs="Calibri"/>
                        </w:rPr>
                        <w:t>Ut enim ad minim veniam, quis nostrud exerc.</w:t>
                      </w:r>
                    </w:sdtContent>
                  </w:sdt>
                </w:p>
              </w:tc>
            </w:tr>
            <w:tr w:rsidR="001A38DA" w:rsidRPr="00786CAA" w:rsidTr="002A17D6">
              <w:tc>
                <w:tcPr>
                  <w:tcW w:w="6200" w:type="dxa"/>
                </w:tcPr>
                <w:p w:rsidR="001A38DA" w:rsidRPr="001A38DA" w:rsidRDefault="005302B9" w:rsidP="001A38DA">
                  <w:pPr>
                    <w:pStyle w:val="ListParagraph"/>
                    <w:numPr>
                      <w:ilvl w:val="0"/>
                      <w:numId w:val="1"/>
                    </w:numPr>
                    <w:ind w:left="270" w:hanging="270"/>
                    <w:rPr>
                      <w:rFonts w:ascii="Calibri" w:hAnsi="Calibri" w:cs="Calibri"/>
                      <w:lang w:val="fr-FR"/>
                    </w:rPr>
                  </w:pPr>
                  <w:sdt>
                    <w:sdtPr>
                      <w:alias w:val="Accomplishment:"/>
                      <w:tag w:val="Accomplishment:"/>
                      <w:id w:val="-536432547"/>
                      <w:placeholder>
                        <w:docPart w:val="A15EA2F4FD514F6AB244CA088B696ACE"/>
                      </w:placeholder>
                      <w:temporary/>
                      <w:showingPlcHdr/>
                      <w:dataBinding w:prefixMappings="xmlns:ns0='http://schemas.microsoft.com/office/2006/coverPageProps' " w:xpath="/ns0:CoverPageProperties[1]/ns0:CompanyPhone[1]" w:storeItemID="{55AF091B-3C7A-41E3-B477-F2FDAA23CFDA}"/>
                      <w15:appearance w15:val="hidden"/>
                      <w:text w:multiLine="1"/>
                    </w:sdtPr>
                    <w:sdtEndPr/>
                    <w:sdtContent>
                      <w:r w:rsidR="001A38DA" w:rsidRPr="001A38DA">
                        <w:rPr>
                          <w:rFonts w:ascii="Calibri" w:hAnsi="Calibri" w:cs="Calibri"/>
                        </w:rPr>
                        <w:t>Ut enim ad minim veniam, quis nostrud exerc.</w:t>
                      </w:r>
                    </w:sdtContent>
                  </w:sdt>
                </w:p>
              </w:tc>
            </w:tr>
            <w:tr w:rsidR="00E81F00" w:rsidRPr="00786CAA" w:rsidTr="002A17D6">
              <w:tc>
                <w:tcPr>
                  <w:tcW w:w="6200" w:type="dxa"/>
                </w:tcPr>
                <w:p w:rsidR="00E81F00" w:rsidRDefault="005302B9" w:rsidP="001A38DA">
                  <w:pPr>
                    <w:pStyle w:val="ListParagraph"/>
                    <w:numPr>
                      <w:ilvl w:val="0"/>
                      <w:numId w:val="1"/>
                    </w:numPr>
                    <w:ind w:left="270" w:hanging="270"/>
                  </w:pPr>
                  <w:sdt>
                    <w:sdtPr>
                      <w:alias w:val="Accomplishment:"/>
                      <w:tag w:val="Accomplishment:"/>
                      <w:id w:val="-1148429088"/>
                      <w:placeholder>
                        <w:docPart w:val="0AA0E16B073B4859A2E3C186C4038679"/>
                      </w:placeholder>
                      <w:temporary/>
                      <w:showingPlcHdr/>
                      <w:dataBinding w:prefixMappings="xmlns:ns0='http://schemas.microsoft.com/office/2006/coverPageProps' " w:xpath="/ns0:CoverPageProperties[1]/ns0:CompanyPhone[1]" w:storeItemID="{55AF091B-3C7A-41E3-B477-F2FDAA23CFDA}"/>
                      <w15:appearance w15:val="hidden"/>
                      <w:text w:multiLine="1"/>
                    </w:sdtPr>
                    <w:sdtEndPr/>
                    <w:sdtContent>
                      <w:r w:rsidR="00E81F00" w:rsidRPr="001A38DA">
                        <w:rPr>
                          <w:rFonts w:ascii="Calibri" w:hAnsi="Calibri" w:cs="Calibri"/>
                        </w:rPr>
                        <w:t>Ut enim ad minim veniam, quis nostrud exerc.</w:t>
                      </w:r>
                    </w:sdtContent>
                  </w:sdt>
                </w:p>
              </w:tc>
            </w:tr>
          </w:tbl>
          <w:p w:rsidR="00C24197" w:rsidRPr="00786CAA" w:rsidRDefault="00C24197">
            <w:pPr>
              <w:rPr>
                <w:rFonts w:ascii="Calibri" w:hAnsi="Calibri" w:cs="Calibri"/>
                <w:noProof/>
              </w:rPr>
            </w:pPr>
          </w:p>
          <w:p w:rsidR="00295472" w:rsidRPr="0055010F" w:rsidRDefault="005302B9" w:rsidP="007D2C2D">
            <w:pPr>
              <w:rPr>
                <w:rFonts w:ascii="Calibri" w:hAnsi="Calibri" w:cs="Calibri"/>
              </w:rPr>
            </w:pPr>
            <w:sdt>
              <w:sdtPr>
                <w:rPr>
                  <w:rFonts w:ascii="Calibri" w:hAnsi="Calibri" w:cs="Calibri"/>
                  <w:b/>
                  <w:sz w:val="32"/>
                </w:rPr>
                <w:alias w:val="Education:"/>
                <w:tag w:val="Education:"/>
                <w:id w:val="-1411688929"/>
                <w:placeholder>
                  <w:docPart w:val="FD08A51F5DC948C58FAC798F8AD60EAF"/>
                </w:placeholder>
                <w:temporary/>
                <w:showingPlcHdr/>
                <w:dataBinding w:prefixMappings="xmlns:ns0='http://schemas.microsoft.com/office/2006/coverPageProps' " w:xpath="/ns0:CoverPageProperties[1]/ns0:CompanyPhone[1]" w:storeItemID="{55AF091B-3C7A-41E3-B477-F2FDAA23CFDA}"/>
                <w15:appearance w15:val="hidden"/>
                <w:text w:multiLine="1"/>
              </w:sdtPr>
              <w:sdtEndPr/>
              <w:sdtContent>
                <w:r w:rsidR="007D2C2D">
                  <w:rPr>
                    <w:rFonts w:ascii="Calibri" w:hAnsi="Calibri" w:cs="Calibri"/>
                    <w:b/>
                    <w:sz w:val="32"/>
                  </w:rPr>
                  <w:t>Education</w:t>
                </w:r>
              </w:sdtContent>
            </w:sdt>
          </w:p>
          <w:tbl>
            <w:tblPr>
              <w:tblStyle w:val="TableGrid"/>
              <w:tblW w:w="62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961"/>
              <w:gridCol w:w="288"/>
              <w:gridCol w:w="2961"/>
            </w:tblGrid>
            <w:tr w:rsidR="0055010F" w:rsidRPr="00786CAA" w:rsidTr="0055010F">
              <w:trPr>
                <w:trHeight w:val="95"/>
              </w:trPr>
              <w:tc>
                <w:tcPr>
                  <w:tcW w:w="6210" w:type="dxa"/>
                  <w:gridSpan w:val="3"/>
                  <w:tcBorders>
                    <w:top w:val="single" w:sz="4" w:space="0" w:color="4E87E3" w:themeColor="accent6"/>
                  </w:tcBorders>
                </w:tcPr>
                <w:p w:rsidR="0055010F" w:rsidRPr="0055010F" w:rsidRDefault="0055010F" w:rsidP="008B0291">
                  <w:pPr>
                    <w:jc w:val="both"/>
                    <w:rPr>
                      <w:rFonts w:ascii="Calibri" w:hAnsi="Calibri" w:cs="Calibri"/>
                      <w:b/>
                      <w:color w:val="A6A6A6" w:themeColor="background1" w:themeShade="A6"/>
                      <w:sz w:val="14"/>
                      <w:szCs w:val="14"/>
                    </w:rPr>
                  </w:pPr>
                </w:p>
              </w:tc>
            </w:tr>
            <w:tr w:rsidR="008D5806" w:rsidRPr="00786CAA" w:rsidTr="0066578D">
              <w:trPr>
                <w:trHeight w:val="360"/>
              </w:trPr>
              <w:tc>
                <w:tcPr>
                  <w:tcW w:w="2961" w:type="dxa"/>
                </w:tcPr>
                <w:p w:rsidR="008D5806" w:rsidRPr="00786CAA" w:rsidRDefault="005302B9" w:rsidP="008B0291">
                  <w:pPr>
                    <w:jc w:val="both"/>
                    <w:rPr>
                      <w:rFonts w:ascii="Calibri" w:hAnsi="Calibri" w:cs="Calibri"/>
                      <w:noProof/>
                    </w:rPr>
                  </w:pPr>
                  <w:sdt>
                    <w:sdtPr>
                      <w:rPr>
                        <w:rFonts w:ascii="Calibri" w:hAnsi="Calibri" w:cs="Calibri"/>
                        <w:b/>
                        <w:color w:val="A6A6A6" w:themeColor="background1" w:themeShade="A6"/>
                      </w:rPr>
                      <w:alias w:val="Begin Date:"/>
                      <w:tag w:val="Begin Date:"/>
                      <w:id w:val="2046331718"/>
                      <w:placeholder>
                        <w:docPart w:val="7BA804783D2444AE964FF698D84CFB16"/>
                      </w:placeholder>
                      <w:temporary/>
                      <w:showingPlcHdr/>
                      <w:dataBinding w:prefixMappings="xmlns:ns0='http://schemas.microsoft.com/office/2006/coverPageProps' " w:xpath="/ns0:CoverPageProperties[1]/ns0:CompanyPhone[1]" w:storeItemID="{55AF091B-3C7A-41E3-B477-F2FDAA23CFDA}"/>
                      <w15:appearance w15:val="hidden"/>
                      <w:text w:multiLine="1"/>
                    </w:sdtPr>
                    <w:sdtEndPr/>
                    <w:sdtContent>
                      <w:r w:rsidR="008B0291" w:rsidRPr="00690DD7">
                        <w:rPr>
                          <w:rFonts w:ascii="Calibri" w:hAnsi="Calibri" w:cs="Calibri"/>
                          <w:b/>
                          <w:noProof/>
                          <w:color w:val="A6A6A6" w:themeColor="background1" w:themeShade="A6"/>
                        </w:rPr>
                        <w:t>Sept.</w:t>
                      </w:r>
                      <w:r w:rsidR="008D5806" w:rsidRPr="00690DD7">
                        <w:rPr>
                          <w:rFonts w:ascii="Calibri" w:hAnsi="Calibri" w:cs="Calibri"/>
                          <w:b/>
                          <w:noProof/>
                          <w:color w:val="A6A6A6" w:themeColor="background1" w:themeShade="A6"/>
                        </w:rPr>
                        <w:t xml:space="preserve"> 200</w:t>
                      </w:r>
                      <w:r w:rsidR="008B0291" w:rsidRPr="00690DD7">
                        <w:rPr>
                          <w:rFonts w:ascii="Calibri" w:hAnsi="Calibri" w:cs="Calibri"/>
                          <w:b/>
                          <w:noProof/>
                          <w:color w:val="A6A6A6" w:themeColor="background1" w:themeShade="A6"/>
                        </w:rPr>
                        <w:t>3</w:t>
                      </w:r>
                    </w:sdtContent>
                  </w:sdt>
                  <w:r w:rsidR="008D5806" w:rsidRPr="00690DD7">
                    <w:rPr>
                      <w:rFonts w:ascii="Calibri" w:hAnsi="Calibri" w:cs="Calibri"/>
                      <w:b/>
                      <w:color w:val="A6A6A6" w:themeColor="background1" w:themeShade="A6"/>
                    </w:rPr>
                    <w:t xml:space="preserve"> </w:t>
                  </w:r>
                  <w:r w:rsidR="008B0291" w:rsidRPr="00690DD7">
                    <w:rPr>
                      <w:rFonts w:ascii="Calibri" w:hAnsi="Calibri" w:cs="Calibri"/>
                      <w:b/>
                      <w:color w:val="A6A6A6" w:themeColor="background1" w:themeShade="A6"/>
                    </w:rPr>
                    <w:t>–</w:t>
                  </w:r>
                  <w:r w:rsidR="008D5806" w:rsidRPr="00690DD7">
                    <w:rPr>
                      <w:rFonts w:ascii="Calibri" w:hAnsi="Calibri" w:cs="Calibri"/>
                      <w:b/>
                      <w:color w:val="A6A6A6" w:themeColor="background1" w:themeShade="A6"/>
                    </w:rPr>
                    <w:t xml:space="preserve"> </w:t>
                  </w:r>
                  <w:sdt>
                    <w:sdtPr>
                      <w:rPr>
                        <w:rFonts w:ascii="Calibri" w:hAnsi="Calibri" w:cs="Calibri"/>
                        <w:b/>
                        <w:color w:val="A6A6A6" w:themeColor="background1" w:themeShade="A6"/>
                      </w:rPr>
                      <w:alias w:val="EndDate:"/>
                      <w:tag w:val="EndDate:"/>
                      <w:id w:val="1279147713"/>
                      <w:placeholder>
                        <w:docPart w:val="FB276EA6B0F9410EA45D9B03194E148D"/>
                      </w:placeholder>
                      <w:temporary/>
                      <w:showingPlcHdr/>
                      <w:dataBinding w:prefixMappings="xmlns:ns0='http://schemas.microsoft.com/office/2006/coverPageProps' " w:xpath="/ns0:CoverPageProperties[1]/ns0:CompanyPhone[1]" w:storeItemID="{55AF091B-3C7A-41E3-B477-F2FDAA23CFDA}"/>
                      <w15:appearance w15:val="hidden"/>
                      <w:text w:multiLine="1"/>
                    </w:sdtPr>
                    <w:sdtEndPr/>
                    <w:sdtContent>
                      <w:r w:rsidR="008B0291" w:rsidRPr="00690DD7">
                        <w:rPr>
                          <w:rFonts w:ascii="Calibri" w:hAnsi="Calibri" w:cs="Calibri"/>
                          <w:b/>
                          <w:noProof/>
                          <w:color w:val="A6A6A6" w:themeColor="background1" w:themeShade="A6"/>
                        </w:rPr>
                        <w:t>July 2005</w:t>
                      </w:r>
                    </w:sdtContent>
                  </w:sdt>
                </w:p>
              </w:tc>
              <w:tc>
                <w:tcPr>
                  <w:tcW w:w="288" w:type="dxa"/>
                </w:tcPr>
                <w:p w:rsidR="008D5806" w:rsidRPr="00786CAA" w:rsidRDefault="008D5806" w:rsidP="008D5806">
                  <w:pPr>
                    <w:jc w:val="both"/>
                    <w:rPr>
                      <w:rFonts w:ascii="Calibri" w:hAnsi="Calibri" w:cs="Calibri"/>
                      <w:b/>
                      <w:color w:val="808080" w:themeColor="background1" w:themeShade="80"/>
                    </w:rPr>
                  </w:pPr>
                </w:p>
              </w:tc>
              <w:tc>
                <w:tcPr>
                  <w:tcW w:w="2961" w:type="dxa"/>
                </w:tcPr>
                <w:p w:rsidR="008D5806" w:rsidRPr="00786CAA" w:rsidRDefault="005302B9" w:rsidP="008B0291">
                  <w:pPr>
                    <w:jc w:val="both"/>
                    <w:rPr>
                      <w:rFonts w:ascii="Calibri" w:hAnsi="Calibri" w:cs="Calibri"/>
                      <w:noProof/>
                    </w:rPr>
                  </w:pPr>
                  <w:sdt>
                    <w:sdtPr>
                      <w:rPr>
                        <w:rFonts w:ascii="Calibri" w:hAnsi="Calibri" w:cs="Calibri"/>
                        <w:b/>
                        <w:color w:val="A6A6A6" w:themeColor="background1" w:themeShade="A6"/>
                      </w:rPr>
                      <w:alias w:val="BeginDate:"/>
                      <w:tag w:val="BeginDate:"/>
                      <w:id w:val="-135729491"/>
                      <w:placeholder>
                        <w:docPart w:val="FBC2CE8D3775475C8733811C55AF563E"/>
                      </w:placeholder>
                      <w:temporary/>
                      <w:showingPlcHdr/>
                      <w:dataBinding w:prefixMappings="xmlns:ns0='http://schemas.microsoft.com/office/2006/coverPageProps' " w:xpath="/ns0:CoverPageProperties[1]/ns0:CompanyPhone[1]" w:storeItemID="{55AF091B-3C7A-41E3-B477-F2FDAA23CFDA}"/>
                      <w15:appearance w15:val="hidden"/>
                      <w:text w:multiLine="1"/>
                    </w:sdtPr>
                    <w:sdtEndPr/>
                    <w:sdtContent>
                      <w:r w:rsidR="008B0291" w:rsidRPr="00690DD7">
                        <w:rPr>
                          <w:rFonts w:ascii="Calibri" w:hAnsi="Calibri" w:cs="Calibri"/>
                          <w:b/>
                          <w:noProof/>
                          <w:color w:val="A6A6A6" w:themeColor="background1" w:themeShade="A6"/>
                        </w:rPr>
                        <w:t>Sept</w:t>
                      </w:r>
                      <w:r w:rsidR="008D5806" w:rsidRPr="00690DD7">
                        <w:rPr>
                          <w:rFonts w:ascii="Calibri" w:hAnsi="Calibri" w:cs="Calibri"/>
                          <w:b/>
                          <w:noProof/>
                          <w:color w:val="A6A6A6" w:themeColor="background1" w:themeShade="A6"/>
                        </w:rPr>
                        <w:t>. 200</w:t>
                      </w:r>
                      <w:r w:rsidR="008B0291" w:rsidRPr="00690DD7">
                        <w:rPr>
                          <w:rFonts w:ascii="Calibri" w:hAnsi="Calibri" w:cs="Calibri"/>
                          <w:b/>
                          <w:noProof/>
                          <w:color w:val="A6A6A6" w:themeColor="background1" w:themeShade="A6"/>
                        </w:rPr>
                        <w:t>0</w:t>
                      </w:r>
                    </w:sdtContent>
                  </w:sdt>
                  <w:r w:rsidR="008D5806" w:rsidRPr="00690DD7">
                    <w:rPr>
                      <w:rFonts w:ascii="Calibri" w:hAnsi="Calibri" w:cs="Calibri"/>
                      <w:b/>
                      <w:color w:val="A6A6A6" w:themeColor="background1" w:themeShade="A6"/>
                    </w:rPr>
                    <w:t xml:space="preserve"> - </w:t>
                  </w:r>
                  <w:sdt>
                    <w:sdtPr>
                      <w:rPr>
                        <w:rFonts w:ascii="Calibri" w:hAnsi="Calibri" w:cs="Calibri"/>
                        <w:b/>
                        <w:color w:val="A6A6A6" w:themeColor="background1" w:themeShade="A6"/>
                      </w:rPr>
                      <w:alias w:val="EndDate:"/>
                      <w:tag w:val="EndDate:"/>
                      <w:id w:val="-1094473526"/>
                      <w:placeholder>
                        <w:docPart w:val="A986B918A055418689566DA7AFAA22A7"/>
                      </w:placeholder>
                      <w:temporary/>
                      <w:showingPlcHdr/>
                      <w:dataBinding w:prefixMappings="xmlns:ns0='http://schemas.microsoft.com/office/2006/coverPageProps' " w:xpath="/ns0:CoverPageProperties[1]/ns0:CompanyPhone[1]" w:storeItemID="{55AF091B-3C7A-41E3-B477-F2FDAA23CFDA}"/>
                      <w15:appearance w15:val="hidden"/>
                      <w:text w:multiLine="1"/>
                    </w:sdtPr>
                    <w:sdtEndPr>
                      <w:rPr>
                        <w:color w:val="808080" w:themeColor="background1" w:themeShade="80"/>
                      </w:rPr>
                    </w:sdtEndPr>
                    <w:sdtContent>
                      <w:r w:rsidR="008B0291" w:rsidRPr="00690DD7">
                        <w:rPr>
                          <w:rFonts w:ascii="Calibri" w:hAnsi="Calibri" w:cs="Calibri"/>
                          <w:b/>
                          <w:noProof/>
                          <w:color w:val="A6A6A6" w:themeColor="background1" w:themeShade="A6"/>
                        </w:rPr>
                        <w:t>July</w:t>
                      </w:r>
                      <w:r w:rsidR="008D5806" w:rsidRPr="00690DD7">
                        <w:rPr>
                          <w:rFonts w:ascii="Calibri" w:hAnsi="Calibri" w:cs="Calibri"/>
                          <w:b/>
                          <w:noProof/>
                          <w:color w:val="A6A6A6" w:themeColor="background1" w:themeShade="A6"/>
                        </w:rPr>
                        <w:t xml:space="preserve"> 20</w:t>
                      </w:r>
                      <w:r w:rsidR="00CC3D0A">
                        <w:rPr>
                          <w:rFonts w:ascii="Calibri" w:hAnsi="Calibri" w:cs="Calibri"/>
                          <w:b/>
                          <w:noProof/>
                          <w:color w:val="A6A6A6" w:themeColor="background1" w:themeShade="A6"/>
                        </w:rPr>
                        <w:t>03</w:t>
                      </w:r>
                    </w:sdtContent>
                  </w:sdt>
                </w:p>
              </w:tc>
            </w:tr>
            <w:tr w:rsidR="00833969" w:rsidRPr="00786CAA" w:rsidTr="0066578D">
              <w:trPr>
                <w:trHeight w:val="360"/>
              </w:trPr>
              <w:tc>
                <w:tcPr>
                  <w:tcW w:w="2961" w:type="dxa"/>
                </w:tcPr>
                <w:p w:rsidR="00833969" w:rsidRPr="007746B9" w:rsidRDefault="005302B9" w:rsidP="00833969">
                  <w:pPr>
                    <w:jc w:val="both"/>
                    <w:rPr>
                      <w:rFonts w:ascii="Calibri" w:hAnsi="Calibri" w:cs="Calibri"/>
                      <w:b/>
                      <w:caps/>
                      <w:noProof/>
                      <w:color w:val="808080" w:themeColor="background1" w:themeShade="80"/>
                    </w:rPr>
                  </w:pPr>
                  <w:sdt>
                    <w:sdtPr>
                      <w:rPr>
                        <w:rFonts w:ascii="Calibri" w:hAnsi="Calibri" w:cs="Calibri"/>
                        <w:b/>
                        <w:caps/>
                        <w:color w:val="4E87E3" w:themeColor="accent6"/>
                      </w:rPr>
                      <w:alias w:val="Diploma:"/>
                      <w:tag w:val="Diploma:"/>
                      <w:id w:val="-1716425308"/>
                      <w:placeholder>
                        <w:docPart w:val="A4EBED13114F448C84EE9D1FE6CE9223"/>
                      </w:placeholder>
                      <w:temporary/>
                      <w:showingPlcHdr/>
                      <w:dataBinding w:prefixMappings="xmlns:ns0='http://schemas.microsoft.com/office/2006/coverPageProps' " w:xpath="/ns0:CoverPageProperties[1]/ns0:CompanyPhone[1]" w:storeItemID="{55AF091B-3C7A-41E3-B477-F2FDAA23CFDA}"/>
                      <w15:appearance w15:val="hidden"/>
                      <w:text w:multiLine="1"/>
                    </w:sdtPr>
                    <w:sdtEndPr/>
                    <w:sdtContent>
                      <w:r w:rsidR="00833969" w:rsidRPr="007746B9">
                        <w:rPr>
                          <w:rFonts w:ascii="Calibri" w:hAnsi="Calibri" w:cs="Calibri"/>
                          <w:b/>
                          <w:caps/>
                          <w:color w:val="4E87E3" w:themeColor="accent6"/>
                        </w:rPr>
                        <w:t>Diploma</w:t>
                      </w:r>
                    </w:sdtContent>
                  </w:sdt>
                </w:p>
              </w:tc>
              <w:tc>
                <w:tcPr>
                  <w:tcW w:w="288" w:type="dxa"/>
                </w:tcPr>
                <w:p w:rsidR="00833969" w:rsidRPr="00786CAA" w:rsidRDefault="00833969" w:rsidP="00833969">
                  <w:pPr>
                    <w:jc w:val="both"/>
                    <w:rPr>
                      <w:rFonts w:ascii="Calibri" w:hAnsi="Calibri" w:cs="Calibri"/>
                      <w:b/>
                      <w:color w:val="4E87E3" w:themeColor="accent6"/>
                    </w:rPr>
                  </w:pPr>
                </w:p>
              </w:tc>
              <w:tc>
                <w:tcPr>
                  <w:tcW w:w="2961" w:type="dxa"/>
                </w:tcPr>
                <w:p w:rsidR="00833969" w:rsidRPr="007746B9" w:rsidRDefault="005302B9" w:rsidP="00833969">
                  <w:pPr>
                    <w:jc w:val="both"/>
                    <w:rPr>
                      <w:rFonts w:ascii="Calibri" w:hAnsi="Calibri" w:cs="Calibri"/>
                      <w:b/>
                      <w:caps/>
                      <w:noProof/>
                      <w:color w:val="808080" w:themeColor="background1" w:themeShade="80"/>
                    </w:rPr>
                  </w:pPr>
                  <w:sdt>
                    <w:sdtPr>
                      <w:rPr>
                        <w:rFonts w:ascii="Calibri" w:hAnsi="Calibri" w:cs="Calibri"/>
                        <w:b/>
                        <w:caps/>
                        <w:color w:val="4E87E3" w:themeColor="accent6"/>
                      </w:rPr>
                      <w:alias w:val="Diploma:"/>
                      <w:tag w:val="Diploma:"/>
                      <w:id w:val="2037232457"/>
                      <w:placeholder>
                        <w:docPart w:val="6B26A3B291C84ED799EE983BA85AF3BB"/>
                      </w:placeholder>
                      <w:temporary/>
                      <w:showingPlcHdr/>
                      <w:dataBinding w:prefixMappings="xmlns:ns0='http://schemas.microsoft.com/office/2006/coverPageProps' " w:xpath="/ns0:CoverPageProperties[1]/ns0:CompanyPhone[1]" w:storeItemID="{55AF091B-3C7A-41E3-B477-F2FDAA23CFDA}"/>
                      <w15:appearance w15:val="hidden"/>
                      <w:text w:multiLine="1"/>
                    </w:sdtPr>
                    <w:sdtEndPr/>
                    <w:sdtContent>
                      <w:r w:rsidR="00833969" w:rsidRPr="007746B9">
                        <w:rPr>
                          <w:rFonts w:ascii="Calibri" w:hAnsi="Calibri" w:cs="Calibri"/>
                          <w:b/>
                          <w:caps/>
                          <w:color w:val="4E87E3" w:themeColor="accent6"/>
                        </w:rPr>
                        <w:t>Diploma</w:t>
                      </w:r>
                    </w:sdtContent>
                  </w:sdt>
                </w:p>
              </w:tc>
            </w:tr>
            <w:tr w:rsidR="00833969" w:rsidRPr="00786CAA" w:rsidTr="0066578D">
              <w:trPr>
                <w:trHeight w:val="360"/>
              </w:trPr>
              <w:tc>
                <w:tcPr>
                  <w:tcW w:w="2961" w:type="dxa"/>
                </w:tcPr>
                <w:p w:rsidR="00833969" w:rsidRPr="00786CAA" w:rsidRDefault="005302B9" w:rsidP="00833969">
                  <w:pPr>
                    <w:jc w:val="both"/>
                    <w:rPr>
                      <w:rFonts w:ascii="Calibri" w:hAnsi="Calibri" w:cs="Calibri"/>
                      <w:noProof/>
                    </w:rPr>
                  </w:pPr>
                  <w:sdt>
                    <w:sdtPr>
                      <w:rPr>
                        <w:rFonts w:ascii="Calibri" w:hAnsi="Calibri" w:cs="Calibri"/>
                        <w:b/>
                        <w:caps/>
                        <w:color w:val="4E87E3" w:themeColor="accent6"/>
                      </w:rPr>
                      <w:alias w:val="School Name:"/>
                      <w:tag w:val="School Name:"/>
                      <w:id w:val="-992877323"/>
                      <w:placeholder>
                        <w:docPart w:val="C2DC85D3653742198EAB26D646BFCD75"/>
                      </w:placeholder>
                      <w:temporary/>
                      <w:showingPlcHdr/>
                      <w:dataBinding w:prefixMappings="xmlns:ns0='http://schemas.microsoft.com/office/2006/coverPageProps' " w:xpath="/ns0:CoverPageProperties[1]/ns0:CompanyPhone[1]" w:storeItemID="{55AF091B-3C7A-41E3-B477-F2FDAA23CFDA}"/>
                      <w15:appearance w15:val="hidden"/>
                      <w:text w:multiLine="1"/>
                    </w:sdtPr>
                    <w:sdtEndPr/>
                    <w:sdtContent>
                      <w:r w:rsidR="00833969" w:rsidRPr="007746B9">
                        <w:rPr>
                          <w:rFonts w:ascii="Calibri" w:hAnsi="Calibri" w:cs="Calibri"/>
                          <w:b/>
                          <w:caps/>
                          <w:color w:val="4E87E3" w:themeColor="accent6"/>
                        </w:rPr>
                        <w:t>School Name</w:t>
                      </w:r>
                    </w:sdtContent>
                  </w:sdt>
                </w:p>
              </w:tc>
              <w:tc>
                <w:tcPr>
                  <w:tcW w:w="288" w:type="dxa"/>
                </w:tcPr>
                <w:p w:rsidR="00833969" w:rsidRPr="00786CAA" w:rsidRDefault="00833969" w:rsidP="00833969">
                  <w:pPr>
                    <w:jc w:val="both"/>
                    <w:rPr>
                      <w:rFonts w:ascii="Calibri" w:hAnsi="Calibri" w:cs="Calibri"/>
                    </w:rPr>
                  </w:pPr>
                </w:p>
              </w:tc>
              <w:tc>
                <w:tcPr>
                  <w:tcW w:w="2961" w:type="dxa"/>
                </w:tcPr>
                <w:p w:rsidR="00833969" w:rsidRPr="00786CAA" w:rsidRDefault="005302B9" w:rsidP="00833969">
                  <w:pPr>
                    <w:jc w:val="both"/>
                    <w:rPr>
                      <w:rFonts w:ascii="Calibri" w:hAnsi="Calibri" w:cs="Calibri"/>
                      <w:noProof/>
                    </w:rPr>
                  </w:pPr>
                  <w:sdt>
                    <w:sdtPr>
                      <w:rPr>
                        <w:rFonts w:ascii="Calibri" w:hAnsi="Calibri" w:cs="Calibri"/>
                        <w:b/>
                        <w:caps/>
                        <w:color w:val="4E87E3" w:themeColor="accent6"/>
                      </w:rPr>
                      <w:alias w:val="School Name:"/>
                      <w:tag w:val="School Name:"/>
                      <w:id w:val="-1093310216"/>
                      <w:placeholder>
                        <w:docPart w:val="FCF1C157AF6C47BBB0D3890F79D7E2E5"/>
                      </w:placeholder>
                      <w:temporary/>
                      <w:showingPlcHdr/>
                      <w:dataBinding w:prefixMappings="xmlns:ns0='http://schemas.microsoft.com/office/2006/coverPageProps' " w:xpath="/ns0:CoverPageProperties[1]/ns0:CompanyPhone[1]" w:storeItemID="{55AF091B-3C7A-41E3-B477-F2FDAA23CFDA}"/>
                      <w15:appearance w15:val="hidden"/>
                      <w:text w:multiLine="1"/>
                    </w:sdtPr>
                    <w:sdtEndPr/>
                    <w:sdtContent>
                      <w:r w:rsidR="00833969" w:rsidRPr="007746B9">
                        <w:rPr>
                          <w:rFonts w:ascii="Calibri" w:hAnsi="Calibri" w:cs="Calibri"/>
                          <w:b/>
                          <w:caps/>
                          <w:color w:val="4E87E3" w:themeColor="accent6"/>
                        </w:rPr>
                        <w:t>School Name</w:t>
                      </w:r>
                    </w:sdtContent>
                  </w:sdt>
                </w:p>
              </w:tc>
            </w:tr>
            <w:tr w:rsidR="00D41E96" w:rsidRPr="00786CAA" w:rsidTr="00E5453E">
              <w:trPr>
                <w:trHeight w:val="1074"/>
              </w:trPr>
              <w:tc>
                <w:tcPr>
                  <w:tcW w:w="2961" w:type="dxa"/>
                </w:tcPr>
                <w:p w:rsidR="00D41E96" w:rsidRPr="008346B6" w:rsidRDefault="005302B9" w:rsidP="00B16345">
                  <w:pPr>
                    <w:pStyle w:val="ListParagraph"/>
                    <w:numPr>
                      <w:ilvl w:val="0"/>
                      <w:numId w:val="2"/>
                    </w:numPr>
                    <w:ind w:left="270" w:hanging="270"/>
                    <w:jc w:val="both"/>
                    <w:rPr>
                      <w:rFonts w:ascii="Calibri" w:hAnsi="Calibri" w:cs="Calibri"/>
                      <w:color w:val="auto"/>
                    </w:rPr>
                  </w:pPr>
                  <w:sdt>
                    <w:sdtPr>
                      <w:rPr>
                        <w:color w:val="auto"/>
                      </w:rPr>
                      <w:alias w:val="Achievement:"/>
                      <w:tag w:val="Achievement:"/>
                      <w:id w:val="-1082675158"/>
                      <w:placeholder>
                        <w:docPart w:val="FE6F0C124D1D4A6AB13AF13E1B562703"/>
                      </w:placeholder>
                      <w:temporary/>
                      <w:showingPlcHdr/>
                      <w:dataBinding w:prefixMappings="xmlns:ns0='http://schemas.microsoft.com/office/2006/coverPageProps' " w:xpath="/ns0:CoverPageProperties[1]/ns0:CompanyPhone[1]" w:storeItemID="{55AF091B-3C7A-41E3-B477-F2FDAA23CFDA}"/>
                      <w15:appearance w15:val="hidden"/>
                      <w:text w:multiLine="1"/>
                    </w:sdtPr>
                    <w:sdtEndPr/>
                    <w:sdtContent>
                      <w:r w:rsidR="00D41E96" w:rsidRPr="008346B6">
                        <w:rPr>
                          <w:rFonts w:ascii="Calibri" w:hAnsi="Calibri" w:cs="Calibri"/>
                          <w:color w:val="auto"/>
                        </w:rPr>
                        <w:t>Ut enim ad minim veniam, quis nostrud exerc.</w:t>
                      </w:r>
                    </w:sdtContent>
                  </w:sdt>
                </w:p>
                <w:p w:rsidR="00D41E96" w:rsidRPr="008346B6" w:rsidRDefault="005302B9" w:rsidP="00B16345">
                  <w:pPr>
                    <w:pStyle w:val="ListParagraph"/>
                    <w:numPr>
                      <w:ilvl w:val="0"/>
                      <w:numId w:val="2"/>
                    </w:numPr>
                    <w:ind w:left="270" w:hanging="270"/>
                    <w:jc w:val="both"/>
                    <w:rPr>
                      <w:rFonts w:ascii="Calibri" w:hAnsi="Calibri" w:cs="Calibri"/>
                      <w:b/>
                      <w:caps/>
                      <w:color w:val="auto"/>
                    </w:rPr>
                  </w:pPr>
                  <w:sdt>
                    <w:sdtPr>
                      <w:rPr>
                        <w:color w:val="auto"/>
                      </w:rPr>
                      <w:alias w:val="Achievement:"/>
                      <w:tag w:val="Achievement:"/>
                      <w:id w:val="-1632394241"/>
                      <w:placeholder>
                        <w:docPart w:val="4189599CF8B9452386F1A40B1BA3A4B7"/>
                      </w:placeholder>
                      <w:temporary/>
                      <w:showingPlcHdr/>
                      <w:dataBinding w:prefixMappings="xmlns:ns0='http://schemas.microsoft.com/office/2006/coverPageProps' " w:xpath="/ns0:CoverPageProperties[1]/ns0:CompanyPhone[1]" w:storeItemID="{55AF091B-3C7A-41E3-B477-F2FDAA23CFDA}"/>
                      <w15:appearance w15:val="hidden"/>
                      <w:text w:multiLine="1"/>
                    </w:sdtPr>
                    <w:sdtEndPr/>
                    <w:sdtContent>
                      <w:r w:rsidR="00D41E96" w:rsidRPr="008346B6">
                        <w:rPr>
                          <w:rFonts w:ascii="Calibri" w:hAnsi="Calibri" w:cs="Calibri"/>
                          <w:color w:val="auto"/>
                        </w:rPr>
                        <w:t>Ut enim ad minim veniam, quis nostrud exerc.</w:t>
                      </w:r>
                    </w:sdtContent>
                  </w:sdt>
                </w:p>
              </w:tc>
              <w:tc>
                <w:tcPr>
                  <w:tcW w:w="288" w:type="dxa"/>
                </w:tcPr>
                <w:p w:rsidR="00D41E96" w:rsidRPr="008346B6" w:rsidRDefault="00D41E96" w:rsidP="00833969">
                  <w:pPr>
                    <w:jc w:val="both"/>
                    <w:rPr>
                      <w:rFonts w:ascii="Calibri" w:hAnsi="Calibri" w:cs="Calibri"/>
                      <w:color w:val="auto"/>
                    </w:rPr>
                  </w:pPr>
                </w:p>
              </w:tc>
              <w:tc>
                <w:tcPr>
                  <w:tcW w:w="2961" w:type="dxa"/>
                </w:tcPr>
                <w:p w:rsidR="00D41E96" w:rsidRPr="008346B6" w:rsidRDefault="005302B9" w:rsidP="00D41E96">
                  <w:pPr>
                    <w:pStyle w:val="ListParagraph"/>
                    <w:numPr>
                      <w:ilvl w:val="0"/>
                      <w:numId w:val="2"/>
                    </w:numPr>
                    <w:ind w:left="261" w:hanging="270"/>
                    <w:jc w:val="both"/>
                    <w:rPr>
                      <w:rFonts w:ascii="Calibri" w:hAnsi="Calibri" w:cs="Calibri"/>
                      <w:color w:val="auto"/>
                    </w:rPr>
                  </w:pPr>
                  <w:sdt>
                    <w:sdtPr>
                      <w:rPr>
                        <w:color w:val="auto"/>
                      </w:rPr>
                      <w:alias w:val="Achievement:"/>
                      <w:tag w:val="Achievement:"/>
                      <w:id w:val="1368027361"/>
                      <w:placeholder>
                        <w:docPart w:val="4B59BD7F36B6492796A27710EBDF9159"/>
                      </w:placeholder>
                      <w:temporary/>
                      <w:showingPlcHdr/>
                      <w:dataBinding w:prefixMappings="xmlns:ns0='http://schemas.microsoft.com/office/2006/coverPageProps' " w:xpath="/ns0:CoverPageProperties[1]/ns0:CompanyPhone[1]" w:storeItemID="{55AF091B-3C7A-41E3-B477-F2FDAA23CFDA}"/>
                      <w15:appearance w15:val="hidden"/>
                      <w:text w:multiLine="1"/>
                    </w:sdtPr>
                    <w:sdtEndPr/>
                    <w:sdtContent>
                      <w:r w:rsidR="00D41E96" w:rsidRPr="008346B6">
                        <w:rPr>
                          <w:rFonts w:ascii="Calibri" w:hAnsi="Calibri" w:cs="Calibri"/>
                          <w:color w:val="auto"/>
                        </w:rPr>
                        <w:t>Ut enim ad minim veniam, quis nostrud exerc.</w:t>
                      </w:r>
                    </w:sdtContent>
                  </w:sdt>
                </w:p>
                <w:p w:rsidR="00D41E96" w:rsidRPr="008346B6" w:rsidRDefault="005302B9" w:rsidP="00D41E96">
                  <w:pPr>
                    <w:pStyle w:val="ListParagraph"/>
                    <w:numPr>
                      <w:ilvl w:val="0"/>
                      <w:numId w:val="2"/>
                    </w:numPr>
                    <w:ind w:left="261" w:hanging="270"/>
                    <w:jc w:val="both"/>
                    <w:rPr>
                      <w:rFonts w:ascii="Calibri" w:hAnsi="Calibri" w:cs="Calibri"/>
                      <w:b/>
                      <w:caps/>
                      <w:color w:val="auto"/>
                    </w:rPr>
                  </w:pPr>
                  <w:sdt>
                    <w:sdtPr>
                      <w:rPr>
                        <w:color w:val="auto"/>
                      </w:rPr>
                      <w:alias w:val="Achievement:"/>
                      <w:tag w:val="Achievement:"/>
                      <w:id w:val="-1085146550"/>
                      <w:placeholder>
                        <w:docPart w:val="57B8E9960DEE4634B11C73257B48F890"/>
                      </w:placeholder>
                      <w:temporary/>
                      <w:showingPlcHdr/>
                      <w:dataBinding w:prefixMappings="xmlns:ns0='http://schemas.microsoft.com/office/2006/coverPageProps' " w:xpath="/ns0:CoverPageProperties[1]/ns0:CompanyPhone[1]" w:storeItemID="{55AF091B-3C7A-41E3-B477-F2FDAA23CFDA}"/>
                      <w15:appearance w15:val="hidden"/>
                      <w:text w:multiLine="1"/>
                    </w:sdtPr>
                    <w:sdtEndPr/>
                    <w:sdtContent>
                      <w:r w:rsidR="00D41E96" w:rsidRPr="008346B6">
                        <w:rPr>
                          <w:rFonts w:ascii="Calibri" w:hAnsi="Calibri" w:cs="Calibri"/>
                          <w:color w:val="auto"/>
                        </w:rPr>
                        <w:t>Ut enim ad minim veniam, quis nostrud exerc.</w:t>
                      </w:r>
                    </w:sdtContent>
                  </w:sdt>
                </w:p>
              </w:tc>
            </w:tr>
          </w:tbl>
          <w:p w:rsidR="00295472" w:rsidRPr="00786CAA" w:rsidRDefault="00295472">
            <w:pPr>
              <w:rPr>
                <w:rFonts w:ascii="Calibri" w:hAnsi="Calibri" w:cs="Calibri"/>
                <w:noProo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482"/>
              <w:gridCol w:w="1483"/>
              <w:gridCol w:w="270"/>
              <w:gridCol w:w="1482"/>
              <w:gridCol w:w="1483"/>
            </w:tblGrid>
            <w:tr w:rsidR="008D5806" w:rsidRPr="00786CAA" w:rsidTr="0055010F">
              <w:tc>
                <w:tcPr>
                  <w:tcW w:w="2965" w:type="dxa"/>
                  <w:gridSpan w:val="2"/>
                  <w:tcBorders>
                    <w:bottom w:val="single" w:sz="4" w:space="0" w:color="4E87E3" w:themeColor="accent6"/>
                  </w:tcBorders>
                </w:tcPr>
                <w:p w:rsidR="008D5806" w:rsidRPr="00786CAA" w:rsidRDefault="005302B9" w:rsidP="007D2C2D">
                  <w:pPr>
                    <w:rPr>
                      <w:rFonts w:ascii="Calibri" w:hAnsi="Calibri" w:cs="Calibri"/>
                    </w:rPr>
                  </w:pPr>
                  <w:sdt>
                    <w:sdtPr>
                      <w:rPr>
                        <w:rFonts w:ascii="Calibri" w:hAnsi="Calibri" w:cs="Calibri"/>
                        <w:b/>
                        <w:sz w:val="32"/>
                      </w:rPr>
                      <w:alias w:val="Skills:"/>
                      <w:tag w:val="Skills:"/>
                      <w:id w:val="-1955627215"/>
                      <w:placeholder>
                        <w:docPart w:val="8AE02CDDC82A4B628A9B9B740834F165"/>
                      </w:placeholder>
                      <w:temporary/>
                      <w:showingPlcHdr/>
                      <w:dataBinding w:prefixMappings="xmlns:ns0='http://schemas.microsoft.com/office/2006/coverPageProps' " w:xpath="/ns0:CoverPageProperties[1]/ns0:CompanyPhone[1]" w:storeItemID="{55AF091B-3C7A-41E3-B477-F2FDAA23CFDA}"/>
                      <w15:appearance w15:val="hidden"/>
                      <w:text w:multiLine="1"/>
                    </w:sdtPr>
                    <w:sdtEndPr/>
                    <w:sdtContent>
                      <w:r w:rsidR="007D2C2D">
                        <w:rPr>
                          <w:rFonts w:ascii="Calibri" w:hAnsi="Calibri" w:cs="Calibri"/>
                          <w:b/>
                          <w:sz w:val="32"/>
                        </w:rPr>
                        <w:t>Professional skills</w:t>
                      </w:r>
                    </w:sdtContent>
                  </w:sdt>
                </w:p>
              </w:tc>
              <w:tc>
                <w:tcPr>
                  <w:tcW w:w="270" w:type="dxa"/>
                </w:tcPr>
                <w:p w:rsidR="008D5806" w:rsidRPr="00786CAA" w:rsidRDefault="008D5806">
                  <w:pPr>
                    <w:rPr>
                      <w:rFonts w:ascii="Calibri" w:hAnsi="Calibri" w:cs="Calibri"/>
                      <w:noProof/>
                    </w:rPr>
                  </w:pPr>
                </w:p>
              </w:tc>
              <w:tc>
                <w:tcPr>
                  <w:tcW w:w="2965" w:type="dxa"/>
                  <w:gridSpan w:val="2"/>
                  <w:tcBorders>
                    <w:bottom w:val="single" w:sz="4" w:space="0" w:color="4E87E3" w:themeColor="accent6"/>
                  </w:tcBorders>
                </w:tcPr>
                <w:p w:rsidR="008D5806" w:rsidRPr="00786CAA" w:rsidRDefault="005302B9" w:rsidP="007D2C2D">
                  <w:pPr>
                    <w:rPr>
                      <w:rFonts w:ascii="Calibri" w:hAnsi="Calibri" w:cs="Calibri"/>
                      <w:noProof/>
                    </w:rPr>
                  </w:pPr>
                  <w:sdt>
                    <w:sdtPr>
                      <w:rPr>
                        <w:rFonts w:ascii="Calibri" w:hAnsi="Calibri" w:cs="Calibri"/>
                        <w:b/>
                        <w:sz w:val="32"/>
                      </w:rPr>
                      <w:alias w:val="Skills:"/>
                      <w:tag w:val="Skills:"/>
                      <w:id w:val="1664974889"/>
                      <w:placeholder>
                        <w:docPart w:val="F73F99D88E754265B7E452449C1C639C"/>
                      </w:placeholder>
                      <w:temporary/>
                      <w:showingPlcHdr/>
                      <w:dataBinding w:prefixMappings="xmlns:ns0='http://schemas.microsoft.com/office/2006/coverPageProps' " w:xpath="/ns0:CoverPageProperties[1]/ns0:CompanyPhone[1]" w:storeItemID="{55AF091B-3C7A-41E3-B477-F2FDAA23CFDA}"/>
                      <w15:appearance w15:val="hidden"/>
                      <w:text w:multiLine="1"/>
                    </w:sdtPr>
                    <w:sdtEndPr/>
                    <w:sdtContent>
                      <w:r w:rsidR="007D2C2D">
                        <w:rPr>
                          <w:rFonts w:ascii="Calibri" w:hAnsi="Calibri" w:cs="Calibri"/>
                          <w:b/>
                          <w:sz w:val="32"/>
                        </w:rPr>
                        <w:t>Personal skills</w:t>
                      </w:r>
                    </w:sdtContent>
                  </w:sdt>
                </w:p>
              </w:tc>
            </w:tr>
            <w:tr w:rsidR="008D5806" w:rsidRPr="00786CAA" w:rsidTr="0055010F">
              <w:tc>
                <w:tcPr>
                  <w:tcW w:w="2965" w:type="dxa"/>
                  <w:gridSpan w:val="2"/>
                  <w:tcBorders>
                    <w:top w:val="single" w:sz="4" w:space="0" w:color="4E87E3" w:themeColor="accent6"/>
                  </w:tcBorders>
                </w:tcPr>
                <w:p w:rsidR="008D5806" w:rsidRPr="00EC1D8F" w:rsidRDefault="008D5806">
                  <w:pPr>
                    <w:rPr>
                      <w:rFonts w:ascii="Calibri" w:hAnsi="Calibri" w:cs="Calibri"/>
                      <w:sz w:val="14"/>
                      <w:szCs w:val="14"/>
                    </w:rPr>
                  </w:pPr>
                </w:p>
              </w:tc>
              <w:tc>
                <w:tcPr>
                  <w:tcW w:w="270" w:type="dxa"/>
                </w:tcPr>
                <w:p w:rsidR="008D5806" w:rsidRPr="00EC1D8F" w:rsidRDefault="008D5806">
                  <w:pPr>
                    <w:rPr>
                      <w:rFonts w:ascii="Calibri" w:hAnsi="Calibri" w:cs="Calibri"/>
                      <w:sz w:val="14"/>
                      <w:szCs w:val="14"/>
                    </w:rPr>
                  </w:pPr>
                </w:p>
              </w:tc>
              <w:tc>
                <w:tcPr>
                  <w:tcW w:w="2965" w:type="dxa"/>
                  <w:gridSpan w:val="2"/>
                  <w:tcBorders>
                    <w:top w:val="single" w:sz="4" w:space="0" w:color="4E87E3" w:themeColor="accent6"/>
                  </w:tcBorders>
                </w:tcPr>
                <w:p w:rsidR="008D5806" w:rsidRPr="00EC1D8F" w:rsidRDefault="008D5806">
                  <w:pPr>
                    <w:rPr>
                      <w:rFonts w:ascii="Calibri" w:hAnsi="Calibri" w:cs="Calibri"/>
                      <w:sz w:val="14"/>
                      <w:szCs w:val="14"/>
                    </w:rPr>
                  </w:pPr>
                </w:p>
              </w:tc>
            </w:tr>
            <w:tr w:rsidR="00927A4A" w:rsidRPr="00786CAA" w:rsidTr="00C02122">
              <w:tc>
                <w:tcPr>
                  <w:tcW w:w="1482" w:type="dxa"/>
                </w:tcPr>
                <w:p w:rsidR="00927A4A" w:rsidRDefault="005302B9" w:rsidP="00927A4A">
                  <w:sdt>
                    <w:sdtPr>
                      <w:rPr>
                        <w:rFonts w:ascii="Calibri" w:hAnsi="Calibri" w:cs="Calibri"/>
                      </w:rPr>
                      <w:alias w:val="Skill:"/>
                      <w:tag w:val="Skill:"/>
                      <w:id w:val="2133893150"/>
                      <w:placeholder>
                        <w:docPart w:val="28FF0E1882C14BAF955B8A59E09742DD"/>
                      </w:placeholder>
                      <w:temporary/>
                      <w:showingPlcHdr/>
                      <w:dataBinding w:prefixMappings="xmlns:ns0='http://schemas.microsoft.com/office/2006/coverPageProps' " w:xpath="/ns0:CoverPageProperties[1]/ns0:CompanyPhone[1]" w:storeItemID="{55AF091B-3C7A-41E3-B477-F2FDAA23CFDA}"/>
                      <w15:appearance w15:val="hidden"/>
                      <w:text w:multiLine="1"/>
                    </w:sdtPr>
                    <w:sdtEndPr/>
                    <w:sdtContent>
                      <w:r w:rsidR="00927A4A">
                        <w:rPr>
                          <w:rFonts w:ascii="Calibri" w:hAnsi="Calibri" w:cs="Calibri"/>
                        </w:rPr>
                        <w:t xml:space="preserve">Enter </w:t>
                      </w:r>
                      <w:r w:rsidR="00927A4A" w:rsidRPr="00182AA0">
                        <w:rPr>
                          <w:rFonts w:ascii="Calibri" w:hAnsi="Calibri" w:cs="Calibri"/>
                        </w:rPr>
                        <w:t>Skill 1</w:t>
                      </w:r>
                    </w:sdtContent>
                  </w:sdt>
                </w:p>
              </w:tc>
              <w:tc>
                <w:tcPr>
                  <w:tcW w:w="1483" w:type="dxa"/>
                  <w:vAlign w:val="center"/>
                </w:tcPr>
                <w:p w:rsidR="00927A4A" w:rsidRPr="0038602F" w:rsidRDefault="00927A4A" w:rsidP="00927A4A">
                  <w:pPr>
                    <w:rPr>
                      <w:rFonts w:ascii="Calibri" w:hAnsi="Calibri" w:cs="Calibri"/>
                      <w:b/>
                      <w:color w:val="4E87E3" w:themeColor="accent6"/>
                    </w:rPr>
                  </w:pPr>
                  <w:r w:rsidRPr="0038602F">
                    <w:rPr>
                      <w:rFonts w:ascii="Calibri" w:hAnsi="Calibri" w:cs="Calibri"/>
                      <w:b/>
                      <w:color w:val="4E87E3" w:themeColor="accent6"/>
                    </w:rPr>
                    <w:sym w:font="Wingdings" w:char="F06E"/>
                  </w:r>
                  <w:r w:rsidRPr="0038602F">
                    <w:rPr>
                      <w:rFonts w:ascii="Calibri" w:hAnsi="Calibri" w:cs="Calibri"/>
                      <w:b/>
                      <w:color w:val="4E87E3" w:themeColor="accent6"/>
                    </w:rPr>
                    <w:sym w:font="Wingdings" w:char="F06E"/>
                  </w:r>
                  <w:r w:rsidRPr="0038602F">
                    <w:rPr>
                      <w:rFonts w:ascii="Calibri" w:hAnsi="Calibri" w:cs="Calibri"/>
                      <w:b/>
                      <w:color w:val="4E87E3" w:themeColor="accent6"/>
                    </w:rPr>
                    <w:sym w:font="Wingdings" w:char="F06E"/>
                  </w:r>
                  <w:r w:rsidRPr="0038602F">
                    <w:rPr>
                      <w:rFonts w:ascii="Calibri" w:hAnsi="Calibri" w:cs="Calibri"/>
                      <w:b/>
                      <w:color w:val="4E87E3" w:themeColor="accent6"/>
                    </w:rPr>
                    <w:sym w:font="Wingdings" w:char="F06E"/>
                  </w:r>
                  <w:r w:rsidRPr="0038602F">
                    <w:rPr>
                      <w:rFonts w:ascii="Calibri" w:hAnsi="Calibri" w:cs="Calibri"/>
                      <w:b/>
                      <w:color w:val="4E87E3" w:themeColor="accent6"/>
                    </w:rPr>
                    <w:sym w:font="Wingdings" w:char="F06E"/>
                  </w:r>
                  <w:r w:rsidRPr="0038602F">
                    <w:rPr>
                      <w:rFonts w:ascii="Calibri" w:hAnsi="Calibri" w:cs="Calibri"/>
                      <w:b/>
                      <w:color w:val="4E87E3" w:themeColor="accent6"/>
                    </w:rPr>
                    <w:sym w:font="Wingdings" w:char="F06E"/>
                  </w:r>
                  <w:r w:rsidRPr="0038602F">
                    <w:rPr>
                      <w:rFonts w:ascii="Calibri" w:hAnsi="Calibri" w:cs="Calibri"/>
                      <w:b/>
                      <w:color w:val="4E87E3" w:themeColor="accent6"/>
                    </w:rPr>
                    <w:sym w:font="Wingdings" w:char="F06E"/>
                  </w:r>
                  <w:r w:rsidRPr="0038602F">
                    <w:rPr>
                      <w:rFonts w:ascii="Calibri" w:hAnsi="Calibri" w:cs="Calibri"/>
                      <w:b/>
                      <w:color w:val="4E87E3" w:themeColor="accent6"/>
                    </w:rPr>
                    <w:sym w:font="Wingdings" w:char="F06E"/>
                  </w:r>
                </w:p>
              </w:tc>
              <w:tc>
                <w:tcPr>
                  <w:tcW w:w="270" w:type="dxa"/>
                </w:tcPr>
                <w:p w:rsidR="00927A4A" w:rsidRPr="00786CAA" w:rsidRDefault="00927A4A" w:rsidP="00927A4A">
                  <w:pPr>
                    <w:rPr>
                      <w:rFonts w:ascii="Calibri" w:hAnsi="Calibri" w:cs="Calibri"/>
                    </w:rPr>
                  </w:pPr>
                </w:p>
              </w:tc>
              <w:tc>
                <w:tcPr>
                  <w:tcW w:w="1482" w:type="dxa"/>
                </w:tcPr>
                <w:p w:rsidR="00927A4A" w:rsidRDefault="005302B9" w:rsidP="00927A4A">
                  <w:sdt>
                    <w:sdtPr>
                      <w:rPr>
                        <w:rFonts w:ascii="Calibri" w:hAnsi="Calibri" w:cs="Calibri"/>
                      </w:rPr>
                      <w:alias w:val="Skill:"/>
                      <w:tag w:val="Skill:"/>
                      <w:id w:val="2046399367"/>
                      <w:placeholder>
                        <w:docPart w:val="57D4B14BA94F4F75B26408C815AFF468"/>
                      </w:placeholder>
                      <w:temporary/>
                      <w:showingPlcHdr/>
                      <w:dataBinding w:prefixMappings="xmlns:ns0='http://schemas.microsoft.com/office/2006/coverPageProps' " w:xpath="/ns0:CoverPageProperties[1]/ns0:CompanyPhone[1]" w:storeItemID="{55AF091B-3C7A-41E3-B477-F2FDAA23CFDA}"/>
                      <w15:appearance w15:val="hidden"/>
                      <w:text w:multiLine="1"/>
                    </w:sdtPr>
                    <w:sdtEndPr/>
                    <w:sdtContent>
                      <w:r w:rsidR="00927A4A" w:rsidRPr="00942D20">
                        <w:rPr>
                          <w:rFonts w:ascii="Calibri" w:hAnsi="Calibri" w:cs="Calibri"/>
                        </w:rPr>
                        <w:t>Enter Skill 1</w:t>
                      </w:r>
                    </w:sdtContent>
                  </w:sdt>
                </w:p>
              </w:tc>
              <w:tc>
                <w:tcPr>
                  <w:tcW w:w="1483" w:type="dxa"/>
                </w:tcPr>
                <w:p w:rsidR="00927A4A" w:rsidRPr="0038602F" w:rsidRDefault="00927A4A" w:rsidP="00927A4A">
                  <w:pPr>
                    <w:rPr>
                      <w:color w:val="4E87E3" w:themeColor="accent6"/>
                    </w:rPr>
                  </w:pPr>
                  <w:r w:rsidRPr="0038602F">
                    <w:rPr>
                      <w:rFonts w:ascii="Calibri" w:hAnsi="Calibri" w:cs="Calibri"/>
                      <w:b/>
                      <w:color w:val="4E87E3" w:themeColor="accent6"/>
                    </w:rPr>
                    <w:sym w:font="Wingdings" w:char="F06E"/>
                  </w:r>
                  <w:r w:rsidRPr="0038602F">
                    <w:rPr>
                      <w:rFonts w:ascii="Calibri" w:hAnsi="Calibri" w:cs="Calibri"/>
                      <w:b/>
                      <w:color w:val="4E87E3" w:themeColor="accent6"/>
                    </w:rPr>
                    <w:sym w:font="Wingdings" w:char="F06E"/>
                  </w:r>
                  <w:r w:rsidRPr="0038602F">
                    <w:rPr>
                      <w:rFonts w:ascii="Calibri" w:hAnsi="Calibri" w:cs="Calibri"/>
                      <w:b/>
                      <w:color w:val="4E87E3" w:themeColor="accent6"/>
                    </w:rPr>
                    <w:sym w:font="Wingdings" w:char="F06E"/>
                  </w:r>
                  <w:r w:rsidRPr="0038602F">
                    <w:rPr>
                      <w:rFonts w:ascii="Calibri" w:hAnsi="Calibri" w:cs="Calibri"/>
                      <w:b/>
                      <w:color w:val="4E87E3" w:themeColor="accent6"/>
                    </w:rPr>
                    <w:sym w:font="Wingdings" w:char="F06E"/>
                  </w:r>
                  <w:r w:rsidRPr="0038602F">
                    <w:rPr>
                      <w:rFonts w:ascii="Calibri" w:hAnsi="Calibri" w:cs="Calibri"/>
                      <w:b/>
                      <w:color w:val="4E87E3" w:themeColor="accent6"/>
                    </w:rPr>
                    <w:sym w:font="Wingdings" w:char="F06E"/>
                  </w:r>
                  <w:r w:rsidRPr="0038602F">
                    <w:rPr>
                      <w:rFonts w:ascii="Calibri" w:hAnsi="Calibri" w:cs="Calibri"/>
                      <w:b/>
                      <w:color w:val="4E87E3" w:themeColor="accent6"/>
                    </w:rPr>
                    <w:sym w:font="Wingdings" w:char="F06E"/>
                  </w:r>
                  <w:r w:rsidRPr="0038602F">
                    <w:rPr>
                      <w:rFonts w:ascii="Calibri" w:hAnsi="Calibri" w:cs="Calibri"/>
                      <w:b/>
                      <w:color w:val="4E87E3" w:themeColor="accent6"/>
                    </w:rPr>
                    <w:sym w:font="Wingdings" w:char="F06E"/>
                  </w:r>
                  <w:r w:rsidRPr="0038602F">
                    <w:rPr>
                      <w:rFonts w:ascii="Calibri" w:hAnsi="Calibri" w:cs="Calibri"/>
                      <w:b/>
                      <w:color w:val="4E87E3" w:themeColor="accent6"/>
                    </w:rPr>
                    <w:sym w:font="Wingdings" w:char="F06E"/>
                  </w:r>
                </w:p>
              </w:tc>
            </w:tr>
            <w:tr w:rsidR="00927A4A" w:rsidRPr="00786CAA" w:rsidTr="00C02122">
              <w:tc>
                <w:tcPr>
                  <w:tcW w:w="1482" w:type="dxa"/>
                </w:tcPr>
                <w:p w:rsidR="00927A4A" w:rsidRDefault="005302B9" w:rsidP="00927A4A">
                  <w:sdt>
                    <w:sdtPr>
                      <w:rPr>
                        <w:rFonts w:ascii="Calibri" w:hAnsi="Calibri" w:cs="Calibri"/>
                      </w:rPr>
                      <w:alias w:val="Skill:"/>
                      <w:tag w:val="Skill:"/>
                      <w:id w:val="-98257606"/>
                      <w:placeholder>
                        <w:docPart w:val="9EC988FAF32E42D883CCAEF834B13B6B"/>
                      </w:placeholder>
                      <w:temporary/>
                      <w:showingPlcHdr/>
                      <w:dataBinding w:prefixMappings="xmlns:ns0='http://schemas.microsoft.com/office/2006/coverPageProps' " w:xpath="/ns0:CoverPageProperties[1]/ns0:CompanyPhone[1]" w:storeItemID="{55AF091B-3C7A-41E3-B477-F2FDAA23CFDA}"/>
                      <w15:appearance w15:val="hidden"/>
                      <w:text w:multiLine="1"/>
                    </w:sdtPr>
                    <w:sdtEndPr/>
                    <w:sdtContent>
                      <w:r w:rsidR="00927A4A" w:rsidRPr="00E4728B">
                        <w:rPr>
                          <w:rFonts w:ascii="Calibri" w:hAnsi="Calibri" w:cs="Calibri"/>
                        </w:rPr>
                        <w:t xml:space="preserve">Enter Skill </w:t>
                      </w:r>
                      <w:r w:rsidR="00927A4A">
                        <w:rPr>
                          <w:rFonts w:ascii="Calibri" w:hAnsi="Calibri" w:cs="Calibri"/>
                        </w:rPr>
                        <w:t>2</w:t>
                      </w:r>
                    </w:sdtContent>
                  </w:sdt>
                </w:p>
              </w:tc>
              <w:tc>
                <w:tcPr>
                  <w:tcW w:w="1483" w:type="dxa"/>
                </w:tcPr>
                <w:p w:rsidR="00927A4A" w:rsidRPr="0038602F" w:rsidRDefault="00927A4A" w:rsidP="00927A4A">
                  <w:pPr>
                    <w:rPr>
                      <w:color w:val="4E87E3" w:themeColor="accent6"/>
                    </w:rPr>
                  </w:pPr>
                  <w:r w:rsidRPr="0038602F">
                    <w:rPr>
                      <w:rFonts w:ascii="Calibri" w:hAnsi="Calibri" w:cs="Calibri"/>
                      <w:b/>
                      <w:color w:val="4E87E3" w:themeColor="accent6"/>
                    </w:rPr>
                    <w:sym w:font="Wingdings" w:char="F06E"/>
                  </w:r>
                  <w:r w:rsidRPr="0038602F">
                    <w:rPr>
                      <w:rFonts w:ascii="Calibri" w:hAnsi="Calibri" w:cs="Calibri"/>
                      <w:b/>
                      <w:color w:val="4E87E3" w:themeColor="accent6"/>
                    </w:rPr>
                    <w:sym w:font="Wingdings" w:char="F06E"/>
                  </w:r>
                  <w:r w:rsidRPr="0038602F">
                    <w:rPr>
                      <w:rFonts w:ascii="Calibri" w:hAnsi="Calibri" w:cs="Calibri"/>
                      <w:b/>
                      <w:color w:val="4E87E3" w:themeColor="accent6"/>
                    </w:rPr>
                    <w:sym w:font="Wingdings" w:char="F06E"/>
                  </w:r>
                  <w:r w:rsidRPr="0038602F">
                    <w:rPr>
                      <w:rFonts w:ascii="Calibri" w:hAnsi="Calibri" w:cs="Calibri"/>
                      <w:b/>
                      <w:color w:val="4E87E3" w:themeColor="accent6"/>
                    </w:rPr>
                    <w:sym w:font="Wingdings" w:char="F06E"/>
                  </w:r>
                  <w:r w:rsidRPr="0038602F">
                    <w:rPr>
                      <w:rFonts w:ascii="Calibri" w:hAnsi="Calibri" w:cs="Calibri"/>
                      <w:b/>
                      <w:color w:val="4E87E3" w:themeColor="accent6"/>
                    </w:rPr>
                    <w:sym w:font="Wingdings" w:char="F06E"/>
                  </w:r>
                  <w:r w:rsidRPr="0038602F">
                    <w:rPr>
                      <w:rFonts w:ascii="Calibri" w:hAnsi="Calibri" w:cs="Calibri"/>
                      <w:b/>
                      <w:color w:val="4E87E3" w:themeColor="accent6"/>
                    </w:rPr>
                    <w:sym w:font="Wingdings" w:char="F06E"/>
                  </w:r>
                  <w:r w:rsidRPr="0038602F">
                    <w:rPr>
                      <w:rFonts w:ascii="Calibri" w:hAnsi="Calibri" w:cs="Calibri"/>
                      <w:b/>
                      <w:color w:val="BFBFBF" w:themeColor="background1" w:themeShade="BF"/>
                    </w:rPr>
                    <w:sym w:font="Wingdings" w:char="F06E"/>
                  </w:r>
                  <w:r w:rsidRPr="0038602F">
                    <w:rPr>
                      <w:rFonts w:ascii="Calibri" w:hAnsi="Calibri" w:cs="Calibri"/>
                      <w:b/>
                      <w:color w:val="BFBFBF" w:themeColor="background1" w:themeShade="BF"/>
                    </w:rPr>
                    <w:sym w:font="Wingdings" w:char="F06E"/>
                  </w:r>
                </w:p>
              </w:tc>
              <w:tc>
                <w:tcPr>
                  <w:tcW w:w="270" w:type="dxa"/>
                </w:tcPr>
                <w:p w:rsidR="00927A4A" w:rsidRPr="00786CAA" w:rsidRDefault="00927A4A" w:rsidP="00927A4A">
                  <w:pPr>
                    <w:rPr>
                      <w:rFonts w:ascii="Calibri" w:hAnsi="Calibri" w:cs="Calibri"/>
                    </w:rPr>
                  </w:pPr>
                </w:p>
              </w:tc>
              <w:tc>
                <w:tcPr>
                  <w:tcW w:w="1482" w:type="dxa"/>
                </w:tcPr>
                <w:p w:rsidR="00927A4A" w:rsidRDefault="005302B9" w:rsidP="00927A4A">
                  <w:sdt>
                    <w:sdtPr>
                      <w:rPr>
                        <w:rFonts w:ascii="Calibri" w:hAnsi="Calibri" w:cs="Calibri"/>
                      </w:rPr>
                      <w:alias w:val="Skill:"/>
                      <w:tag w:val="Skill:"/>
                      <w:id w:val="-1950844185"/>
                      <w:placeholder>
                        <w:docPart w:val="21996F61A0A641EDBCB84A393792F034"/>
                      </w:placeholder>
                      <w:temporary/>
                      <w:showingPlcHdr/>
                      <w:dataBinding w:prefixMappings="xmlns:ns0='http://schemas.microsoft.com/office/2006/coverPageProps' " w:xpath="/ns0:CoverPageProperties[1]/ns0:CompanyPhone[1]" w:storeItemID="{55AF091B-3C7A-41E3-B477-F2FDAA23CFDA}"/>
                      <w15:appearance w15:val="hidden"/>
                      <w:text w:multiLine="1"/>
                    </w:sdtPr>
                    <w:sdtEndPr/>
                    <w:sdtContent>
                      <w:r w:rsidR="00927A4A" w:rsidRPr="00942D20">
                        <w:rPr>
                          <w:rFonts w:ascii="Calibri" w:hAnsi="Calibri" w:cs="Calibri"/>
                        </w:rPr>
                        <w:t xml:space="preserve">Enter Skill </w:t>
                      </w:r>
                      <w:r w:rsidR="00927A4A">
                        <w:rPr>
                          <w:rFonts w:ascii="Calibri" w:hAnsi="Calibri" w:cs="Calibri"/>
                        </w:rPr>
                        <w:t>2</w:t>
                      </w:r>
                    </w:sdtContent>
                  </w:sdt>
                </w:p>
              </w:tc>
              <w:tc>
                <w:tcPr>
                  <w:tcW w:w="1483" w:type="dxa"/>
                </w:tcPr>
                <w:p w:rsidR="00927A4A" w:rsidRPr="0038602F" w:rsidRDefault="00927A4A" w:rsidP="00927A4A">
                  <w:pPr>
                    <w:rPr>
                      <w:color w:val="4E87E3" w:themeColor="accent6"/>
                    </w:rPr>
                  </w:pPr>
                  <w:r w:rsidRPr="0038602F">
                    <w:rPr>
                      <w:rFonts w:ascii="Calibri" w:hAnsi="Calibri" w:cs="Calibri"/>
                      <w:b/>
                      <w:color w:val="4E87E3" w:themeColor="accent6"/>
                    </w:rPr>
                    <w:sym w:font="Wingdings" w:char="F06E"/>
                  </w:r>
                  <w:r w:rsidRPr="0038602F">
                    <w:rPr>
                      <w:rFonts w:ascii="Calibri" w:hAnsi="Calibri" w:cs="Calibri"/>
                      <w:b/>
                      <w:color w:val="4E87E3" w:themeColor="accent6"/>
                    </w:rPr>
                    <w:sym w:font="Wingdings" w:char="F06E"/>
                  </w:r>
                  <w:r w:rsidRPr="0038602F">
                    <w:rPr>
                      <w:rFonts w:ascii="Calibri" w:hAnsi="Calibri" w:cs="Calibri"/>
                      <w:b/>
                      <w:color w:val="4E87E3" w:themeColor="accent6"/>
                    </w:rPr>
                    <w:sym w:font="Wingdings" w:char="F06E"/>
                  </w:r>
                  <w:r w:rsidRPr="0038602F">
                    <w:rPr>
                      <w:rFonts w:ascii="Calibri" w:hAnsi="Calibri" w:cs="Calibri"/>
                      <w:b/>
                      <w:color w:val="4E87E3" w:themeColor="accent6"/>
                    </w:rPr>
                    <w:sym w:font="Wingdings" w:char="F06E"/>
                  </w:r>
                  <w:r w:rsidRPr="0038602F">
                    <w:rPr>
                      <w:rFonts w:ascii="Calibri" w:hAnsi="Calibri" w:cs="Calibri"/>
                      <w:b/>
                      <w:color w:val="4E87E3" w:themeColor="accent6"/>
                    </w:rPr>
                    <w:sym w:font="Wingdings" w:char="F06E"/>
                  </w:r>
                  <w:r w:rsidRPr="0038602F">
                    <w:rPr>
                      <w:rFonts w:ascii="Calibri" w:hAnsi="Calibri" w:cs="Calibri"/>
                      <w:b/>
                      <w:color w:val="4E87E3" w:themeColor="accent6"/>
                    </w:rPr>
                    <w:sym w:font="Wingdings" w:char="F06E"/>
                  </w:r>
                  <w:r w:rsidRPr="0038602F">
                    <w:rPr>
                      <w:rFonts w:ascii="Calibri" w:hAnsi="Calibri" w:cs="Calibri"/>
                      <w:b/>
                      <w:color w:val="4E87E3" w:themeColor="accent6"/>
                    </w:rPr>
                    <w:sym w:font="Wingdings" w:char="F06E"/>
                  </w:r>
                  <w:r w:rsidRPr="0038602F">
                    <w:rPr>
                      <w:rFonts w:ascii="Calibri" w:hAnsi="Calibri" w:cs="Calibri"/>
                      <w:b/>
                      <w:color w:val="4E87E3" w:themeColor="accent6"/>
                    </w:rPr>
                    <w:sym w:font="Wingdings" w:char="F06E"/>
                  </w:r>
                </w:p>
              </w:tc>
            </w:tr>
            <w:tr w:rsidR="00927A4A" w:rsidRPr="00786CAA" w:rsidTr="00C02122">
              <w:tc>
                <w:tcPr>
                  <w:tcW w:w="1482" w:type="dxa"/>
                </w:tcPr>
                <w:p w:rsidR="00927A4A" w:rsidRDefault="005302B9" w:rsidP="00927A4A">
                  <w:sdt>
                    <w:sdtPr>
                      <w:rPr>
                        <w:rFonts w:ascii="Calibri" w:hAnsi="Calibri" w:cs="Calibri"/>
                      </w:rPr>
                      <w:alias w:val="Skill:"/>
                      <w:tag w:val="Skill:"/>
                      <w:id w:val="928308139"/>
                      <w:placeholder>
                        <w:docPart w:val="70E91B10DB124E37BE3557511060B298"/>
                      </w:placeholder>
                      <w:temporary/>
                      <w:showingPlcHdr/>
                      <w:dataBinding w:prefixMappings="xmlns:ns0='http://schemas.microsoft.com/office/2006/coverPageProps' " w:xpath="/ns0:CoverPageProperties[1]/ns0:CompanyPhone[1]" w:storeItemID="{55AF091B-3C7A-41E3-B477-F2FDAA23CFDA}"/>
                      <w15:appearance w15:val="hidden"/>
                      <w:text w:multiLine="1"/>
                    </w:sdtPr>
                    <w:sdtEndPr/>
                    <w:sdtContent>
                      <w:r w:rsidR="00927A4A" w:rsidRPr="00E4728B">
                        <w:rPr>
                          <w:rFonts w:ascii="Calibri" w:hAnsi="Calibri" w:cs="Calibri"/>
                        </w:rPr>
                        <w:t xml:space="preserve">Enter Skill </w:t>
                      </w:r>
                      <w:r w:rsidR="00927A4A">
                        <w:rPr>
                          <w:rFonts w:ascii="Calibri" w:hAnsi="Calibri" w:cs="Calibri"/>
                        </w:rPr>
                        <w:t>3</w:t>
                      </w:r>
                    </w:sdtContent>
                  </w:sdt>
                </w:p>
              </w:tc>
              <w:tc>
                <w:tcPr>
                  <w:tcW w:w="1483" w:type="dxa"/>
                </w:tcPr>
                <w:p w:rsidR="00927A4A" w:rsidRPr="0038602F" w:rsidRDefault="00927A4A" w:rsidP="00927A4A">
                  <w:pPr>
                    <w:rPr>
                      <w:color w:val="4E87E3" w:themeColor="accent6"/>
                    </w:rPr>
                  </w:pPr>
                  <w:r w:rsidRPr="0038602F">
                    <w:rPr>
                      <w:rFonts w:ascii="Calibri" w:hAnsi="Calibri" w:cs="Calibri"/>
                      <w:b/>
                      <w:color w:val="4E87E3" w:themeColor="accent6"/>
                    </w:rPr>
                    <w:sym w:font="Wingdings" w:char="F06E"/>
                  </w:r>
                  <w:r w:rsidRPr="0038602F">
                    <w:rPr>
                      <w:rFonts w:ascii="Calibri" w:hAnsi="Calibri" w:cs="Calibri"/>
                      <w:b/>
                      <w:color w:val="4E87E3" w:themeColor="accent6"/>
                    </w:rPr>
                    <w:sym w:font="Wingdings" w:char="F06E"/>
                  </w:r>
                  <w:r w:rsidRPr="0038602F">
                    <w:rPr>
                      <w:rFonts w:ascii="Calibri" w:hAnsi="Calibri" w:cs="Calibri"/>
                      <w:b/>
                      <w:color w:val="4E87E3" w:themeColor="accent6"/>
                    </w:rPr>
                    <w:sym w:font="Wingdings" w:char="F06E"/>
                  </w:r>
                  <w:r w:rsidRPr="0038602F">
                    <w:rPr>
                      <w:rFonts w:ascii="Calibri" w:hAnsi="Calibri" w:cs="Calibri"/>
                      <w:b/>
                      <w:color w:val="4E87E3" w:themeColor="accent6"/>
                    </w:rPr>
                    <w:sym w:font="Wingdings" w:char="F06E"/>
                  </w:r>
                  <w:r w:rsidRPr="0038602F">
                    <w:rPr>
                      <w:rFonts w:ascii="Calibri" w:hAnsi="Calibri" w:cs="Calibri"/>
                      <w:b/>
                      <w:color w:val="4E87E3" w:themeColor="accent6"/>
                    </w:rPr>
                    <w:sym w:font="Wingdings" w:char="F06E"/>
                  </w:r>
                  <w:r w:rsidRPr="0038602F">
                    <w:rPr>
                      <w:rFonts w:ascii="Calibri" w:hAnsi="Calibri" w:cs="Calibri"/>
                      <w:b/>
                      <w:color w:val="4E87E3" w:themeColor="accent6"/>
                    </w:rPr>
                    <w:sym w:font="Wingdings" w:char="F06E"/>
                  </w:r>
                  <w:r w:rsidRPr="0038602F">
                    <w:rPr>
                      <w:rFonts w:ascii="Calibri" w:hAnsi="Calibri" w:cs="Calibri"/>
                      <w:b/>
                      <w:color w:val="4E87E3" w:themeColor="accent6"/>
                    </w:rPr>
                    <w:sym w:font="Wingdings" w:char="F06E"/>
                  </w:r>
                  <w:r w:rsidRPr="0038602F">
                    <w:rPr>
                      <w:rFonts w:ascii="Calibri" w:hAnsi="Calibri" w:cs="Calibri"/>
                      <w:b/>
                      <w:color w:val="BFBFBF" w:themeColor="background1" w:themeShade="BF"/>
                    </w:rPr>
                    <w:sym w:font="Wingdings" w:char="F06E"/>
                  </w:r>
                </w:p>
              </w:tc>
              <w:tc>
                <w:tcPr>
                  <w:tcW w:w="270" w:type="dxa"/>
                </w:tcPr>
                <w:p w:rsidR="00927A4A" w:rsidRPr="00786CAA" w:rsidRDefault="00927A4A" w:rsidP="00927A4A">
                  <w:pPr>
                    <w:rPr>
                      <w:rFonts w:ascii="Calibri" w:hAnsi="Calibri" w:cs="Calibri"/>
                    </w:rPr>
                  </w:pPr>
                </w:p>
              </w:tc>
              <w:tc>
                <w:tcPr>
                  <w:tcW w:w="1482" w:type="dxa"/>
                </w:tcPr>
                <w:p w:rsidR="00927A4A" w:rsidRDefault="005302B9" w:rsidP="00927A4A">
                  <w:sdt>
                    <w:sdtPr>
                      <w:rPr>
                        <w:rFonts w:ascii="Calibri" w:hAnsi="Calibri" w:cs="Calibri"/>
                      </w:rPr>
                      <w:alias w:val="Skill:"/>
                      <w:tag w:val="Skill:"/>
                      <w:id w:val="-1164004479"/>
                      <w:placeholder>
                        <w:docPart w:val="00D9BDABEB174202BF5398279E6D6A66"/>
                      </w:placeholder>
                      <w:temporary/>
                      <w:showingPlcHdr/>
                      <w:dataBinding w:prefixMappings="xmlns:ns0='http://schemas.microsoft.com/office/2006/coverPageProps' " w:xpath="/ns0:CoverPageProperties[1]/ns0:CompanyPhone[1]" w:storeItemID="{55AF091B-3C7A-41E3-B477-F2FDAA23CFDA}"/>
                      <w15:appearance w15:val="hidden"/>
                      <w:text w:multiLine="1"/>
                    </w:sdtPr>
                    <w:sdtEndPr/>
                    <w:sdtContent>
                      <w:r w:rsidR="00927A4A" w:rsidRPr="00942D20">
                        <w:rPr>
                          <w:rFonts w:ascii="Calibri" w:hAnsi="Calibri" w:cs="Calibri"/>
                        </w:rPr>
                        <w:t xml:space="preserve">Enter Skill </w:t>
                      </w:r>
                      <w:r w:rsidR="00927A4A">
                        <w:rPr>
                          <w:rFonts w:ascii="Calibri" w:hAnsi="Calibri" w:cs="Calibri"/>
                        </w:rPr>
                        <w:t>3</w:t>
                      </w:r>
                    </w:sdtContent>
                  </w:sdt>
                </w:p>
              </w:tc>
              <w:tc>
                <w:tcPr>
                  <w:tcW w:w="1483" w:type="dxa"/>
                </w:tcPr>
                <w:p w:rsidR="00927A4A" w:rsidRPr="0038602F" w:rsidRDefault="00927A4A" w:rsidP="00927A4A">
                  <w:pPr>
                    <w:rPr>
                      <w:color w:val="4E87E3" w:themeColor="accent6"/>
                    </w:rPr>
                  </w:pPr>
                  <w:r w:rsidRPr="0038602F">
                    <w:rPr>
                      <w:rFonts w:ascii="Calibri" w:hAnsi="Calibri" w:cs="Calibri"/>
                      <w:b/>
                      <w:color w:val="4E87E3" w:themeColor="accent6"/>
                    </w:rPr>
                    <w:sym w:font="Wingdings" w:char="F06E"/>
                  </w:r>
                  <w:r w:rsidRPr="0038602F">
                    <w:rPr>
                      <w:rFonts w:ascii="Calibri" w:hAnsi="Calibri" w:cs="Calibri"/>
                      <w:b/>
                      <w:color w:val="4E87E3" w:themeColor="accent6"/>
                    </w:rPr>
                    <w:sym w:font="Wingdings" w:char="F06E"/>
                  </w:r>
                  <w:r w:rsidRPr="0038602F">
                    <w:rPr>
                      <w:rFonts w:ascii="Calibri" w:hAnsi="Calibri" w:cs="Calibri"/>
                      <w:b/>
                      <w:color w:val="4E87E3" w:themeColor="accent6"/>
                    </w:rPr>
                    <w:sym w:font="Wingdings" w:char="F06E"/>
                  </w:r>
                  <w:r w:rsidRPr="0038602F">
                    <w:rPr>
                      <w:rFonts w:ascii="Calibri" w:hAnsi="Calibri" w:cs="Calibri"/>
                      <w:b/>
                      <w:color w:val="4E87E3" w:themeColor="accent6"/>
                    </w:rPr>
                    <w:sym w:font="Wingdings" w:char="F06E"/>
                  </w:r>
                  <w:r w:rsidRPr="0038602F">
                    <w:rPr>
                      <w:rFonts w:ascii="Calibri" w:hAnsi="Calibri" w:cs="Calibri"/>
                      <w:b/>
                      <w:color w:val="4E87E3" w:themeColor="accent6"/>
                    </w:rPr>
                    <w:sym w:font="Wingdings" w:char="F06E"/>
                  </w:r>
                  <w:r w:rsidRPr="0038602F">
                    <w:rPr>
                      <w:rFonts w:ascii="Calibri" w:hAnsi="Calibri" w:cs="Calibri"/>
                      <w:b/>
                      <w:color w:val="4E87E3" w:themeColor="accent6"/>
                    </w:rPr>
                    <w:sym w:font="Wingdings" w:char="F06E"/>
                  </w:r>
                  <w:r w:rsidRPr="0038602F">
                    <w:rPr>
                      <w:rFonts w:ascii="Calibri" w:hAnsi="Calibri" w:cs="Calibri"/>
                      <w:b/>
                      <w:color w:val="BFBFBF" w:themeColor="background1" w:themeShade="BF"/>
                    </w:rPr>
                    <w:sym w:font="Wingdings" w:char="F06E"/>
                  </w:r>
                  <w:r w:rsidRPr="0038602F">
                    <w:rPr>
                      <w:rFonts w:ascii="Calibri" w:hAnsi="Calibri" w:cs="Calibri"/>
                      <w:b/>
                      <w:color w:val="BFBFBF" w:themeColor="background1" w:themeShade="BF"/>
                    </w:rPr>
                    <w:sym w:font="Wingdings" w:char="F06E"/>
                  </w:r>
                </w:p>
              </w:tc>
            </w:tr>
            <w:tr w:rsidR="00927A4A" w:rsidRPr="00786CAA" w:rsidTr="00C02122">
              <w:tc>
                <w:tcPr>
                  <w:tcW w:w="1482" w:type="dxa"/>
                </w:tcPr>
                <w:p w:rsidR="00927A4A" w:rsidRDefault="005302B9" w:rsidP="00927A4A">
                  <w:sdt>
                    <w:sdtPr>
                      <w:rPr>
                        <w:rFonts w:ascii="Calibri" w:hAnsi="Calibri" w:cs="Calibri"/>
                      </w:rPr>
                      <w:alias w:val="Skill:"/>
                      <w:tag w:val="Skill:"/>
                      <w:id w:val="-1594313421"/>
                      <w:placeholder>
                        <w:docPart w:val="7F61AB68F2424DBBA9C19CF39191C375"/>
                      </w:placeholder>
                      <w:temporary/>
                      <w:showingPlcHdr/>
                      <w:dataBinding w:prefixMappings="xmlns:ns0='http://schemas.microsoft.com/office/2006/coverPageProps' " w:xpath="/ns0:CoverPageProperties[1]/ns0:CompanyPhone[1]" w:storeItemID="{55AF091B-3C7A-41E3-B477-F2FDAA23CFDA}"/>
                      <w15:appearance w15:val="hidden"/>
                      <w:text w:multiLine="1"/>
                    </w:sdtPr>
                    <w:sdtEndPr/>
                    <w:sdtContent>
                      <w:r w:rsidR="00927A4A" w:rsidRPr="00E4728B">
                        <w:rPr>
                          <w:rFonts w:ascii="Calibri" w:hAnsi="Calibri" w:cs="Calibri"/>
                        </w:rPr>
                        <w:t xml:space="preserve">Enter Skill </w:t>
                      </w:r>
                      <w:r w:rsidR="00927A4A">
                        <w:rPr>
                          <w:rFonts w:ascii="Calibri" w:hAnsi="Calibri" w:cs="Calibri"/>
                        </w:rPr>
                        <w:t>4</w:t>
                      </w:r>
                    </w:sdtContent>
                  </w:sdt>
                </w:p>
              </w:tc>
              <w:tc>
                <w:tcPr>
                  <w:tcW w:w="1483" w:type="dxa"/>
                </w:tcPr>
                <w:p w:rsidR="00927A4A" w:rsidRPr="0038602F" w:rsidRDefault="00927A4A" w:rsidP="00927A4A">
                  <w:pPr>
                    <w:rPr>
                      <w:color w:val="4E87E3" w:themeColor="accent6"/>
                    </w:rPr>
                  </w:pPr>
                  <w:r w:rsidRPr="0038602F">
                    <w:rPr>
                      <w:rFonts w:ascii="Calibri" w:hAnsi="Calibri" w:cs="Calibri"/>
                      <w:b/>
                      <w:color w:val="4E87E3" w:themeColor="accent6"/>
                    </w:rPr>
                    <w:sym w:font="Wingdings" w:char="F06E"/>
                  </w:r>
                  <w:r w:rsidRPr="0038602F">
                    <w:rPr>
                      <w:rFonts w:ascii="Calibri" w:hAnsi="Calibri" w:cs="Calibri"/>
                      <w:b/>
                      <w:color w:val="4E87E3" w:themeColor="accent6"/>
                    </w:rPr>
                    <w:sym w:font="Wingdings" w:char="F06E"/>
                  </w:r>
                  <w:r w:rsidRPr="0038602F">
                    <w:rPr>
                      <w:rFonts w:ascii="Calibri" w:hAnsi="Calibri" w:cs="Calibri"/>
                      <w:b/>
                      <w:color w:val="4E87E3" w:themeColor="accent6"/>
                    </w:rPr>
                    <w:sym w:font="Wingdings" w:char="F06E"/>
                  </w:r>
                  <w:r w:rsidRPr="0038602F">
                    <w:rPr>
                      <w:rFonts w:ascii="Calibri" w:hAnsi="Calibri" w:cs="Calibri"/>
                      <w:b/>
                      <w:color w:val="4E87E3" w:themeColor="accent6"/>
                    </w:rPr>
                    <w:sym w:font="Wingdings" w:char="F06E"/>
                  </w:r>
                  <w:r w:rsidRPr="0038602F">
                    <w:rPr>
                      <w:rFonts w:ascii="Calibri" w:hAnsi="Calibri" w:cs="Calibri"/>
                      <w:b/>
                      <w:color w:val="4E87E3" w:themeColor="accent6"/>
                    </w:rPr>
                    <w:sym w:font="Wingdings" w:char="F06E"/>
                  </w:r>
                  <w:r w:rsidRPr="0038602F">
                    <w:rPr>
                      <w:rFonts w:ascii="Calibri" w:hAnsi="Calibri" w:cs="Calibri"/>
                      <w:b/>
                      <w:color w:val="BFBFBF" w:themeColor="background1" w:themeShade="BF"/>
                    </w:rPr>
                    <w:sym w:font="Wingdings" w:char="F06E"/>
                  </w:r>
                  <w:r w:rsidRPr="0038602F">
                    <w:rPr>
                      <w:rFonts w:ascii="Calibri" w:hAnsi="Calibri" w:cs="Calibri"/>
                      <w:b/>
                      <w:color w:val="BFBFBF" w:themeColor="background1" w:themeShade="BF"/>
                    </w:rPr>
                    <w:sym w:font="Wingdings" w:char="F06E"/>
                  </w:r>
                  <w:r w:rsidRPr="0038602F">
                    <w:rPr>
                      <w:rFonts w:ascii="Calibri" w:hAnsi="Calibri" w:cs="Calibri"/>
                      <w:b/>
                      <w:color w:val="BFBFBF" w:themeColor="background1" w:themeShade="BF"/>
                    </w:rPr>
                    <w:sym w:font="Wingdings" w:char="F06E"/>
                  </w:r>
                </w:p>
              </w:tc>
              <w:tc>
                <w:tcPr>
                  <w:tcW w:w="270" w:type="dxa"/>
                </w:tcPr>
                <w:p w:rsidR="00927A4A" w:rsidRPr="00786CAA" w:rsidRDefault="00927A4A" w:rsidP="00927A4A">
                  <w:pPr>
                    <w:rPr>
                      <w:rFonts w:ascii="Calibri" w:hAnsi="Calibri" w:cs="Calibri"/>
                    </w:rPr>
                  </w:pPr>
                </w:p>
              </w:tc>
              <w:tc>
                <w:tcPr>
                  <w:tcW w:w="1482" w:type="dxa"/>
                </w:tcPr>
                <w:p w:rsidR="00927A4A" w:rsidRDefault="005302B9" w:rsidP="00927A4A">
                  <w:sdt>
                    <w:sdtPr>
                      <w:rPr>
                        <w:rFonts w:ascii="Calibri" w:hAnsi="Calibri" w:cs="Calibri"/>
                      </w:rPr>
                      <w:alias w:val="Skill:"/>
                      <w:tag w:val="Skill:"/>
                      <w:id w:val="1170908905"/>
                      <w:placeholder>
                        <w:docPart w:val="62191650A1ED48B288758E52F19598CD"/>
                      </w:placeholder>
                      <w:temporary/>
                      <w:showingPlcHdr/>
                      <w:dataBinding w:prefixMappings="xmlns:ns0='http://schemas.microsoft.com/office/2006/coverPageProps' " w:xpath="/ns0:CoverPageProperties[1]/ns0:CompanyPhone[1]" w:storeItemID="{55AF091B-3C7A-41E3-B477-F2FDAA23CFDA}"/>
                      <w15:appearance w15:val="hidden"/>
                      <w:text w:multiLine="1"/>
                    </w:sdtPr>
                    <w:sdtEndPr/>
                    <w:sdtContent>
                      <w:r w:rsidR="00927A4A" w:rsidRPr="00942D20">
                        <w:rPr>
                          <w:rFonts w:ascii="Calibri" w:hAnsi="Calibri" w:cs="Calibri"/>
                        </w:rPr>
                        <w:t xml:space="preserve">Enter Skill </w:t>
                      </w:r>
                      <w:r w:rsidR="00927A4A">
                        <w:rPr>
                          <w:rFonts w:ascii="Calibri" w:hAnsi="Calibri" w:cs="Calibri"/>
                        </w:rPr>
                        <w:t>4</w:t>
                      </w:r>
                    </w:sdtContent>
                  </w:sdt>
                </w:p>
              </w:tc>
              <w:tc>
                <w:tcPr>
                  <w:tcW w:w="1483" w:type="dxa"/>
                </w:tcPr>
                <w:p w:rsidR="00927A4A" w:rsidRPr="0038602F" w:rsidRDefault="00927A4A" w:rsidP="00927A4A">
                  <w:pPr>
                    <w:rPr>
                      <w:color w:val="4E87E3" w:themeColor="accent6"/>
                    </w:rPr>
                  </w:pPr>
                  <w:r w:rsidRPr="0038602F">
                    <w:rPr>
                      <w:rFonts w:ascii="Calibri" w:hAnsi="Calibri" w:cs="Calibri"/>
                      <w:b/>
                      <w:color w:val="4E87E3" w:themeColor="accent6"/>
                    </w:rPr>
                    <w:sym w:font="Wingdings" w:char="F06E"/>
                  </w:r>
                  <w:r w:rsidRPr="0038602F">
                    <w:rPr>
                      <w:rFonts w:ascii="Calibri" w:hAnsi="Calibri" w:cs="Calibri"/>
                      <w:b/>
                      <w:color w:val="4E87E3" w:themeColor="accent6"/>
                    </w:rPr>
                    <w:sym w:font="Wingdings" w:char="F06E"/>
                  </w:r>
                  <w:r w:rsidRPr="0038602F">
                    <w:rPr>
                      <w:rFonts w:ascii="Calibri" w:hAnsi="Calibri" w:cs="Calibri"/>
                      <w:b/>
                      <w:color w:val="4E87E3" w:themeColor="accent6"/>
                    </w:rPr>
                    <w:sym w:font="Wingdings" w:char="F06E"/>
                  </w:r>
                  <w:r w:rsidRPr="0038602F">
                    <w:rPr>
                      <w:rFonts w:ascii="Calibri" w:hAnsi="Calibri" w:cs="Calibri"/>
                      <w:b/>
                      <w:color w:val="4E87E3" w:themeColor="accent6"/>
                    </w:rPr>
                    <w:sym w:font="Wingdings" w:char="F06E"/>
                  </w:r>
                  <w:r w:rsidRPr="0038602F">
                    <w:rPr>
                      <w:rFonts w:ascii="Calibri" w:hAnsi="Calibri" w:cs="Calibri"/>
                      <w:b/>
                      <w:color w:val="4E87E3" w:themeColor="accent6"/>
                    </w:rPr>
                    <w:sym w:font="Wingdings" w:char="F06E"/>
                  </w:r>
                  <w:r w:rsidRPr="0038602F">
                    <w:rPr>
                      <w:rFonts w:ascii="Calibri" w:hAnsi="Calibri" w:cs="Calibri"/>
                      <w:b/>
                      <w:color w:val="BFBFBF" w:themeColor="background1" w:themeShade="BF"/>
                    </w:rPr>
                    <w:sym w:font="Wingdings" w:char="F06E"/>
                  </w:r>
                  <w:r w:rsidRPr="0038602F">
                    <w:rPr>
                      <w:rFonts w:ascii="Calibri" w:hAnsi="Calibri" w:cs="Calibri"/>
                      <w:b/>
                      <w:color w:val="BFBFBF" w:themeColor="background1" w:themeShade="BF"/>
                    </w:rPr>
                    <w:sym w:font="Wingdings" w:char="F06E"/>
                  </w:r>
                  <w:r w:rsidRPr="0038602F">
                    <w:rPr>
                      <w:rFonts w:ascii="Calibri" w:hAnsi="Calibri" w:cs="Calibri"/>
                      <w:b/>
                      <w:color w:val="BFBFBF" w:themeColor="background1" w:themeShade="BF"/>
                    </w:rPr>
                    <w:sym w:font="Wingdings" w:char="F06E"/>
                  </w:r>
                </w:p>
              </w:tc>
            </w:tr>
            <w:tr w:rsidR="00927A4A" w:rsidRPr="00786CAA" w:rsidTr="00C02122">
              <w:trPr>
                <w:trHeight w:val="261"/>
              </w:trPr>
              <w:tc>
                <w:tcPr>
                  <w:tcW w:w="1482" w:type="dxa"/>
                </w:tcPr>
                <w:p w:rsidR="00927A4A" w:rsidRDefault="005302B9" w:rsidP="00927A4A">
                  <w:sdt>
                    <w:sdtPr>
                      <w:rPr>
                        <w:rFonts w:ascii="Calibri" w:hAnsi="Calibri" w:cs="Calibri"/>
                      </w:rPr>
                      <w:alias w:val="Skill:"/>
                      <w:tag w:val="Skill:"/>
                      <w:id w:val="1779754837"/>
                      <w:placeholder>
                        <w:docPart w:val="7A470D4A091C4D768226024D816226BF"/>
                      </w:placeholder>
                      <w:temporary/>
                      <w:showingPlcHdr/>
                      <w:dataBinding w:prefixMappings="xmlns:ns0='http://schemas.microsoft.com/office/2006/coverPageProps' " w:xpath="/ns0:CoverPageProperties[1]/ns0:CompanyPhone[1]" w:storeItemID="{55AF091B-3C7A-41E3-B477-F2FDAA23CFDA}"/>
                      <w15:appearance w15:val="hidden"/>
                      <w:text w:multiLine="1"/>
                    </w:sdtPr>
                    <w:sdtEndPr/>
                    <w:sdtContent>
                      <w:r w:rsidR="00927A4A" w:rsidRPr="00E4728B">
                        <w:rPr>
                          <w:rFonts w:ascii="Calibri" w:hAnsi="Calibri" w:cs="Calibri"/>
                        </w:rPr>
                        <w:t xml:space="preserve">Enter Skill </w:t>
                      </w:r>
                      <w:r w:rsidR="00927A4A">
                        <w:rPr>
                          <w:rFonts w:ascii="Calibri" w:hAnsi="Calibri" w:cs="Calibri"/>
                        </w:rPr>
                        <w:t>5</w:t>
                      </w:r>
                    </w:sdtContent>
                  </w:sdt>
                </w:p>
              </w:tc>
              <w:tc>
                <w:tcPr>
                  <w:tcW w:w="1483" w:type="dxa"/>
                </w:tcPr>
                <w:p w:rsidR="00927A4A" w:rsidRPr="0038602F" w:rsidRDefault="00927A4A" w:rsidP="00927A4A">
                  <w:pPr>
                    <w:rPr>
                      <w:color w:val="4E87E3" w:themeColor="accent6"/>
                    </w:rPr>
                  </w:pPr>
                  <w:r w:rsidRPr="0038602F">
                    <w:rPr>
                      <w:rFonts w:ascii="Calibri" w:hAnsi="Calibri" w:cs="Calibri"/>
                      <w:b/>
                      <w:color w:val="4E87E3" w:themeColor="accent6"/>
                    </w:rPr>
                    <w:sym w:font="Wingdings" w:char="F06E"/>
                  </w:r>
                  <w:r w:rsidRPr="0038602F">
                    <w:rPr>
                      <w:rFonts w:ascii="Calibri" w:hAnsi="Calibri" w:cs="Calibri"/>
                      <w:b/>
                      <w:color w:val="4E87E3" w:themeColor="accent6"/>
                    </w:rPr>
                    <w:sym w:font="Wingdings" w:char="F06E"/>
                  </w:r>
                  <w:r w:rsidRPr="0038602F">
                    <w:rPr>
                      <w:rFonts w:ascii="Calibri" w:hAnsi="Calibri" w:cs="Calibri"/>
                      <w:b/>
                      <w:color w:val="4E87E3" w:themeColor="accent6"/>
                    </w:rPr>
                    <w:sym w:font="Wingdings" w:char="F06E"/>
                  </w:r>
                  <w:r w:rsidRPr="0038602F">
                    <w:rPr>
                      <w:rFonts w:ascii="Calibri" w:hAnsi="Calibri" w:cs="Calibri"/>
                      <w:b/>
                      <w:color w:val="4E87E3" w:themeColor="accent6"/>
                    </w:rPr>
                    <w:sym w:font="Wingdings" w:char="F06E"/>
                  </w:r>
                  <w:r w:rsidRPr="0038602F">
                    <w:rPr>
                      <w:rFonts w:ascii="Calibri" w:hAnsi="Calibri" w:cs="Calibri"/>
                      <w:b/>
                      <w:color w:val="4E87E3" w:themeColor="accent6"/>
                    </w:rPr>
                    <w:sym w:font="Wingdings" w:char="F06E"/>
                  </w:r>
                  <w:r w:rsidRPr="0038602F">
                    <w:rPr>
                      <w:rFonts w:ascii="Calibri" w:hAnsi="Calibri" w:cs="Calibri"/>
                      <w:b/>
                      <w:color w:val="4E87E3" w:themeColor="accent6"/>
                    </w:rPr>
                    <w:sym w:font="Wingdings" w:char="F06E"/>
                  </w:r>
                  <w:r w:rsidRPr="0038602F">
                    <w:rPr>
                      <w:rFonts w:ascii="Calibri" w:hAnsi="Calibri" w:cs="Calibri"/>
                      <w:b/>
                      <w:color w:val="4E87E3" w:themeColor="accent6"/>
                    </w:rPr>
                    <w:sym w:font="Wingdings" w:char="F06E"/>
                  </w:r>
                  <w:r w:rsidRPr="0038602F">
                    <w:rPr>
                      <w:rFonts w:ascii="Calibri" w:hAnsi="Calibri" w:cs="Calibri"/>
                      <w:b/>
                      <w:color w:val="BFBFBF" w:themeColor="background1" w:themeShade="BF"/>
                    </w:rPr>
                    <w:sym w:font="Wingdings" w:char="F06E"/>
                  </w:r>
                </w:p>
              </w:tc>
              <w:tc>
                <w:tcPr>
                  <w:tcW w:w="270" w:type="dxa"/>
                </w:tcPr>
                <w:p w:rsidR="00927A4A" w:rsidRPr="00786CAA" w:rsidRDefault="00927A4A" w:rsidP="00927A4A">
                  <w:pPr>
                    <w:rPr>
                      <w:rFonts w:ascii="Calibri" w:hAnsi="Calibri" w:cs="Calibri"/>
                    </w:rPr>
                  </w:pPr>
                </w:p>
              </w:tc>
              <w:tc>
                <w:tcPr>
                  <w:tcW w:w="1482" w:type="dxa"/>
                </w:tcPr>
                <w:p w:rsidR="00927A4A" w:rsidRDefault="005302B9" w:rsidP="00927A4A">
                  <w:sdt>
                    <w:sdtPr>
                      <w:rPr>
                        <w:rFonts w:ascii="Calibri" w:hAnsi="Calibri" w:cs="Calibri"/>
                      </w:rPr>
                      <w:alias w:val="Skill:"/>
                      <w:tag w:val="Skill:"/>
                      <w:id w:val="138551521"/>
                      <w:placeholder>
                        <w:docPart w:val="EDCE0239C5134A16879DF5AA13C22652"/>
                      </w:placeholder>
                      <w:temporary/>
                      <w:showingPlcHdr/>
                      <w:dataBinding w:prefixMappings="xmlns:ns0='http://schemas.microsoft.com/office/2006/coverPageProps' " w:xpath="/ns0:CoverPageProperties[1]/ns0:CompanyPhone[1]" w:storeItemID="{55AF091B-3C7A-41E3-B477-F2FDAA23CFDA}"/>
                      <w15:appearance w15:val="hidden"/>
                      <w:text w:multiLine="1"/>
                    </w:sdtPr>
                    <w:sdtEndPr/>
                    <w:sdtContent>
                      <w:r w:rsidR="00927A4A" w:rsidRPr="00942D20">
                        <w:rPr>
                          <w:rFonts w:ascii="Calibri" w:hAnsi="Calibri" w:cs="Calibri"/>
                        </w:rPr>
                        <w:t xml:space="preserve">Enter Skill </w:t>
                      </w:r>
                      <w:r w:rsidR="00927A4A">
                        <w:rPr>
                          <w:rFonts w:ascii="Calibri" w:hAnsi="Calibri" w:cs="Calibri"/>
                        </w:rPr>
                        <w:t>5</w:t>
                      </w:r>
                    </w:sdtContent>
                  </w:sdt>
                </w:p>
              </w:tc>
              <w:tc>
                <w:tcPr>
                  <w:tcW w:w="1483" w:type="dxa"/>
                </w:tcPr>
                <w:p w:rsidR="00927A4A" w:rsidRPr="0038602F" w:rsidRDefault="00927A4A" w:rsidP="00927A4A">
                  <w:pPr>
                    <w:rPr>
                      <w:color w:val="4E87E3" w:themeColor="accent6"/>
                    </w:rPr>
                  </w:pPr>
                  <w:r w:rsidRPr="0038602F">
                    <w:rPr>
                      <w:rFonts w:ascii="Calibri" w:hAnsi="Calibri" w:cs="Calibri"/>
                      <w:b/>
                      <w:color w:val="4E87E3" w:themeColor="accent6"/>
                    </w:rPr>
                    <w:sym w:font="Wingdings" w:char="F06E"/>
                  </w:r>
                  <w:r w:rsidRPr="0038602F">
                    <w:rPr>
                      <w:rFonts w:ascii="Calibri" w:hAnsi="Calibri" w:cs="Calibri"/>
                      <w:b/>
                      <w:color w:val="4E87E3" w:themeColor="accent6"/>
                    </w:rPr>
                    <w:sym w:font="Wingdings" w:char="F06E"/>
                  </w:r>
                  <w:r w:rsidRPr="0038602F">
                    <w:rPr>
                      <w:rFonts w:ascii="Calibri" w:hAnsi="Calibri" w:cs="Calibri"/>
                      <w:b/>
                      <w:color w:val="4E87E3" w:themeColor="accent6"/>
                    </w:rPr>
                    <w:sym w:font="Wingdings" w:char="F06E"/>
                  </w:r>
                  <w:r w:rsidRPr="0038602F">
                    <w:rPr>
                      <w:rFonts w:ascii="Calibri" w:hAnsi="Calibri" w:cs="Calibri"/>
                      <w:b/>
                      <w:color w:val="4E87E3" w:themeColor="accent6"/>
                    </w:rPr>
                    <w:sym w:font="Wingdings" w:char="F06E"/>
                  </w:r>
                  <w:r w:rsidRPr="0038602F">
                    <w:rPr>
                      <w:rFonts w:ascii="Calibri" w:hAnsi="Calibri" w:cs="Calibri"/>
                      <w:b/>
                      <w:color w:val="4E87E3" w:themeColor="accent6"/>
                    </w:rPr>
                    <w:sym w:font="Wingdings" w:char="F06E"/>
                  </w:r>
                  <w:r w:rsidRPr="0038602F">
                    <w:rPr>
                      <w:rFonts w:ascii="Calibri" w:hAnsi="Calibri" w:cs="Calibri"/>
                      <w:b/>
                      <w:color w:val="4E87E3" w:themeColor="accent6"/>
                    </w:rPr>
                    <w:sym w:font="Wingdings" w:char="F06E"/>
                  </w:r>
                  <w:r w:rsidRPr="0038602F">
                    <w:rPr>
                      <w:rFonts w:ascii="Calibri" w:hAnsi="Calibri" w:cs="Calibri"/>
                      <w:b/>
                      <w:color w:val="4E87E3" w:themeColor="accent6"/>
                    </w:rPr>
                    <w:sym w:font="Wingdings" w:char="F06E"/>
                  </w:r>
                  <w:r w:rsidRPr="0038602F">
                    <w:rPr>
                      <w:rFonts w:ascii="Calibri" w:hAnsi="Calibri" w:cs="Calibri"/>
                      <w:b/>
                      <w:color w:val="BFBFBF" w:themeColor="background1" w:themeShade="BF"/>
                    </w:rPr>
                    <w:sym w:font="Wingdings" w:char="F06E"/>
                  </w:r>
                </w:p>
              </w:tc>
            </w:tr>
          </w:tbl>
          <w:p w:rsidR="008D5806" w:rsidRPr="00786CAA" w:rsidRDefault="008D5806">
            <w:pPr>
              <w:rPr>
                <w:rFonts w:ascii="Calibri" w:hAnsi="Calibri" w:cs="Calibri"/>
                <w:noProof/>
              </w:rPr>
            </w:pPr>
          </w:p>
        </w:tc>
      </w:tr>
    </w:tbl>
    <w:p w:rsidR="002C74C0" w:rsidRPr="00786CAA" w:rsidRDefault="005302B9">
      <w:pPr>
        <w:rPr>
          <w:sz w:val="10"/>
          <w:szCs w:val="10"/>
        </w:rPr>
      </w:pPr>
    </w:p>
    <w:sectPr w:rsidR="002C74C0" w:rsidRPr="00786CAA" w:rsidSect="00E81F00">
      <w:pgSz w:w="11907" w:h="16839" w:code="9"/>
      <w:pgMar w:top="1008" w:right="1080" w:bottom="1008"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02B9" w:rsidRDefault="005302B9" w:rsidP="00927723">
      <w:pPr>
        <w:spacing w:after="0" w:line="240" w:lineRule="auto"/>
      </w:pPr>
      <w:r>
        <w:separator/>
      </w:r>
    </w:p>
  </w:endnote>
  <w:endnote w:type="continuationSeparator" w:id="0">
    <w:p w:rsidR="005302B9" w:rsidRDefault="005302B9" w:rsidP="009277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02B9" w:rsidRDefault="005302B9" w:rsidP="00927723">
      <w:pPr>
        <w:spacing w:after="0" w:line="240" w:lineRule="auto"/>
      </w:pPr>
      <w:r>
        <w:separator/>
      </w:r>
    </w:p>
  </w:footnote>
  <w:footnote w:type="continuationSeparator" w:id="0">
    <w:p w:rsidR="005302B9" w:rsidRDefault="005302B9" w:rsidP="009277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DE345F"/>
    <w:multiLevelType w:val="hybridMultilevel"/>
    <w:tmpl w:val="79E6D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C1368A"/>
    <w:multiLevelType w:val="hybridMultilevel"/>
    <w:tmpl w:val="2DFA5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attachedTemplate r:id="rId1"/>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13D"/>
    <w:rsid w:val="00030049"/>
    <w:rsid w:val="0003599D"/>
    <w:rsid w:val="00050D88"/>
    <w:rsid w:val="00107412"/>
    <w:rsid w:val="00124693"/>
    <w:rsid w:val="001700B8"/>
    <w:rsid w:val="00177684"/>
    <w:rsid w:val="001A00BE"/>
    <w:rsid w:val="001A38DA"/>
    <w:rsid w:val="001B0A9B"/>
    <w:rsid w:val="001D3CD1"/>
    <w:rsid w:val="00233780"/>
    <w:rsid w:val="002448E9"/>
    <w:rsid w:val="002644D6"/>
    <w:rsid w:val="002669C5"/>
    <w:rsid w:val="00293B83"/>
    <w:rsid w:val="00295472"/>
    <w:rsid w:val="002A17D6"/>
    <w:rsid w:val="002F2016"/>
    <w:rsid w:val="003452E6"/>
    <w:rsid w:val="0038602F"/>
    <w:rsid w:val="00390C22"/>
    <w:rsid w:val="003F213D"/>
    <w:rsid w:val="00420819"/>
    <w:rsid w:val="00464198"/>
    <w:rsid w:val="00484BBA"/>
    <w:rsid w:val="005302B9"/>
    <w:rsid w:val="00533605"/>
    <w:rsid w:val="00533D62"/>
    <w:rsid w:val="0055010F"/>
    <w:rsid w:val="00650CED"/>
    <w:rsid w:val="0066578D"/>
    <w:rsid w:val="00690DD7"/>
    <w:rsid w:val="006A3CE7"/>
    <w:rsid w:val="00713F4E"/>
    <w:rsid w:val="007370AD"/>
    <w:rsid w:val="007406EF"/>
    <w:rsid w:val="007746B9"/>
    <w:rsid w:val="00786CAA"/>
    <w:rsid w:val="007C2A98"/>
    <w:rsid w:val="007C55D3"/>
    <w:rsid w:val="007C6B39"/>
    <w:rsid w:val="007D2C2D"/>
    <w:rsid w:val="007E7D3A"/>
    <w:rsid w:val="007F3C9F"/>
    <w:rsid w:val="00804FCE"/>
    <w:rsid w:val="00833969"/>
    <w:rsid w:val="008346B6"/>
    <w:rsid w:val="008434A1"/>
    <w:rsid w:val="008547A0"/>
    <w:rsid w:val="008754BB"/>
    <w:rsid w:val="00892DF6"/>
    <w:rsid w:val="008A2E93"/>
    <w:rsid w:val="008B0291"/>
    <w:rsid w:val="008D4E05"/>
    <w:rsid w:val="008D5806"/>
    <w:rsid w:val="008F7BBD"/>
    <w:rsid w:val="00904340"/>
    <w:rsid w:val="00911488"/>
    <w:rsid w:val="00913FC4"/>
    <w:rsid w:val="00927574"/>
    <w:rsid w:val="00927723"/>
    <w:rsid w:val="00927A4A"/>
    <w:rsid w:val="009B1F34"/>
    <w:rsid w:val="009C2F95"/>
    <w:rsid w:val="009C4A36"/>
    <w:rsid w:val="009D7231"/>
    <w:rsid w:val="009E3323"/>
    <w:rsid w:val="00A031B6"/>
    <w:rsid w:val="00A10687"/>
    <w:rsid w:val="00A31698"/>
    <w:rsid w:val="00A81637"/>
    <w:rsid w:val="00B16345"/>
    <w:rsid w:val="00B35DAE"/>
    <w:rsid w:val="00B35E11"/>
    <w:rsid w:val="00B45327"/>
    <w:rsid w:val="00B50C46"/>
    <w:rsid w:val="00B91DA9"/>
    <w:rsid w:val="00BF73E7"/>
    <w:rsid w:val="00C24197"/>
    <w:rsid w:val="00C90605"/>
    <w:rsid w:val="00CC3D0A"/>
    <w:rsid w:val="00CF503C"/>
    <w:rsid w:val="00D03BA2"/>
    <w:rsid w:val="00D06339"/>
    <w:rsid w:val="00D41E96"/>
    <w:rsid w:val="00D6685B"/>
    <w:rsid w:val="00DB4307"/>
    <w:rsid w:val="00DF1C1D"/>
    <w:rsid w:val="00E25936"/>
    <w:rsid w:val="00E765D3"/>
    <w:rsid w:val="00E81F00"/>
    <w:rsid w:val="00E858B5"/>
    <w:rsid w:val="00EB3E31"/>
    <w:rsid w:val="00EC1D8F"/>
    <w:rsid w:val="00F132C7"/>
    <w:rsid w:val="00F75EAC"/>
    <w:rsid w:val="00F80BAB"/>
    <w:rsid w:val="00F86091"/>
    <w:rsid w:val="00F86B22"/>
    <w:rsid w:val="00FD194D"/>
    <w:rsid w:val="00FF78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FD9714-10B3-44CE-8A96-2308ED3FF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262626" w:themeColor="text1" w:themeTint="D9"/>
        <w:sz w:val="22"/>
        <w:szCs w:val="22"/>
        <w:lang w:val="en-US" w:eastAsia="en-US" w:bidi="ar-SA"/>
      </w:rPr>
    </w:rPrDefault>
    <w:pPrDefault>
      <w:pPr>
        <w:spacing w:after="180" w:line="252" w:lineRule="auto"/>
      </w:pPr>
    </w:pPrDefault>
  </w:docDefaults>
  <w:latentStyles w:defLockedState="0" w:defUIPriority="99" w:defSemiHidden="0" w:defUnhideWhenUsed="0" w:defQFormat="0" w:count="374">
    <w:lsdException w:name="Normal" w:uiPriority="0" w:qFormat="1"/>
    <w:lsdException w:name="heading 1" w:uiPriority="3"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3" w:unhideWhenUsed="1" w:qFormat="1"/>
    <w:lsdException w:name="heading 7" w:semiHidden="1" w:uiPriority="3" w:unhideWhenUsed="1" w:qFormat="1"/>
    <w:lsdException w:name="heading 8" w:semiHidden="1" w:uiPriority="3" w:unhideWhenUsed="1" w:qFormat="1"/>
    <w:lsdException w:name="heading 9" w:semiHidden="1" w:uiPriority="3"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4"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2"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132C7"/>
  </w:style>
  <w:style w:type="paragraph" w:styleId="Heading1">
    <w:name w:val="heading 1"/>
    <w:basedOn w:val="Normal"/>
    <w:next w:val="Normal"/>
    <w:link w:val="Heading1Char"/>
    <w:uiPriority w:val="3"/>
    <w:unhideWhenUsed/>
    <w:qFormat/>
    <w:rsid w:val="00927723"/>
    <w:pPr>
      <w:pBdr>
        <w:right w:val="single" w:sz="8" w:space="4" w:color="4E87E3" w:themeColor="accent1"/>
      </w:pBdr>
      <w:spacing w:after="0" w:line="240" w:lineRule="auto"/>
      <w:jc w:val="right"/>
      <w:outlineLvl w:val="0"/>
    </w:pPr>
    <w:rPr>
      <w:b/>
      <w:bCs/>
      <w:caps/>
      <w:color w:val="1F5EC5" w:themeColor="accent1" w:themeShade="BF"/>
      <w:kern w:val="20"/>
    </w:rPr>
  </w:style>
  <w:style w:type="paragraph" w:styleId="Heading2">
    <w:name w:val="heading 2"/>
    <w:basedOn w:val="Normal"/>
    <w:next w:val="Normal"/>
    <w:link w:val="Heading2Char"/>
    <w:uiPriority w:val="3"/>
    <w:unhideWhenUsed/>
    <w:qFormat/>
    <w:rsid w:val="00927723"/>
    <w:pPr>
      <w:keepNext/>
      <w:keepLines/>
      <w:spacing w:after="0"/>
      <w:outlineLvl w:val="1"/>
    </w:pPr>
    <w:rPr>
      <w:caps/>
      <w:color w:val="000000" w:themeColor="text1"/>
      <w:kern w:val="20"/>
    </w:rPr>
  </w:style>
  <w:style w:type="paragraph" w:styleId="Heading3">
    <w:name w:val="heading 3"/>
    <w:basedOn w:val="Normal"/>
    <w:next w:val="Normal"/>
    <w:link w:val="Heading3Char"/>
    <w:uiPriority w:val="3"/>
    <w:unhideWhenUsed/>
    <w:qFormat/>
    <w:rsid w:val="00927723"/>
    <w:pPr>
      <w:keepNext/>
      <w:keepLines/>
      <w:spacing w:after="80"/>
      <w:outlineLvl w:val="2"/>
    </w:pPr>
    <w:rPr>
      <w:caps/>
      <w:color w:val="595959" w:themeColor="text1" w:themeTint="A6"/>
      <w:szCs w:val="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
    <w:rsid w:val="00927723"/>
    <w:rPr>
      <w:rFonts w:eastAsiaTheme="minorEastAsia"/>
      <w:b/>
      <w:bCs/>
      <w:caps/>
      <w:color w:val="1F5EC5" w:themeColor="accent1" w:themeShade="BF"/>
      <w:kern w:val="20"/>
      <w:lang w:eastAsia="ja-JP"/>
    </w:rPr>
  </w:style>
  <w:style w:type="character" w:customStyle="1" w:styleId="Heading2Char">
    <w:name w:val="Heading 2 Char"/>
    <w:basedOn w:val="DefaultParagraphFont"/>
    <w:link w:val="Heading2"/>
    <w:uiPriority w:val="3"/>
    <w:rsid w:val="00927723"/>
    <w:rPr>
      <w:rFonts w:eastAsiaTheme="minorEastAsia"/>
      <w:caps/>
      <w:color w:val="000000" w:themeColor="text1"/>
      <w:kern w:val="20"/>
      <w:lang w:eastAsia="ja-JP"/>
    </w:rPr>
  </w:style>
  <w:style w:type="character" w:customStyle="1" w:styleId="Heading3Char">
    <w:name w:val="Heading 3 Char"/>
    <w:basedOn w:val="DefaultParagraphFont"/>
    <w:link w:val="Heading3"/>
    <w:uiPriority w:val="3"/>
    <w:rsid w:val="00927723"/>
    <w:rPr>
      <w:rFonts w:eastAsiaTheme="minorEastAsia"/>
      <w:caps/>
      <w:color w:val="595959" w:themeColor="text1" w:themeTint="A6"/>
      <w:szCs w:val="17"/>
      <w:lang w:eastAsia="ja-JP"/>
    </w:rPr>
  </w:style>
  <w:style w:type="paragraph" w:styleId="NoSpacing">
    <w:name w:val="No Spacing"/>
    <w:uiPriority w:val="2"/>
    <w:qFormat/>
    <w:rsid w:val="00927723"/>
    <w:pPr>
      <w:spacing w:after="0" w:line="240" w:lineRule="auto"/>
    </w:pPr>
    <w:rPr>
      <w:rFonts w:eastAsiaTheme="minorEastAsia"/>
      <w:lang w:eastAsia="ja-JP"/>
    </w:rPr>
  </w:style>
  <w:style w:type="character" w:styleId="Strong">
    <w:name w:val="Strong"/>
    <w:basedOn w:val="DefaultParagraphFont"/>
    <w:uiPriority w:val="4"/>
    <w:qFormat/>
    <w:rsid w:val="00927723"/>
    <w:rPr>
      <w:b/>
      <w:bCs/>
    </w:rPr>
  </w:style>
  <w:style w:type="paragraph" w:styleId="Footer">
    <w:name w:val="footer"/>
    <w:basedOn w:val="Normal"/>
    <w:link w:val="FooterChar"/>
    <w:uiPriority w:val="99"/>
    <w:unhideWhenUsed/>
    <w:qFormat/>
    <w:rsid w:val="00927723"/>
    <w:pPr>
      <w:spacing w:before="240" w:after="0" w:line="240" w:lineRule="auto"/>
      <w:jc w:val="right"/>
    </w:pPr>
    <w:rPr>
      <w:b/>
      <w:bCs/>
      <w:caps/>
      <w:color w:val="1F5EC5" w:themeColor="accent1" w:themeShade="BF"/>
      <w:szCs w:val="16"/>
    </w:rPr>
  </w:style>
  <w:style w:type="character" w:customStyle="1" w:styleId="FooterChar">
    <w:name w:val="Footer Char"/>
    <w:basedOn w:val="DefaultParagraphFont"/>
    <w:link w:val="Footer"/>
    <w:uiPriority w:val="99"/>
    <w:rsid w:val="00927723"/>
    <w:rPr>
      <w:rFonts w:eastAsiaTheme="minorEastAsia"/>
      <w:b/>
      <w:bCs/>
      <w:caps/>
      <w:color w:val="1F5EC5" w:themeColor="accent1" w:themeShade="BF"/>
      <w:szCs w:val="16"/>
      <w:lang w:eastAsia="ja-JP"/>
    </w:rPr>
  </w:style>
  <w:style w:type="paragraph" w:styleId="Title">
    <w:name w:val="Title"/>
    <w:basedOn w:val="Normal"/>
    <w:next w:val="Normal"/>
    <w:link w:val="TitleChar"/>
    <w:uiPriority w:val="1"/>
    <w:qFormat/>
    <w:rsid w:val="00927723"/>
    <w:pPr>
      <w:spacing w:after="0" w:line="240" w:lineRule="auto"/>
      <w:contextualSpacing/>
    </w:pPr>
    <w:rPr>
      <w:rFonts w:asciiTheme="majorHAnsi" w:eastAsiaTheme="majorEastAsia" w:hAnsiTheme="majorHAnsi" w:cstheme="majorBidi"/>
      <w:caps/>
      <w:color w:val="1F5EC5" w:themeColor="accent1" w:themeShade="BF"/>
      <w:kern w:val="28"/>
      <w:sz w:val="48"/>
      <w:szCs w:val="56"/>
    </w:rPr>
  </w:style>
  <w:style w:type="character" w:customStyle="1" w:styleId="TitleChar">
    <w:name w:val="Title Char"/>
    <w:basedOn w:val="DefaultParagraphFont"/>
    <w:link w:val="Title"/>
    <w:uiPriority w:val="1"/>
    <w:rsid w:val="00927723"/>
    <w:rPr>
      <w:rFonts w:asciiTheme="majorHAnsi" w:eastAsiaTheme="majorEastAsia" w:hAnsiTheme="majorHAnsi" w:cstheme="majorBidi"/>
      <w:caps/>
      <w:color w:val="1F5EC5" w:themeColor="accent1" w:themeShade="BF"/>
      <w:kern w:val="28"/>
      <w:sz w:val="48"/>
      <w:szCs w:val="56"/>
      <w:lang w:eastAsia="ja-JP"/>
    </w:rPr>
  </w:style>
  <w:style w:type="paragraph" w:styleId="Header">
    <w:name w:val="header"/>
    <w:basedOn w:val="Normal"/>
    <w:link w:val="HeaderChar"/>
    <w:uiPriority w:val="99"/>
    <w:unhideWhenUsed/>
    <w:rsid w:val="00927723"/>
    <w:pPr>
      <w:spacing w:after="0" w:line="240" w:lineRule="auto"/>
    </w:pPr>
  </w:style>
  <w:style w:type="character" w:customStyle="1" w:styleId="HeaderChar">
    <w:name w:val="Header Char"/>
    <w:basedOn w:val="DefaultParagraphFont"/>
    <w:link w:val="Header"/>
    <w:uiPriority w:val="99"/>
    <w:rsid w:val="00927723"/>
    <w:rPr>
      <w:rFonts w:eastAsiaTheme="minorEastAsia"/>
      <w:color w:val="262626" w:themeColor="text1" w:themeTint="D9"/>
      <w:lang w:eastAsia="ja-JP"/>
    </w:rPr>
  </w:style>
  <w:style w:type="character" w:styleId="PlaceholderText">
    <w:name w:val="Placeholder Text"/>
    <w:basedOn w:val="DefaultParagraphFont"/>
    <w:uiPriority w:val="99"/>
    <w:semiHidden/>
    <w:rsid w:val="00B50C46"/>
    <w:rPr>
      <w:color w:val="808080"/>
    </w:rPr>
  </w:style>
  <w:style w:type="paragraph" w:styleId="Subtitle">
    <w:name w:val="Subtitle"/>
    <w:basedOn w:val="Normal"/>
    <w:next w:val="Normal"/>
    <w:link w:val="SubtitleChar"/>
    <w:uiPriority w:val="11"/>
    <w:semiHidden/>
    <w:unhideWhenUsed/>
    <w:qFormat/>
    <w:rsid w:val="00927723"/>
    <w:pPr>
      <w:numPr>
        <w:ilvl w:val="1"/>
      </w:numPr>
      <w:spacing w:after="160"/>
    </w:pPr>
    <w:rPr>
      <w:color w:val="5A5A5A" w:themeColor="text1" w:themeTint="A5"/>
    </w:rPr>
  </w:style>
  <w:style w:type="character" w:customStyle="1" w:styleId="SubtitleChar">
    <w:name w:val="Subtitle Char"/>
    <w:basedOn w:val="DefaultParagraphFont"/>
    <w:link w:val="Subtitle"/>
    <w:uiPriority w:val="11"/>
    <w:semiHidden/>
    <w:rsid w:val="00927723"/>
    <w:rPr>
      <w:rFonts w:eastAsiaTheme="minorEastAsia"/>
      <w:color w:val="5A5A5A" w:themeColor="text1" w:themeTint="A5"/>
      <w:lang w:eastAsia="ja-JP"/>
    </w:rPr>
  </w:style>
  <w:style w:type="table" w:styleId="TableGrid">
    <w:name w:val="Table Grid"/>
    <w:basedOn w:val="TableNormal"/>
    <w:uiPriority w:val="39"/>
    <w:rsid w:val="007F3C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unhideWhenUsed/>
    <w:qFormat/>
    <w:rsid w:val="001A38DA"/>
    <w:pPr>
      <w:ind w:left="720"/>
      <w:contextualSpacing/>
    </w:pPr>
  </w:style>
  <w:style w:type="paragraph" w:styleId="BalloonText">
    <w:name w:val="Balloon Text"/>
    <w:basedOn w:val="Normal"/>
    <w:link w:val="BalloonTextChar"/>
    <w:uiPriority w:val="99"/>
    <w:semiHidden/>
    <w:unhideWhenUsed/>
    <w:rsid w:val="00390C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0C22"/>
    <w:rPr>
      <w:rFonts w:ascii="Segoe UI" w:hAnsi="Segoe UI" w:cs="Segoe UI"/>
      <w:sz w:val="18"/>
      <w:szCs w:val="18"/>
    </w:rPr>
  </w:style>
  <w:style w:type="character" w:styleId="Hyperlink">
    <w:name w:val="Hyperlink"/>
    <w:basedOn w:val="DefaultParagraphFont"/>
    <w:uiPriority w:val="99"/>
    <w:unhideWhenUsed/>
    <w:rsid w:val="002669C5"/>
    <w:rPr>
      <w:color w:val="619AF3"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email@address.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email@address.com"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rezumeet.com" TargetMode="External"/><Relationship Id="rId4" Type="http://schemas.openxmlformats.org/officeDocument/2006/relationships/styles" Target="styles.xml"/><Relationship Id="rId9" Type="http://schemas.openxmlformats.org/officeDocument/2006/relationships/hyperlink" Target="mailto:email@address.com" TargetMode="Externa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ophe\AppData\Roaming\Microsoft\Templates\Basic%20resume.dotx" TargetMode="External"/></Relationships>
</file>

<file path=word/glossary/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email@address.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email@address.com" TargetMode="External"/><Relationship Id="rId5" Type="http://schemas.openxmlformats.org/officeDocument/2006/relationships/hyperlink" Target="http://www.rezumeet.com" TargetMode="External"/><Relationship Id="rId4" Type="http://schemas.openxmlformats.org/officeDocument/2006/relationships/hyperlink" Target="mailto:email@address.com" TargetMode="Externa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F9AD894D92F46C6A6D2495C633BF3D0"/>
        <w:category>
          <w:name w:val="General"/>
          <w:gallery w:val="placeholder"/>
        </w:category>
        <w:types>
          <w:type w:val="bbPlcHdr"/>
        </w:types>
        <w:behaviors>
          <w:behavior w:val="content"/>
        </w:behaviors>
        <w:guid w:val="{B4FD00C3-2F8A-4A35-93B6-3B03F6A4A0E9}"/>
      </w:docPartPr>
      <w:docPartBody>
        <w:p w:rsidR="00BE0A9B" w:rsidRDefault="0098341A" w:rsidP="0098341A">
          <w:pPr>
            <w:pStyle w:val="3F9AD894D92F46C6A6D2495C633BF3D025"/>
          </w:pPr>
          <w:r>
            <w:rPr>
              <w:rFonts w:ascii="Calibri" w:hAnsi="Calibri" w:cs="Calibri"/>
              <w:color w:val="auto"/>
            </w:rPr>
            <w:t>Street Address</w:t>
          </w:r>
        </w:p>
      </w:docPartBody>
    </w:docPart>
    <w:docPart>
      <w:docPartPr>
        <w:name w:val="8AD8C72B236D477580D7AD4A39426764"/>
        <w:category>
          <w:name w:val="General"/>
          <w:gallery w:val="placeholder"/>
        </w:category>
        <w:types>
          <w:type w:val="bbPlcHdr"/>
        </w:types>
        <w:behaviors>
          <w:behavior w:val="content"/>
        </w:behaviors>
        <w:guid w:val="{E2D303CD-7EF7-4666-B72E-AA5C0964B13D}"/>
      </w:docPartPr>
      <w:docPartBody>
        <w:p w:rsidR="00BE0A9B" w:rsidRDefault="0098341A" w:rsidP="0098341A">
          <w:pPr>
            <w:pStyle w:val="8AD8C72B236D477580D7AD4A3942676425"/>
          </w:pPr>
          <w:r>
            <w:rPr>
              <w:rFonts w:ascii="Calibri" w:hAnsi="Calibri" w:cs="Calibri"/>
            </w:rPr>
            <w:t>(123) 456-789</w:t>
          </w:r>
        </w:p>
      </w:docPartBody>
    </w:docPart>
    <w:docPart>
      <w:docPartPr>
        <w:name w:val="6E7197A6EFC64436A15342EF43437E7A"/>
        <w:category>
          <w:name w:val="General"/>
          <w:gallery w:val="placeholder"/>
        </w:category>
        <w:types>
          <w:type w:val="bbPlcHdr"/>
        </w:types>
        <w:behaviors>
          <w:behavior w:val="content"/>
        </w:behaviors>
        <w:guid w:val="{FF498A7D-43FF-4080-BA35-D6B717A424CD}"/>
      </w:docPartPr>
      <w:docPartBody>
        <w:p w:rsidR="00BE0A9B" w:rsidRDefault="00044E8D" w:rsidP="0098341A">
          <w:pPr>
            <w:pStyle w:val="6E7197A6EFC64436A15342EF43437E7A25"/>
          </w:pPr>
          <w:hyperlink r:id="rId4" w:history="1">
            <w:r w:rsidR="0098341A" w:rsidRPr="00484BBA">
              <w:rPr>
                <w:rStyle w:val="Hyperlink"/>
                <w:rFonts w:ascii="Calibri" w:hAnsi="Calibri" w:cs="Calibri"/>
              </w:rPr>
              <w:t>email@address.com</w:t>
            </w:r>
          </w:hyperlink>
        </w:p>
      </w:docPartBody>
    </w:docPart>
    <w:docPart>
      <w:docPartPr>
        <w:name w:val="8B13FE6041DC486AA1F94C15847351D9"/>
        <w:category>
          <w:name w:val="General"/>
          <w:gallery w:val="placeholder"/>
        </w:category>
        <w:types>
          <w:type w:val="bbPlcHdr"/>
        </w:types>
        <w:behaviors>
          <w:behavior w:val="content"/>
        </w:behaviors>
        <w:guid w:val="{A92D1F87-AFF7-43A5-9575-B9F1D3DF372E}"/>
      </w:docPartPr>
      <w:docPartBody>
        <w:p w:rsidR="00BE0A9B" w:rsidRDefault="0098341A" w:rsidP="0098341A">
          <w:pPr>
            <w:pStyle w:val="8B13FE6041DC486AA1F94C15847351D925"/>
          </w:pPr>
          <w:r w:rsidRPr="00786CAA">
            <w:rPr>
              <w:rFonts w:ascii="Calibri" w:hAnsi="Calibri" w:cs="Calibri"/>
            </w:rPr>
            <w:t>Lorem ipsum dolor sit amet, amet morbi scelerisque, mollis ullamcorper, porttitor sodales auctor. Posuere eget senectus. Nunc porttitor ligula, vivamus arcu auctor. Ut scelerisque consequat, ante dolor, leo dui vel. Vitae tempor, in erat.</w:t>
          </w:r>
          <w:r w:rsidRPr="00786CAA">
            <w:rPr>
              <w:rFonts w:ascii="Calibri" w:hAnsi="Calibri" w:cs="Calibri"/>
            </w:rPr>
            <w:br/>
          </w:r>
          <w:r w:rsidRPr="00786CAA">
            <w:rPr>
              <w:rFonts w:ascii="Calibri" w:hAnsi="Calibri" w:cs="Calibri"/>
            </w:rPr>
            <w:br/>
            <w:t xml:space="preserve">Arcu vestibulum in. Egestas tristique nibh. Et vitae amet. </w:t>
          </w:r>
          <w:r w:rsidRPr="002669C5">
            <w:rPr>
              <w:rFonts w:ascii="Calibri" w:hAnsi="Calibri" w:cs="Calibri"/>
              <w:lang w:val="es-MX"/>
            </w:rPr>
            <w:t xml:space="preserve">Nullam lacinia mi, ac vitae, nunc sociis. Mattis pulvinar sed. </w:t>
          </w:r>
          <w:r w:rsidRPr="00786CAA">
            <w:rPr>
              <w:rFonts w:ascii="Calibri" w:hAnsi="Calibri" w:cs="Calibri"/>
            </w:rPr>
            <w:t>Laboriosam justo, cras ultricies turpis, ullamcorper.</w:t>
          </w:r>
        </w:p>
      </w:docPartBody>
    </w:docPart>
    <w:docPart>
      <w:docPartPr>
        <w:name w:val="BBCD6A186BCC45DBABFCFCBB2A72166A"/>
        <w:category>
          <w:name w:val="General"/>
          <w:gallery w:val="placeholder"/>
        </w:category>
        <w:types>
          <w:type w:val="bbPlcHdr"/>
        </w:types>
        <w:behaviors>
          <w:behavior w:val="content"/>
        </w:behaviors>
        <w:guid w:val="{3FB084E2-C599-416A-8086-B84038154401}"/>
      </w:docPartPr>
      <w:docPartBody>
        <w:p w:rsidR="00BE0A9B" w:rsidRDefault="0098341A" w:rsidP="0098341A">
          <w:pPr>
            <w:pStyle w:val="BBCD6A186BCC45DBABFCFCBB2A72166A25"/>
          </w:pPr>
          <w:r w:rsidRPr="00690DD7">
            <w:rPr>
              <w:rFonts w:ascii="Calibri" w:hAnsi="Calibri" w:cs="Calibri"/>
              <w:b/>
              <w:noProof/>
              <w:color w:val="A6A6A6" w:themeColor="background1" w:themeShade="A6"/>
            </w:rPr>
            <w:t>Dec. 2012</w:t>
          </w:r>
        </w:p>
      </w:docPartBody>
    </w:docPart>
    <w:docPart>
      <w:docPartPr>
        <w:name w:val="24365BB7BC7F4C11894BE6B31B86A797"/>
        <w:category>
          <w:name w:val="General"/>
          <w:gallery w:val="placeholder"/>
        </w:category>
        <w:types>
          <w:type w:val="bbPlcHdr"/>
        </w:types>
        <w:behaviors>
          <w:behavior w:val="content"/>
        </w:behaviors>
        <w:guid w:val="{FA32FEDB-8C97-4B8F-AC0D-7FF15E99463A}"/>
      </w:docPartPr>
      <w:docPartBody>
        <w:p w:rsidR="00BE0A9B" w:rsidRDefault="0098341A" w:rsidP="0098341A">
          <w:pPr>
            <w:pStyle w:val="24365BB7BC7F4C11894BE6B31B86A79725"/>
          </w:pPr>
          <w:r w:rsidRPr="00690DD7">
            <w:rPr>
              <w:rFonts w:ascii="Calibri" w:hAnsi="Calibri" w:cs="Calibri"/>
              <w:b/>
              <w:noProof/>
              <w:color w:val="A6A6A6" w:themeColor="background1" w:themeShade="A6"/>
            </w:rPr>
            <w:t>Present</w:t>
          </w:r>
        </w:p>
      </w:docPartBody>
    </w:docPart>
    <w:docPart>
      <w:docPartPr>
        <w:name w:val="6666E1E2EE0C49DB9337EF5435815152"/>
        <w:category>
          <w:name w:val="General"/>
          <w:gallery w:val="placeholder"/>
        </w:category>
        <w:types>
          <w:type w:val="bbPlcHdr"/>
        </w:types>
        <w:behaviors>
          <w:behavior w:val="content"/>
        </w:behaviors>
        <w:guid w:val="{0B50BFE7-D950-4425-A367-B4BB2C44314B}"/>
      </w:docPartPr>
      <w:docPartBody>
        <w:p w:rsidR="00BE0A9B" w:rsidRDefault="0098341A" w:rsidP="0098341A">
          <w:pPr>
            <w:pStyle w:val="6666E1E2EE0C49DB9337EF543581515225"/>
          </w:pPr>
          <w:r w:rsidRPr="007746B9">
            <w:rPr>
              <w:rFonts w:ascii="Calibri" w:hAnsi="Calibri" w:cs="Calibri"/>
              <w:b/>
              <w:caps/>
              <w:color w:val="70AD47" w:themeColor="accent6"/>
            </w:rPr>
            <w:t>Job Title</w:t>
          </w:r>
        </w:p>
      </w:docPartBody>
    </w:docPart>
    <w:docPart>
      <w:docPartPr>
        <w:name w:val="21237A6D92C04DC5B96C22328BD4BF1B"/>
        <w:category>
          <w:name w:val="General"/>
          <w:gallery w:val="placeholder"/>
        </w:category>
        <w:types>
          <w:type w:val="bbPlcHdr"/>
        </w:types>
        <w:behaviors>
          <w:behavior w:val="content"/>
        </w:behaviors>
        <w:guid w:val="{A16CEBCA-C0C5-4453-AD72-40D1D75F5C53}"/>
      </w:docPartPr>
      <w:docPartBody>
        <w:p w:rsidR="00BE0A9B" w:rsidRDefault="0098341A" w:rsidP="0098341A">
          <w:pPr>
            <w:pStyle w:val="21237A6D92C04DC5B96C22328BD4BF1B25"/>
          </w:pPr>
          <w:r w:rsidRPr="007746B9">
            <w:rPr>
              <w:rFonts w:ascii="Calibri" w:hAnsi="Calibri" w:cs="Calibri"/>
              <w:b/>
              <w:caps/>
              <w:color w:val="70AD47" w:themeColor="accent6"/>
            </w:rPr>
            <w:t>Company Name</w:t>
          </w:r>
        </w:p>
      </w:docPartBody>
    </w:docPart>
    <w:docPart>
      <w:docPartPr>
        <w:name w:val="BAF220D2D3C64C9D9706BB434013DECB"/>
        <w:category>
          <w:name w:val="General"/>
          <w:gallery w:val="placeholder"/>
        </w:category>
        <w:types>
          <w:type w:val="bbPlcHdr"/>
        </w:types>
        <w:behaviors>
          <w:behavior w:val="content"/>
        </w:behaviors>
        <w:guid w:val="{DC462ED2-3AFF-4615-905A-2358428BC580}"/>
      </w:docPartPr>
      <w:docPartBody>
        <w:p w:rsidR="00BE0A9B" w:rsidRDefault="0098341A" w:rsidP="0098341A">
          <w:pPr>
            <w:pStyle w:val="BAF220D2D3C64C9D9706BB434013DECB25"/>
          </w:pPr>
          <w:r w:rsidRPr="002669C5">
            <w:rPr>
              <w:rFonts w:ascii="Calibri" w:hAnsi="Calibri" w:cs="Calibri"/>
              <w:lang w:val="fr-FR"/>
            </w:rPr>
            <w:t>Ut enim ad minim veniam, quis nostrud exerc. Irure dolor in reprehend incididunt ut labore et dolore magna aliqua. Ut enim ad minim veniam, quis nostrud exerci es.</w:t>
          </w:r>
        </w:p>
      </w:docPartBody>
    </w:docPart>
    <w:docPart>
      <w:docPartPr>
        <w:name w:val="9DB3B9D355444809AE0D2A2DC4473BB2"/>
        <w:category>
          <w:name w:val="General"/>
          <w:gallery w:val="placeholder"/>
        </w:category>
        <w:types>
          <w:type w:val="bbPlcHdr"/>
        </w:types>
        <w:behaviors>
          <w:behavior w:val="content"/>
        </w:behaviors>
        <w:guid w:val="{D2FBE110-2543-4675-8CDF-E3A6E614DDC1}"/>
      </w:docPartPr>
      <w:docPartBody>
        <w:p w:rsidR="00BE0A9B" w:rsidRDefault="0098341A" w:rsidP="0098341A">
          <w:pPr>
            <w:pStyle w:val="9DB3B9D355444809AE0D2A2DC4473BB225"/>
          </w:pPr>
          <w:r w:rsidRPr="00690DD7">
            <w:rPr>
              <w:rFonts w:ascii="Calibri" w:hAnsi="Calibri" w:cs="Calibri"/>
              <w:b/>
              <w:noProof/>
              <w:color w:val="A6A6A6" w:themeColor="background1" w:themeShade="A6"/>
            </w:rPr>
            <w:t>Nov. 2012</w:t>
          </w:r>
        </w:p>
      </w:docPartBody>
    </w:docPart>
    <w:docPart>
      <w:docPartPr>
        <w:name w:val="776B88381B034A86A784FA164038F898"/>
        <w:category>
          <w:name w:val="General"/>
          <w:gallery w:val="placeholder"/>
        </w:category>
        <w:types>
          <w:type w:val="bbPlcHdr"/>
        </w:types>
        <w:behaviors>
          <w:behavior w:val="content"/>
        </w:behaviors>
        <w:guid w:val="{C69258B1-99E0-409B-8E2D-337C42727111}"/>
      </w:docPartPr>
      <w:docPartBody>
        <w:p w:rsidR="00BE0A9B" w:rsidRDefault="0098341A" w:rsidP="0098341A">
          <w:pPr>
            <w:pStyle w:val="776B88381B034A86A784FA164038F89825"/>
          </w:pPr>
          <w:r w:rsidRPr="007746B9">
            <w:rPr>
              <w:rFonts w:ascii="Calibri" w:hAnsi="Calibri" w:cs="Calibri"/>
              <w:b/>
              <w:caps/>
              <w:color w:val="70AD47" w:themeColor="accent6"/>
            </w:rPr>
            <w:t>Job Title</w:t>
          </w:r>
        </w:p>
      </w:docPartBody>
    </w:docPart>
    <w:docPart>
      <w:docPartPr>
        <w:name w:val="23AB2D6B2E4D4BC588553DC3858F0017"/>
        <w:category>
          <w:name w:val="General"/>
          <w:gallery w:val="placeholder"/>
        </w:category>
        <w:types>
          <w:type w:val="bbPlcHdr"/>
        </w:types>
        <w:behaviors>
          <w:behavior w:val="content"/>
        </w:behaviors>
        <w:guid w:val="{8BF5BF5A-1749-4440-B1E5-16D260E89CF6}"/>
      </w:docPartPr>
      <w:docPartBody>
        <w:p w:rsidR="00BE0A9B" w:rsidRDefault="0098341A" w:rsidP="0098341A">
          <w:pPr>
            <w:pStyle w:val="23AB2D6B2E4D4BC588553DC3858F001725"/>
          </w:pPr>
          <w:r w:rsidRPr="007746B9">
            <w:rPr>
              <w:rFonts w:ascii="Calibri" w:hAnsi="Calibri" w:cs="Calibri"/>
              <w:b/>
              <w:caps/>
              <w:color w:val="70AD47" w:themeColor="accent6"/>
            </w:rPr>
            <w:t>Company Name</w:t>
          </w:r>
        </w:p>
      </w:docPartBody>
    </w:docPart>
    <w:docPart>
      <w:docPartPr>
        <w:name w:val="526F4E1F4ACB41218145304DB92FAF34"/>
        <w:category>
          <w:name w:val="General"/>
          <w:gallery w:val="placeholder"/>
        </w:category>
        <w:types>
          <w:type w:val="bbPlcHdr"/>
        </w:types>
        <w:behaviors>
          <w:behavior w:val="content"/>
        </w:behaviors>
        <w:guid w:val="{E1AADAA6-79F3-471E-846A-614600A4BDEB}"/>
      </w:docPartPr>
      <w:docPartBody>
        <w:p w:rsidR="00BE0A9B" w:rsidRDefault="0098341A" w:rsidP="0098341A">
          <w:pPr>
            <w:pStyle w:val="526F4E1F4ACB41218145304DB92FAF3425"/>
          </w:pPr>
          <w:r w:rsidRPr="002669C5">
            <w:rPr>
              <w:rFonts w:ascii="Calibri" w:hAnsi="Calibri" w:cs="Calibri"/>
              <w:lang w:val="fr-FR"/>
            </w:rPr>
            <w:t>Ut enim ad minim veniam, quis nostrud exerc. Irure dolor in reprehend incididunt ut labore et dolore magna aliqua. Ut enim ad minim veniam, quis nostrud exerci es.</w:t>
          </w:r>
        </w:p>
      </w:docPartBody>
    </w:docPart>
    <w:docPart>
      <w:docPartPr>
        <w:name w:val="15228A39A4F64A958BFC9AF1212C9D10"/>
        <w:category>
          <w:name w:val="General"/>
          <w:gallery w:val="placeholder"/>
        </w:category>
        <w:types>
          <w:type w:val="bbPlcHdr"/>
        </w:types>
        <w:behaviors>
          <w:behavior w:val="content"/>
        </w:behaviors>
        <w:guid w:val="{BFFFB8CE-2FC3-4443-B740-820B68D07A12}"/>
      </w:docPartPr>
      <w:docPartBody>
        <w:p w:rsidR="00BE0A9B" w:rsidRDefault="0098341A" w:rsidP="0098341A">
          <w:pPr>
            <w:pStyle w:val="15228A39A4F64A958BFC9AF1212C9D1025"/>
          </w:pPr>
          <w:r w:rsidRPr="00BF73E7">
            <w:rPr>
              <w:rStyle w:val="PlaceholderText"/>
              <w:rFonts w:ascii="Calibri" w:hAnsi="Calibri" w:cs="Calibri"/>
              <w:color w:val="FFFFFF" w:themeColor="background1"/>
              <w:sz w:val="56"/>
            </w:rPr>
            <w:t>Steve</w:t>
          </w:r>
        </w:p>
      </w:docPartBody>
    </w:docPart>
    <w:docPart>
      <w:docPartPr>
        <w:name w:val="7912CC51E22A462188B7A344894735F6"/>
        <w:category>
          <w:name w:val="General"/>
          <w:gallery w:val="placeholder"/>
        </w:category>
        <w:types>
          <w:type w:val="bbPlcHdr"/>
        </w:types>
        <w:behaviors>
          <w:behavior w:val="content"/>
        </w:behaviors>
        <w:guid w:val="{648BECC6-8395-4281-9C12-7D3408EC1A7B}"/>
      </w:docPartPr>
      <w:docPartBody>
        <w:p w:rsidR="00BE0A9B" w:rsidRDefault="0098341A" w:rsidP="0098341A">
          <w:pPr>
            <w:pStyle w:val="7912CC51E22A462188B7A344894735F625"/>
          </w:pPr>
          <w:r w:rsidRPr="00390C22">
            <w:rPr>
              <w:rStyle w:val="PlaceholderText"/>
              <w:rFonts w:ascii="Calibri" w:hAnsi="Calibri" w:cs="Calibri"/>
              <w:b/>
              <w:color w:val="FFFFFF" w:themeColor="background1"/>
              <w:sz w:val="110"/>
              <w:szCs w:val="110"/>
            </w:rPr>
            <w:t>Rezumeet</w:t>
          </w:r>
        </w:p>
      </w:docPartBody>
    </w:docPart>
    <w:docPart>
      <w:docPartPr>
        <w:name w:val="7BA804783D2444AE964FF698D84CFB16"/>
        <w:category>
          <w:name w:val="General"/>
          <w:gallery w:val="placeholder"/>
        </w:category>
        <w:types>
          <w:type w:val="bbPlcHdr"/>
        </w:types>
        <w:behaviors>
          <w:behavior w:val="content"/>
        </w:behaviors>
        <w:guid w:val="{A7A6110D-5CF6-49B2-9540-28C32128DCA9}"/>
      </w:docPartPr>
      <w:docPartBody>
        <w:p w:rsidR="00BE0A9B" w:rsidRDefault="0098341A" w:rsidP="0098341A">
          <w:pPr>
            <w:pStyle w:val="7BA804783D2444AE964FF698D84CFB1624"/>
          </w:pPr>
          <w:r w:rsidRPr="00690DD7">
            <w:rPr>
              <w:rFonts w:ascii="Calibri" w:hAnsi="Calibri" w:cs="Calibri"/>
              <w:b/>
              <w:noProof/>
              <w:color w:val="A6A6A6" w:themeColor="background1" w:themeShade="A6"/>
            </w:rPr>
            <w:t>Sept. 2003</w:t>
          </w:r>
        </w:p>
      </w:docPartBody>
    </w:docPart>
    <w:docPart>
      <w:docPartPr>
        <w:name w:val="FB276EA6B0F9410EA45D9B03194E148D"/>
        <w:category>
          <w:name w:val="General"/>
          <w:gallery w:val="placeholder"/>
        </w:category>
        <w:types>
          <w:type w:val="bbPlcHdr"/>
        </w:types>
        <w:behaviors>
          <w:behavior w:val="content"/>
        </w:behaviors>
        <w:guid w:val="{57F4CEB4-E6EB-454F-BA82-105AF08898ED}"/>
      </w:docPartPr>
      <w:docPartBody>
        <w:p w:rsidR="00BE0A9B" w:rsidRDefault="0098341A" w:rsidP="0098341A">
          <w:pPr>
            <w:pStyle w:val="FB276EA6B0F9410EA45D9B03194E148D24"/>
          </w:pPr>
          <w:r w:rsidRPr="00690DD7">
            <w:rPr>
              <w:rFonts w:ascii="Calibri" w:hAnsi="Calibri" w:cs="Calibri"/>
              <w:b/>
              <w:noProof/>
              <w:color w:val="A6A6A6" w:themeColor="background1" w:themeShade="A6"/>
            </w:rPr>
            <w:t>July 2005</w:t>
          </w:r>
        </w:p>
      </w:docPartBody>
    </w:docPart>
    <w:docPart>
      <w:docPartPr>
        <w:name w:val="FBC2CE8D3775475C8733811C55AF563E"/>
        <w:category>
          <w:name w:val="General"/>
          <w:gallery w:val="placeholder"/>
        </w:category>
        <w:types>
          <w:type w:val="bbPlcHdr"/>
        </w:types>
        <w:behaviors>
          <w:behavior w:val="content"/>
        </w:behaviors>
        <w:guid w:val="{884BF5F5-8D63-43E6-A8C3-1A8B8BA5EAD2}"/>
      </w:docPartPr>
      <w:docPartBody>
        <w:p w:rsidR="00BE0A9B" w:rsidRDefault="0098341A" w:rsidP="0098341A">
          <w:pPr>
            <w:pStyle w:val="FBC2CE8D3775475C8733811C55AF563E24"/>
          </w:pPr>
          <w:r w:rsidRPr="00690DD7">
            <w:rPr>
              <w:rFonts w:ascii="Calibri" w:hAnsi="Calibri" w:cs="Calibri"/>
              <w:b/>
              <w:noProof/>
              <w:color w:val="A6A6A6" w:themeColor="background1" w:themeShade="A6"/>
            </w:rPr>
            <w:t>Sept. 2000</w:t>
          </w:r>
        </w:p>
      </w:docPartBody>
    </w:docPart>
    <w:docPart>
      <w:docPartPr>
        <w:name w:val="A986B918A055418689566DA7AFAA22A7"/>
        <w:category>
          <w:name w:val="General"/>
          <w:gallery w:val="placeholder"/>
        </w:category>
        <w:types>
          <w:type w:val="bbPlcHdr"/>
        </w:types>
        <w:behaviors>
          <w:behavior w:val="content"/>
        </w:behaviors>
        <w:guid w:val="{A75AD850-ACFE-44D8-90FB-2C81016B1AFB}"/>
      </w:docPartPr>
      <w:docPartBody>
        <w:p w:rsidR="00BE0A9B" w:rsidRDefault="0098341A" w:rsidP="0098341A">
          <w:pPr>
            <w:pStyle w:val="A986B918A055418689566DA7AFAA22A724"/>
          </w:pPr>
          <w:r w:rsidRPr="00690DD7">
            <w:rPr>
              <w:rFonts w:ascii="Calibri" w:hAnsi="Calibri" w:cs="Calibri"/>
              <w:b/>
              <w:noProof/>
              <w:color w:val="A6A6A6" w:themeColor="background1" w:themeShade="A6"/>
            </w:rPr>
            <w:t>July 20</w:t>
          </w:r>
          <w:r>
            <w:rPr>
              <w:rFonts w:ascii="Calibri" w:hAnsi="Calibri" w:cs="Calibri"/>
              <w:b/>
              <w:noProof/>
              <w:color w:val="A6A6A6" w:themeColor="background1" w:themeShade="A6"/>
            </w:rPr>
            <w:t>03</w:t>
          </w:r>
        </w:p>
      </w:docPartBody>
    </w:docPart>
    <w:docPart>
      <w:docPartPr>
        <w:name w:val="691A6AC3AD9A4F1BB44465352BE8D420"/>
        <w:category>
          <w:name w:val="General"/>
          <w:gallery w:val="placeholder"/>
        </w:category>
        <w:types>
          <w:type w:val="bbPlcHdr"/>
        </w:types>
        <w:behaviors>
          <w:behavior w:val="content"/>
        </w:behaviors>
        <w:guid w:val="{A977C33C-A303-4CFF-94F4-09CF0FF7E114}"/>
      </w:docPartPr>
      <w:docPartBody>
        <w:p w:rsidR="00BE0A9B" w:rsidRDefault="0098341A" w:rsidP="0098341A">
          <w:pPr>
            <w:pStyle w:val="691A6AC3AD9A4F1BB44465352BE8D42019"/>
          </w:pPr>
          <w:r w:rsidRPr="00F80BAB">
            <w:rPr>
              <w:rFonts w:ascii="Calibri" w:hAnsi="Calibri" w:cs="Calibri"/>
              <w:b/>
            </w:rPr>
            <w:t>John Doe</w:t>
          </w:r>
        </w:p>
      </w:docPartBody>
    </w:docPart>
    <w:docPart>
      <w:docPartPr>
        <w:name w:val="36684B8D0BC04E6A9AE20FA01FCB42B5"/>
        <w:category>
          <w:name w:val="General"/>
          <w:gallery w:val="placeholder"/>
        </w:category>
        <w:types>
          <w:type w:val="bbPlcHdr"/>
        </w:types>
        <w:behaviors>
          <w:behavior w:val="content"/>
        </w:behaviors>
        <w:guid w:val="{88DD3777-487D-4379-85F8-911CB2B11CD9}"/>
      </w:docPartPr>
      <w:docPartBody>
        <w:p w:rsidR="00BE0A9B" w:rsidRDefault="0098341A" w:rsidP="0098341A">
          <w:pPr>
            <w:pStyle w:val="36684B8D0BC04E6A9AE20FA01FCB42B519"/>
          </w:pPr>
          <w:r w:rsidRPr="007746B9">
            <w:rPr>
              <w:rFonts w:ascii="Calibri" w:hAnsi="Calibri" w:cs="Calibri"/>
              <w:caps/>
            </w:rPr>
            <w:t>Job Title</w:t>
          </w:r>
        </w:p>
      </w:docPartBody>
    </w:docPart>
    <w:docPart>
      <w:docPartPr>
        <w:name w:val="9524A66649374458BD48DD85AE4D61A9"/>
        <w:category>
          <w:name w:val="General"/>
          <w:gallery w:val="placeholder"/>
        </w:category>
        <w:types>
          <w:type w:val="bbPlcHdr"/>
        </w:types>
        <w:behaviors>
          <w:behavior w:val="content"/>
        </w:behaviors>
        <w:guid w:val="{91D376AA-4DF2-4C50-821A-AA60252ACBA8}"/>
      </w:docPartPr>
      <w:docPartBody>
        <w:p w:rsidR="00BE0A9B" w:rsidRDefault="0098341A" w:rsidP="0098341A">
          <w:pPr>
            <w:pStyle w:val="9524A66649374458BD48DD85AE4D61A919"/>
          </w:pPr>
          <w:r>
            <w:rPr>
              <w:rFonts w:ascii="Calibri" w:hAnsi="Calibri" w:cs="Calibri"/>
              <w:b/>
            </w:rPr>
            <w:t>Stephanie</w:t>
          </w:r>
          <w:r w:rsidRPr="00F80BAB">
            <w:rPr>
              <w:rFonts w:ascii="Calibri" w:hAnsi="Calibri" w:cs="Calibri"/>
              <w:b/>
            </w:rPr>
            <w:t xml:space="preserve"> Doe</w:t>
          </w:r>
        </w:p>
      </w:docPartBody>
    </w:docPart>
    <w:docPart>
      <w:docPartPr>
        <w:name w:val="BCB3C4A018C84BA4BDCEF3DA01ACCDAE"/>
        <w:category>
          <w:name w:val="General"/>
          <w:gallery w:val="placeholder"/>
        </w:category>
        <w:types>
          <w:type w:val="bbPlcHdr"/>
        </w:types>
        <w:behaviors>
          <w:behavior w:val="content"/>
        </w:behaviors>
        <w:guid w:val="{6A7B68A3-B5B6-436E-9771-15C646F8C261}"/>
      </w:docPartPr>
      <w:docPartBody>
        <w:p w:rsidR="00BE0A9B" w:rsidRDefault="0098341A" w:rsidP="0098341A">
          <w:pPr>
            <w:pStyle w:val="BCB3C4A018C84BA4BDCEF3DA01ACCDAE19"/>
          </w:pPr>
          <w:r w:rsidRPr="007746B9">
            <w:rPr>
              <w:rFonts w:ascii="Calibri" w:hAnsi="Calibri" w:cs="Calibri"/>
              <w:caps/>
            </w:rPr>
            <w:t>Job Title</w:t>
          </w:r>
        </w:p>
      </w:docPartBody>
    </w:docPart>
    <w:docPart>
      <w:docPartPr>
        <w:name w:val="279CB8ED3FBD4735A4C192BD1EF11EDC"/>
        <w:category>
          <w:name w:val="General"/>
          <w:gallery w:val="placeholder"/>
        </w:category>
        <w:types>
          <w:type w:val="bbPlcHdr"/>
        </w:types>
        <w:behaviors>
          <w:behavior w:val="content"/>
        </w:behaviors>
        <w:guid w:val="{DD439CD1-21C1-4B01-9CA5-A9E3F2860B47}"/>
      </w:docPartPr>
      <w:docPartBody>
        <w:p w:rsidR="00BE0A9B" w:rsidRDefault="0098341A" w:rsidP="0098341A">
          <w:pPr>
            <w:pStyle w:val="279CB8ED3FBD4735A4C192BD1EF11EDC17"/>
          </w:pPr>
          <w:r w:rsidRPr="001A38DA">
            <w:rPr>
              <w:rFonts w:ascii="Calibri" w:hAnsi="Calibri" w:cs="Calibri"/>
            </w:rPr>
            <w:t>Ut enim ad minim veniam, quis nostrud exerc.</w:t>
          </w:r>
        </w:p>
      </w:docPartBody>
    </w:docPart>
    <w:docPart>
      <w:docPartPr>
        <w:name w:val="92F987DFB0734E7D887E3E1B178F0A9F"/>
        <w:category>
          <w:name w:val="General"/>
          <w:gallery w:val="placeholder"/>
        </w:category>
        <w:types>
          <w:type w:val="bbPlcHdr"/>
        </w:types>
        <w:behaviors>
          <w:behavior w:val="content"/>
        </w:behaviors>
        <w:guid w:val="{52D4A303-25B7-4532-AE0F-A515E027FEED}"/>
      </w:docPartPr>
      <w:docPartBody>
        <w:p w:rsidR="00BE0A9B" w:rsidRDefault="0098341A" w:rsidP="0098341A">
          <w:pPr>
            <w:pStyle w:val="92F987DFB0734E7D887E3E1B178F0A9F17"/>
          </w:pPr>
          <w:r w:rsidRPr="001A38DA">
            <w:rPr>
              <w:rFonts w:ascii="Calibri" w:hAnsi="Calibri" w:cs="Calibri"/>
            </w:rPr>
            <w:t>Ut enim ad minim veniam, quis nostrud exerc.</w:t>
          </w:r>
        </w:p>
      </w:docPartBody>
    </w:docPart>
    <w:docPart>
      <w:docPartPr>
        <w:name w:val="F294A8F734184500A2142464DF0D2FBA"/>
        <w:category>
          <w:name w:val="General"/>
          <w:gallery w:val="placeholder"/>
        </w:category>
        <w:types>
          <w:type w:val="bbPlcHdr"/>
        </w:types>
        <w:behaviors>
          <w:behavior w:val="content"/>
        </w:behaviors>
        <w:guid w:val="{5F369C6B-DC27-41EA-AD91-95324CEF8BB1}"/>
      </w:docPartPr>
      <w:docPartBody>
        <w:p w:rsidR="00BE0A9B" w:rsidRDefault="0098341A" w:rsidP="0098341A">
          <w:pPr>
            <w:pStyle w:val="F294A8F734184500A2142464DF0D2FBA17"/>
          </w:pPr>
          <w:r w:rsidRPr="001A38DA">
            <w:rPr>
              <w:rFonts w:ascii="Calibri" w:hAnsi="Calibri" w:cs="Calibri"/>
            </w:rPr>
            <w:t>Ut enim ad minim veniam, quis nostrud exerc.</w:t>
          </w:r>
        </w:p>
      </w:docPartBody>
    </w:docPart>
    <w:docPart>
      <w:docPartPr>
        <w:name w:val="A15EA2F4FD514F6AB244CA088B696ACE"/>
        <w:category>
          <w:name w:val="General"/>
          <w:gallery w:val="placeholder"/>
        </w:category>
        <w:types>
          <w:type w:val="bbPlcHdr"/>
        </w:types>
        <w:behaviors>
          <w:behavior w:val="content"/>
        </w:behaviors>
        <w:guid w:val="{FB98E765-5FC9-4390-A114-24AD5B2CC4D3}"/>
      </w:docPartPr>
      <w:docPartBody>
        <w:p w:rsidR="00BE0A9B" w:rsidRDefault="0098341A" w:rsidP="0098341A">
          <w:pPr>
            <w:pStyle w:val="A15EA2F4FD514F6AB244CA088B696ACE17"/>
          </w:pPr>
          <w:r w:rsidRPr="001A38DA">
            <w:rPr>
              <w:rFonts w:ascii="Calibri" w:hAnsi="Calibri" w:cs="Calibri"/>
            </w:rPr>
            <w:t>Ut enim ad minim veniam, quis nostrud exerc.</w:t>
          </w:r>
        </w:p>
      </w:docPartBody>
    </w:docPart>
    <w:docPart>
      <w:docPartPr>
        <w:name w:val="0D42DDA8EF2F4FCEB1C90249603C0D5A"/>
        <w:category>
          <w:name w:val="General"/>
          <w:gallery w:val="placeholder"/>
        </w:category>
        <w:types>
          <w:type w:val="bbPlcHdr"/>
        </w:types>
        <w:behaviors>
          <w:behavior w:val="content"/>
        </w:behaviors>
        <w:guid w:val="{8C710F70-0ED6-413F-813F-CFD40CDE56FD}"/>
      </w:docPartPr>
      <w:docPartBody>
        <w:p w:rsidR="00BE0A9B" w:rsidRDefault="0098341A" w:rsidP="0098341A">
          <w:pPr>
            <w:pStyle w:val="0D42DDA8EF2F4FCEB1C90249603C0D5A15"/>
          </w:pPr>
          <w:r w:rsidRPr="00BF73E7">
            <w:rPr>
              <w:rStyle w:val="PlaceholderText"/>
              <w:rFonts w:ascii="Calibri" w:hAnsi="Calibri" w:cs="Calibri"/>
              <w:color w:val="C5E0B3" w:themeColor="accent6" w:themeTint="66"/>
              <w:sz w:val="28"/>
            </w:rPr>
            <w:t>Graphic Designer</w:t>
          </w:r>
        </w:p>
      </w:docPartBody>
    </w:docPart>
    <w:docPart>
      <w:docPartPr>
        <w:name w:val="F3BDA25B1B2A4BB080BA2CFD52CFBF5D"/>
        <w:category>
          <w:name w:val="General"/>
          <w:gallery w:val="placeholder"/>
        </w:category>
        <w:types>
          <w:type w:val="bbPlcHdr"/>
        </w:types>
        <w:behaviors>
          <w:behavior w:val="content"/>
        </w:behaviors>
        <w:guid w:val="{66240649-52DC-4647-97BC-3065F1636777}"/>
      </w:docPartPr>
      <w:docPartBody>
        <w:p w:rsidR="00BE0A9B" w:rsidRDefault="0098341A" w:rsidP="0098341A">
          <w:pPr>
            <w:pStyle w:val="F3BDA25B1B2A4BB080BA2CFD52CFBF5D14"/>
          </w:pPr>
          <w:r>
            <w:rPr>
              <w:rFonts w:ascii="Calibri" w:hAnsi="Calibri" w:cs="Calibri"/>
              <w:b/>
              <w:noProof/>
              <w:color w:val="A6A6A6" w:themeColor="background1" w:themeShade="A6"/>
            </w:rPr>
            <w:t>June</w:t>
          </w:r>
          <w:r w:rsidRPr="00690DD7">
            <w:rPr>
              <w:rFonts w:ascii="Calibri" w:hAnsi="Calibri" w:cs="Calibri"/>
              <w:b/>
              <w:noProof/>
              <w:color w:val="A6A6A6" w:themeColor="background1" w:themeShade="A6"/>
            </w:rPr>
            <w:t xml:space="preserve"> 20</w:t>
          </w:r>
          <w:r>
            <w:rPr>
              <w:rFonts w:ascii="Calibri" w:hAnsi="Calibri" w:cs="Calibri"/>
              <w:b/>
              <w:noProof/>
              <w:color w:val="A6A6A6" w:themeColor="background1" w:themeShade="A6"/>
            </w:rPr>
            <w:t>06</w:t>
          </w:r>
        </w:p>
      </w:docPartBody>
    </w:docPart>
    <w:docPart>
      <w:docPartPr>
        <w:name w:val="D85C6196F4D14C3095F8C40B6175BAC6"/>
        <w:category>
          <w:name w:val="General"/>
          <w:gallery w:val="placeholder"/>
        </w:category>
        <w:types>
          <w:type w:val="bbPlcHdr"/>
        </w:types>
        <w:behaviors>
          <w:behavior w:val="content"/>
        </w:behaviors>
        <w:guid w:val="{F3E8FBC6-4C0F-466A-82A0-5954ADFB840F}"/>
      </w:docPartPr>
      <w:docPartBody>
        <w:p w:rsidR="00A76E9C" w:rsidRDefault="0098341A" w:rsidP="0098341A">
          <w:pPr>
            <w:pStyle w:val="D85C6196F4D14C3095F8C40B6175BAC613"/>
          </w:pPr>
          <w:r w:rsidRPr="00786CAA">
            <w:rPr>
              <w:rFonts w:ascii="Calibri" w:hAnsi="Calibri" w:cs="Calibri"/>
              <w:color w:val="auto"/>
            </w:rPr>
            <w:t>City State ZIP Code</w:t>
          </w:r>
        </w:p>
      </w:docPartBody>
    </w:docPart>
    <w:docPart>
      <w:docPartPr>
        <w:name w:val="84751838787E40F3BA27E19E62B6DAA3"/>
        <w:category>
          <w:name w:val="General"/>
          <w:gallery w:val="placeholder"/>
        </w:category>
        <w:types>
          <w:type w:val="bbPlcHdr"/>
        </w:types>
        <w:behaviors>
          <w:behavior w:val="content"/>
        </w:behaviors>
        <w:guid w:val="{FA2489DD-6B1B-487A-AE1B-B845EBA32AE0}"/>
      </w:docPartPr>
      <w:docPartBody>
        <w:p w:rsidR="00A76E9C" w:rsidRDefault="0098341A" w:rsidP="0098341A">
          <w:pPr>
            <w:pStyle w:val="84751838787E40F3BA27E19E62B6DAA39"/>
          </w:pPr>
          <w:r w:rsidRPr="007C2A98">
            <w:rPr>
              <w:rFonts w:ascii="Calibri" w:hAnsi="Calibri" w:cs="Calibri"/>
            </w:rPr>
            <w:t>rezumeet</w:t>
          </w:r>
        </w:p>
      </w:docPartBody>
    </w:docPart>
    <w:docPart>
      <w:docPartPr>
        <w:name w:val="F050574964134C50B08DF5B8B7B148F3"/>
        <w:category>
          <w:name w:val="General"/>
          <w:gallery w:val="placeholder"/>
        </w:category>
        <w:types>
          <w:type w:val="bbPlcHdr"/>
        </w:types>
        <w:behaviors>
          <w:behavior w:val="content"/>
        </w:behaviors>
        <w:guid w:val="{C084E188-55DF-429F-BCCB-F5D3B8B2B7AA}"/>
      </w:docPartPr>
      <w:docPartBody>
        <w:p w:rsidR="00A76E9C" w:rsidRDefault="00044E8D" w:rsidP="0098341A">
          <w:pPr>
            <w:pStyle w:val="F050574964134C50B08DF5B8B7B148F39"/>
          </w:pPr>
          <w:hyperlink r:id="rId5" w:history="1">
            <w:r w:rsidR="0098341A" w:rsidRPr="007127F4">
              <w:rPr>
                <w:rStyle w:val="Hyperlink"/>
                <w:rFonts w:ascii="Calibri" w:hAnsi="Calibri" w:cs="Calibri"/>
              </w:rPr>
              <w:t>www.rezumeet.com</w:t>
            </w:r>
          </w:hyperlink>
        </w:p>
      </w:docPartBody>
    </w:docPart>
    <w:docPart>
      <w:docPartPr>
        <w:name w:val="BCFE4DF205644AF881D589FFEE01AEF5"/>
        <w:category>
          <w:name w:val="General"/>
          <w:gallery w:val="placeholder"/>
        </w:category>
        <w:types>
          <w:type w:val="bbPlcHdr"/>
        </w:types>
        <w:behaviors>
          <w:behavior w:val="content"/>
        </w:behaviors>
        <w:guid w:val="{95DB8E97-C246-49A7-9F2B-C25FB1F787DE}"/>
      </w:docPartPr>
      <w:docPartBody>
        <w:p w:rsidR="00A76E9C" w:rsidRDefault="0098341A" w:rsidP="0098341A">
          <w:pPr>
            <w:pStyle w:val="BCFE4DF205644AF881D589FFEE01AEF57"/>
          </w:pPr>
          <w:r>
            <w:rPr>
              <w:rFonts w:ascii="Calibri" w:hAnsi="Calibri" w:cs="Calibri"/>
            </w:rPr>
            <w:t>(123) 456-789</w:t>
          </w:r>
        </w:p>
      </w:docPartBody>
    </w:docPart>
    <w:docPart>
      <w:docPartPr>
        <w:name w:val="E333A79A951A443987514F40836BC3BC"/>
        <w:category>
          <w:name w:val="General"/>
          <w:gallery w:val="placeholder"/>
        </w:category>
        <w:types>
          <w:type w:val="bbPlcHdr"/>
        </w:types>
        <w:behaviors>
          <w:behavior w:val="content"/>
        </w:behaviors>
        <w:guid w:val="{3AD10BDF-B601-4932-80B2-AAB845564EAF}"/>
      </w:docPartPr>
      <w:docPartBody>
        <w:p w:rsidR="00A76E9C" w:rsidRDefault="0098341A" w:rsidP="0098341A">
          <w:pPr>
            <w:pStyle w:val="E333A79A951A443987514F40836BC3BC7"/>
          </w:pPr>
          <w:r>
            <w:rPr>
              <w:rFonts w:ascii="Calibri" w:hAnsi="Calibri" w:cs="Calibri"/>
            </w:rPr>
            <w:t>(123) 456-789</w:t>
          </w:r>
        </w:p>
      </w:docPartBody>
    </w:docPart>
    <w:docPart>
      <w:docPartPr>
        <w:name w:val="03D2B9F26EB542D9A30F8B9B3710CB2C"/>
        <w:category>
          <w:name w:val="General"/>
          <w:gallery w:val="placeholder"/>
        </w:category>
        <w:types>
          <w:type w:val="bbPlcHdr"/>
        </w:types>
        <w:behaviors>
          <w:behavior w:val="content"/>
        </w:behaviors>
        <w:guid w:val="{10FE9B94-9655-40DD-BF3E-B141673BD488}"/>
      </w:docPartPr>
      <w:docPartBody>
        <w:p w:rsidR="00A76E9C" w:rsidRDefault="00044E8D" w:rsidP="0098341A">
          <w:pPr>
            <w:pStyle w:val="03D2B9F26EB542D9A30F8B9B3710CB2C7"/>
          </w:pPr>
          <w:hyperlink r:id="rId6" w:history="1">
            <w:r w:rsidR="0098341A" w:rsidRPr="00484BBA">
              <w:rPr>
                <w:rStyle w:val="Hyperlink"/>
                <w:rFonts w:ascii="Calibri" w:hAnsi="Calibri" w:cs="Calibri"/>
              </w:rPr>
              <w:t>email@address.com</w:t>
            </w:r>
          </w:hyperlink>
        </w:p>
      </w:docPartBody>
    </w:docPart>
    <w:docPart>
      <w:docPartPr>
        <w:name w:val="F6E8827D649242338D6685E54AFE7078"/>
        <w:category>
          <w:name w:val="General"/>
          <w:gallery w:val="placeholder"/>
        </w:category>
        <w:types>
          <w:type w:val="bbPlcHdr"/>
        </w:types>
        <w:behaviors>
          <w:behavior w:val="content"/>
        </w:behaviors>
        <w:guid w:val="{01C02D86-5DCA-43DE-9752-FB20AD575A80}"/>
      </w:docPartPr>
      <w:docPartBody>
        <w:p w:rsidR="00A76E9C" w:rsidRDefault="00044E8D" w:rsidP="0098341A">
          <w:pPr>
            <w:pStyle w:val="F6E8827D649242338D6685E54AFE70787"/>
          </w:pPr>
          <w:hyperlink r:id="rId7" w:history="1">
            <w:r w:rsidR="0098341A" w:rsidRPr="00484BBA">
              <w:rPr>
                <w:rStyle w:val="Hyperlink"/>
                <w:rFonts w:ascii="Calibri" w:hAnsi="Calibri" w:cs="Calibri"/>
              </w:rPr>
              <w:t>email@address.com</w:t>
            </w:r>
          </w:hyperlink>
        </w:p>
      </w:docPartBody>
    </w:docPart>
    <w:docPart>
      <w:docPartPr>
        <w:name w:val="A4EBED13114F448C84EE9D1FE6CE9223"/>
        <w:category>
          <w:name w:val="General"/>
          <w:gallery w:val="placeholder"/>
        </w:category>
        <w:types>
          <w:type w:val="bbPlcHdr"/>
        </w:types>
        <w:behaviors>
          <w:behavior w:val="content"/>
        </w:behaviors>
        <w:guid w:val="{CC661908-5496-4769-93C7-99861C23763C}"/>
      </w:docPartPr>
      <w:docPartBody>
        <w:p w:rsidR="00A76E9C" w:rsidRDefault="0098341A" w:rsidP="0098341A">
          <w:pPr>
            <w:pStyle w:val="A4EBED13114F448C84EE9D1FE6CE92236"/>
          </w:pPr>
          <w:r w:rsidRPr="007746B9">
            <w:rPr>
              <w:rFonts w:ascii="Calibri" w:hAnsi="Calibri" w:cs="Calibri"/>
              <w:b/>
              <w:caps/>
              <w:color w:val="70AD47" w:themeColor="accent6"/>
            </w:rPr>
            <w:t>Diploma</w:t>
          </w:r>
        </w:p>
      </w:docPartBody>
    </w:docPart>
    <w:docPart>
      <w:docPartPr>
        <w:name w:val="6B26A3B291C84ED799EE983BA85AF3BB"/>
        <w:category>
          <w:name w:val="General"/>
          <w:gallery w:val="placeholder"/>
        </w:category>
        <w:types>
          <w:type w:val="bbPlcHdr"/>
        </w:types>
        <w:behaviors>
          <w:behavior w:val="content"/>
        </w:behaviors>
        <w:guid w:val="{4920A224-0C53-45DA-8123-6BD68614EDC3}"/>
      </w:docPartPr>
      <w:docPartBody>
        <w:p w:rsidR="00A76E9C" w:rsidRDefault="0098341A" w:rsidP="0098341A">
          <w:pPr>
            <w:pStyle w:val="6B26A3B291C84ED799EE983BA85AF3BB6"/>
          </w:pPr>
          <w:r w:rsidRPr="007746B9">
            <w:rPr>
              <w:rFonts w:ascii="Calibri" w:hAnsi="Calibri" w:cs="Calibri"/>
              <w:b/>
              <w:caps/>
              <w:color w:val="70AD47" w:themeColor="accent6"/>
            </w:rPr>
            <w:t>Diploma</w:t>
          </w:r>
        </w:p>
      </w:docPartBody>
    </w:docPart>
    <w:docPart>
      <w:docPartPr>
        <w:name w:val="C2DC85D3653742198EAB26D646BFCD75"/>
        <w:category>
          <w:name w:val="General"/>
          <w:gallery w:val="placeholder"/>
        </w:category>
        <w:types>
          <w:type w:val="bbPlcHdr"/>
        </w:types>
        <w:behaviors>
          <w:behavior w:val="content"/>
        </w:behaviors>
        <w:guid w:val="{1D8B2FCC-C08A-4155-B50F-BFB99C81E90C}"/>
      </w:docPartPr>
      <w:docPartBody>
        <w:p w:rsidR="00A76E9C" w:rsidRDefault="0098341A" w:rsidP="0098341A">
          <w:pPr>
            <w:pStyle w:val="C2DC85D3653742198EAB26D646BFCD756"/>
          </w:pPr>
          <w:r w:rsidRPr="007746B9">
            <w:rPr>
              <w:rFonts w:ascii="Calibri" w:hAnsi="Calibri" w:cs="Calibri"/>
              <w:b/>
              <w:caps/>
              <w:color w:val="70AD47" w:themeColor="accent6"/>
            </w:rPr>
            <w:t>School Name</w:t>
          </w:r>
        </w:p>
      </w:docPartBody>
    </w:docPart>
    <w:docPart>
      <w:docPartPr>
        <w:name w:val="FCF1C157AF6C47BBB0D3890F79D7E2E5"/>
        <w:category>
          <w:name w:val="General"/>
          <w:gallery w:val="placeholder"/>
        </w:category>
        <w:types>
          <w:type w:val="bbPlcHdr"/>
        </w:types>
        <w:behaviors>
          <w:behavior w:val="content"/>
        </w:behaviors>
        <w:guid w:val="{95F9D4D4-DA5E-4E9D-9235-A4F00726BD83}"/>
      </w:docPartPr>
      <w:docPartBody>
        <w:p w:rsidR="00A76E9C" w:rsidRDefault="0098341A" w:rsidP="0098341A">
          <w:pPr>
            <w:pStyle w:val="FCF1C157AF6C47BBB0D3890F79D7E2E56"/>
          </w:pPr>
          <w:r w:rsidRPr="007746B9">
            <w:rPr>
              <w:rFonts w:ascii="Calibri" w:hAnsi="Calibri" w:cs="Calibri"/>
              <w:b/>
              <w:caps/>
              <w:color w:val="70AD47" w:themeColor="accent6"/>
            </w:rPr>
            <w:t>School Name</w:t>
          </w:r>
        </w:p>
      </w:docPartBody>
    </w:docPart>
    <w:docPart>
      <w:docPartPr>
        <w:name w:val="FE6F0C124D1D4A6AB13AF13E1B562703"/>
        <w:category>
          <w:name w:val="General"/>
          <w:gallery w:val="placeholder"/>
        </w:category>
        <w:types>
          <w:type w:val="bbPlcHdr"/>
        </w:types>
        <w:behaviors>
          <w:behavior w:val="content"/>
        </w:behaviors>
        <w:guid w:val="{D334F5B4-7B32-48DF-B2C7-EEAAA6715D6D}"/>
      </w:docPartPr>
      <w:docPartBody>
        <w:p w:rsidR="00A76E9C" w:rsidRDefault="0098341A" w:rsidP="0098341A">
          <w:pPr>
            <w:pStyle w:val="FE6F0C124D1D4A6AB13AF13E1B5627035"/>
          </w:pPr>
          <w:r w:rsidRPr="008346B6">
            <w:rPr>
              <w:rFonts w:ascii="Calibri" w:hAnsi="Calibri" w:cs="Calibri"/>
              <w:color w:val="auto"/>
            </w:rPr>
            <w:t>Ut enim ad minim veniam, quis nostrud exerc.</w:t>
          </w:r>
        </w:p>
      </w:docPartBody>
    </w:docPart>
    <w:docPart>
      <w:docPartPr>
        <w:name w:val="4189599CF8B9452386F1A40B1BA3A4B7"/>
        <w:category>
          <w:name w:val="General"/>
          <w:gallery w:val="placeholder"/>
        </w:category>
        <w:types>
          <w:type w:val="bbPlcHdr"/>
        </w:types>
        <w:behaviors>
          <w:behavior w:val="content"/>
        </w:behaviors>
        <w:guid w:val="{890D33AE-15CA-4425-BBB8-4F14A1379685}"/>
      </w:docPartPr>
      <w:docPartBody>
        <w:p w:rsidR="00A76E9C" w:rsidRDefault="0098341A" w:rsidP="0098341A">
          <w:pPr>
            <w:pStyle w:val="4189599CF8B9452386F1A40B1BA3A4B75"/>
          </w:pPr>
          <w:r w:rsidRPr="008346B6">
            <w:rPr>
              <w:rFonts w:ascii="Calibri" w:hAnsi="Calibri" w:cs="Calibri"/>
              <w:color w:val="auto"/>
            </w:rPr>
            <w:t>Ut enim ad minim veniam, quis nostrud exerc.</w:t>
          </w:r>
        </w:p>
      </w:docPartBody>
    </w:docPart>
    <w:docPart>
      <w:docPartPr>
        <w:name w:val="4B59BD7F36B6492796A27710EBDF9159"/>
        <w:category>
          <w:name w:val="General"/>
          <w:gallery w:val="placeholder"/>
        </w:category>
        <w:types>
          <w:type w:val="bbPlcHdr"/>
        </w:types>
        <w:behaviors>
          <w:behavior w:val="content"/>
        </w:behaviors>
        <w:guid w:val="{014DC694-C554-4A57-9423-5040F37C9903}"/>
      </w:docPartPr>
      <w:docPartBody>
        <w:p w:rsidR="00A76E9C" w:rsidRDefault="0098341A" w:rsidP="0098341A">
          <w:pPr>
            <w:pStyle w:val="4B59BD7F36B6492796A27710EBDF91595"/>
          </w:pPr>
          <w:r w:rsidRPr="008346B6">
            <w:rPr>
              <w:rFonts w:ascii="Calibri" w:hAnsi="Calibri" w:cs="Calibri"/>
              <w:color w:val="auto"/>
            </w:rPr>
            <w:t>Ut enim ad minim veniam, quis nostrud exerc.</w:t>
          </w:r>
        </w:p>
      </w:docPartBody>
    </w:docPart>
    <w:docPart>
      <w:docPartPr>
        <w:name w:val="57B8E9960DEE4634B11C73257B48F890"/>
        <w:category>
          <w:name w:val="General"/>
          <w:gallery w:val="placeholder"/>
        </w:category>
        <w:types>
          <w:type w:val="bbPlcHdr"/>
        </w:types>
        <w:behaviors>
          <w:behavior w:val="content"/>
        </w:behaviors>
        <w:guid w:val="{0005E428-07A4-4068-8043-E9F2D032157B}"/>
      </w:docPartPr>
      <w:docPartBody>
        <w:p w:rsidR="00A76E9C" w:rsidRDefault="0098341A" w:rsidP="0098341A">
          <w:pPr>
            <w:pStyle w:val="57B8E9960DEE4634B11C73257B48F8905"/>
          </w:pPr>
          <w:r w:rsidRPr="008346B6">
            <w:rPr>
              <w:rFonts w:ascii="Calibri" w:hAnsi="Calibri" w:cs="Calibri"/>
              <w:color w:val="auto"/>
            </w:rPr>
            <w:t>Ut enim ad minim veniam, quis nostrud exerc.</w:t>
          </w:r>
        </w:p>
      </w:docPartBody>
    </w:docPart>
    <w:docPart>
      <w:docPartPr>
        <w:name w:val="28FF0E1882C14BAF955B8A59E09742DD"/>
        <w:category>
          <w:name w:val="General"/>
          <w:gallery w:val="placeholder"/>
        </w:category>
        <w:types>
          <w:type w:val="bbPlcHdr"/>
        </w:types>
        <w:behaviors>
          <w:behavior w:val="content"/>
        </w:behaviors>
        <w:guid w:val="{22A045B2-7937-47D0-90CC-767EBD4F0EDC}"/>
      </w:docPartPr>
      <w:docPartBody>
        <w:p w:rsidR="00A76E9C" w:rsidRDefault="0098341A" w:rsidP="0098341A">
          <w:pPr>
            <w:pStyle w:val="28FF0E1882C14BAF955B8A59E09742DD5"/>
          </w:pPr>
          <w:r>
            <w:rPr>
              <w:rFonts w:ascii="Calibri" w:hAnsi="Calibri" w:cs="Calibri"/>
            </w:rPr>
            <w:t xml:space="preserve">Enter </w:t>
          </w:r>
          <w:r w:rsidRPr="00182AA0">
            <w:rPr>
              <w:rFonts w:ascii="Calibri" w:hAnsi="Calibri" w:cs="Calibri"/>
            </w:rPr>
            <w:t>Skill 1</w:t>
          </w:r>
        </w:p>
      </w:docPartBody>
    </w:docPart>
    <w:docPart>
      <w:docPartPr>
        <w:name w:val="57D4B14BA94F4F75B26408C815AFF468"/>
        <w:category>
          <w:name w:val="General"/>
          <w:gallery w:val="placeholder"/>
        </w:category>
        <w:types>
          <w:type w:val="bbPlcHdr"/>
        </w:types>
        <w:behaviors>
          <w:behavior w:val="content"/>
        </w:behaviors>
        <w:guid w:val="{206FB5F8-FC24-44FB-9644-C786051801D6}"/>
      </w:docPartPr>
      <w:docPartBody>
        <w:p w:rsidR="00A76E9C" w:rsidRDefault="0098341A" w:rsidP="0098341A">
          <w:pPr>
            <w:pStyle w:val="57D4B14BA94F4F75B26408C815AFF4685"/>
          </w:pPr>
          <w:r w:rsidRPr="00942D20">
            <w:rPr>
              <w:rFonts w:ascii="Calibri" w:hAnsi="Calibri" w:cs="Calibri"/>
            </w:rPr>
            <w:t>Enter Skill 1</w:t>
          </w:r>
        </w:p>
      </w:docPartBody>
    </w:docPart>
    <w:docPart>
      <w:docPartPr>
        <w:name w:val="9EC988FAF32E42D883CCAEF834B13B6B"/>
        <w:category>
          <w:name w:val="General"/>
          <w:gallery w:val="placeholder"/>
        </w:category>
        <w:types>
          <w:type w:val="bbPlcHdr"/>
        </w:types>
        <w:behaviors>
          <w:behavior w:val="content"/>
        </w:behaviors>
        <w:guid w:val="{A8118143-F3E0-4D4E-A0FD-5BFB5E93D812}"/>
      </w:docPartPr>
      <w:docPartBody>
        <w:p w:rsidR="00A76E9C" w:rsidRDefault="0098341A" w:rsidP="0098341A">
          <w:pPr>
            <w:pStyle w:val="9EC988FAF32E42D883CCAEF834B13B6B5"/>
          </w:pPr>
          <w:r w:rsidRPr="00E4728B">
            <w:rPr>
              <w:rFonts w:ascii="Calibri" w:hAnsi="Calibri" w:cs="Calibri"/>
            </w:rPr>
            <w:t xml:space="preserve">Enter Skill </w:t>
          </w:r>
          <w:r>
            <w:rPr>
              <w:rFonts w:ascii="Calibri" w:hAnsi="Calibri" w:cs="Calibri"/>
            </w:rPr>
            <w:t>2</w:t>
          </w:r>
        </w:p>
      </w:docPartBody>
    </w:docPart>
    <w:docPart>
      <w:docPartPr>
        <w:name w:val="21996F61A0A641EDBCB84A393792F034"/>
        <w:category>
          <w:name w:val="General"/>
          <w:gallery w:val="placeholder"/>
        </w:category>
        <w:types>
          <w:type w:val="bbPlcHdr"/>
        </w:types>
        <w:behaviors>
          <w:behavior w:val="content"/>
        </w:behaviors>
        <w:guid w:val="{FE58CED6-360E-4126-B535-A8891EA4492F}"/>
      </w:docPartPr>
      <w:docPartBody>
        <w:p w:rsidR="00A76E9C" w:rsidRDefault="0098341A" w:rsidP="0098341A">
          <w:pPr>
            <w:pStyle w:val="21996F61A0A641EDBCB84A393792F0345"/>
          </w:pPr>
          <w:r w:rsidRPr="00942D20">
            <w:rPr>
              <w:rFonts w:ascii="Calibri" w:hAnsi="Calibri" w:cs="Calibri"/>
            </w:rPr>
            <w:t xml:space="preserve">Enter Skill </w:t>
          </w:r>
          <w:r>
            <w:rPr>
              <w:rFonts w:ascii="Calibri" w:hAnsi="Calibri" w:cs="Calibri"/>
            </w:rPr>
            <w:t>2</w:t>
          </w:r>
        </w:p>
      </w:docPartBody>
    </w:docPart>
    <w:docPart>
      <w:docPartPr>
        <w:name w:val="70E91B10DB124E37BE3557511060B298"/>
        <w:category>
          <w:name w:val="General"/>
          <w:gallery w:val="placeholder"/>
        </w:category>
        <w:types>
          <w:type w:val="bbPlcHdr"/>
        </w:types>
        <w:behaviors>
          <w:behavior w:val="content"/>
        </w:behaviors>
        <w:guid w:val="{A3D711BC-0F09-4603-96C8-8624FC97254F}"/>
      </w:docPartPr>
      <w:docPartBody>
        <w:p w:rsidR="00A76E9C" w:rsidRDefault="0098341A" w:rsidP="0098341A">
          <w:pPr>
            <w:pStyle w:val="70E91B10DB124E37BE3557511060B2985"/>
          </w:pPr>
          <w:r w:rsidRPr="00E4728B">
            <w:rPr>
              <w:rFonts w:ascii="Calibri" w:hAnsi="Calibri" w:cs="Calibri"/>
            </w:rPr>
            <w:t xml:space="preserve">Enter Skill </w:t>
          </w:r>
          <w:r>
            <w:rPr>
              <w:rFonts w:ascii="Calibri" w:hAnsi="Calibri" w:cs="Calibri"/>
            </w:rPr>
            <w:t>3</w:t>
          </w:r>
        </w:p>
      </w:docPartBody>
    </w:docPart>
    <w:docPart>
      <w:docPartPr>
        <w:name w:val="00D9BDABEB174202BF5398279E6D6A66"/>
        <w:category>
          <w:name w:val="General"/>
          <w:gallery w:val="placeholder"/>
        </w:category>
        <w:types>
          <w:type w:val="bbPlcHdr"/>
        </w:types>
        <w:behaviors>
          <w:behavior w:val="content"/>
        </w:behaviors>
        <w:guid w:val="{94D3BA58-368B-4F24-8485-4FD48D7A02F9}"/>
      </w:docPartPr>
      <w:docPartBody>
        <w:p w:rsidR="00A76E9C" w:rsidRDefault="0098341A" w:rsidP="0098341A">
          <w:pPr>
            <w:pStyle w:val="00D9BDABEB174202BF5398279E6D6A665"/>
          </w:pPr>
          <w:r w:rsidRPr="00942D20">
            <w:rPr>
              <w:rFonts w:ascii="Calibri" w:hAnsi="Calibri" w:cs="Calibri"/>
            </w:rPr>
            <w:t xml:space="preserve">Enter Skill </w:t>
          </w:r>
          <w:r>
            <w:rPr>
              <w:rFonts w:ascii="Calibri" w:hAnsi="Calibri" w:cs="Calibri"/>
            </w:rPr>
            <w:t>3</w:t>
          </w:r>
        </w:p>
      </w:docPartBody>
    </w:docPart>
    <w:docPart>
      <w:docPartPr>
        <w:name w:val="7F61AB68F2424DBBA9C19CF39191C375"/>
        <w:category>
          <w:name w:val="General"/>
          <w:gallery w:val="placeholder"/>
        </w:category>
        <w:types>
          <w:type w:val="bbPlcHdr"/>
        </w:types>
        <w:behaviors>
          <w:behavior w:val="content"/>
        </w:behaviors>
        <w:guid w:val="{C75D8764-A712-45AB-890C-C145458BF353}"/>
      </w:docPartPr>
      <w:docPartBody>
        <w:p w:rsidR="00A76E9C" w:rsidRDefault="0098341A" w:rsidP="0098341A">
          <w:pPr>
            <w:pStyle w:val="7F61AB68F2424DBBA9C19CF39191C3755"/>
          </w:pPr>
          <w:r w:rsidRPr="00E4728B">
            <w:rPr>
              <w:rFonts w:ascii="Calibri" w:hAnsi="Calibri" w:cs="Calibri"/>
            </w:rPr>
            <w:t xml:space="preserve">Enter Skill </w:t>
          </w:r>
          <w:r>
            <w:rPr>
              <w:rFonts w:ascii="Calibri" w:hAnsi="Calibri" w:cs="Calibri"/>
            </w:rPr>
            <w:t>4</w:t>
          </w:r>
        </w:p>
      </w:docPartBody>
    </w:docPart>
    <w:docPart>
      <w:docPartPr>
        <w:name w:val="62191650A1ED48B288758E52F19598CD"/>
        <w:category>
          <w:name w:val="General"/>
          <w:gallery w:val="placeholder"/>
        </w:category>
        <w:types>
          <w:type w:val="bbPlcHdr"/>
        </w:types>
        <w:behaviors>
          <w:behavior w:val="content"/>
        </w:behaviors>
        <w:guid w:val="{AC62BB86-0269-4D77-A2E9-4C652070224F}"/>
      </w:docPartPr>
      <w:docPartBody>
        <w:p w:rsidR="00A76E9C" w:rsidRDefault="0098341A" w:rsidP="0098341A">
          <w:pPr>
            <w:pStyle w:val="62191650A1ED48B288758E52F19598CD5"/>
          </w:pPr>
          <w:r w:rsidRPr="00942D20">
            <w:rPr>
              <w:rFonts w:ascii="Calibri" w:hAnsi="Calibri" w:cs="Calibri"/>
            </w:rPr>
            <w:t xml:space="preserve">Enter Skill </w:t>
          </w:r>
          <w:r>
            <w:rPr>
              <w:rFonts w:ascii="Calibri" w:hAnsi="Calibri" w:cs="Calibri"/>
            </w:rPr>
            <w:t>4</w:t>
          </w:r>
        </w:p>
      </w:docPartBody>
    </w:docPart>
    <w:docPart>
      <w:docPartPr>
        <w:name w:val="7A470D4A091C4D768226024D816226BF"/>
        <w:category>
          <w:name w:val="General"/>
          <w:gallery w:val="placeholder"/>
        </w:category>
        <w:types>
          <w:type w:val="bbPlcHdr"/>
        </w:types>
        <w:behaviors>
          <w:behavior w:val="content"/>
        </w:behaviors>
        <w:guid w:val="{6FF830C7-5CD5-4AC1-8703-14AF52398779}"/>
      </w:docPartPr>
      <w:docPartBody>
        <w:p w:rsidR="00A76E9C" w:rsidRDefault="0098341A" w:rsidP="0098341A">
          <w:pPr>
            <w:pStyle w:val="7A470D4A091C4D768226024D816226BF5"/>
          </w:pPr>
          <w:r w:rsidRPr="00E4728B">
            <w:rPr>
              <w:rFonts w:ascii="Calibri" w:hAnsi="Calibri" w:cs="Calibri"/>
            </w:rPr>
            <w:t xml:space="preserve">Enter Skill </w:t>
          </w:r>
          <w:r>
            <w:rPr>
              <w:rFonts w:ascii="Calibri" w:hAnsi="Calibri" w:cs="Calibri"/>
            </w:rPr>
            <w:t>5</w:t>
          </w:r>
        </w:p>
      </w:docPartBody>
    </w:docPart>
    <w:docPart>
      <w:docPartPr>
        <w:name w:val="EDCE0239C5134A16879DF5AA13C22652"/>
        <w:category>
          <w:name w:val="General"/>
          <w:gallery w:val="placeholder"/>
        </w:category>
        <w:types>
          <w:type w:val="bbPlcHdr"/>
        </w:types>
        <w:behaviors>
          <w:behavior w:val="content"/>
        </w:behaviors>
        <w:guid w:val="{75D18129-7FEE-48A8-8B52-AE986231BA07}"/>
      </w:docPartPr>
      <w:docPartBody>
        <w:p w:rsidR="00A76E9C" w:rsidRDefault="0098341A" w:rsidP="0098341A">
          <w:pPr>
            <w:pStyle w:val="EDCE0239C5134A16879DF5AA13C226525"/>
          </w:pPr>
          <w:r w:rsidRPr="00942D20">
            <w:rPr>
              <w:rFonts w:ascii="Calibri" w:hAnsi="Calibri" w:cs="Calibri"/>
            </w:rPr>
            <w:t xml:space="preserve">Enter Skill </w:t>
          </w:r>
          <w:r>
            <w:rPr>
              <w:rFonts w:ascii="Calibri" w:hAnsi="Calibri" w:cs="Calibri"/>
            </w:rPr>
            <w:t>5</w:t>
          </w:r>
        </w:p>
      </w:docPartBody>
    </w:docPart>
    <w:docPart>
      <w:docPartPr>
        <w:name w:val="CD0233A5C5604B59B884C58AD43328CC"/>
        <w:category>
          <w:name w:val="General"/>
          <w:gallery w:val="placeholder"/>
        </w:category>
        <w:types>
          <w:type w:val="bbPlcHdr"/>
        </w:types>
        <w:behaviors>
          <w:behavior w:val="content"/>
        </w:behaviors>
        <w:guid w:val="{72F8E132-6662-4729-A314-C3B42C7A01FF}"/>
      </w:docPartPr>
      <w:docPartBody>
        <w:p w:rsidR="00FE7D98" w:rsidRDefault="0098341A" w:rsidP="0098341A">
          <w:pPr>
            <w:pStyle w:val="CD0233A5C5604B59B884C58AD43328CC3"/>
          </w:pPr>
          <w:r w:rsidRPr="001A38DA">
            <w:rPr>
              <w:rFonts w:ascii="Calibri" w:hAnsi="Calibri" w:cs="Calibri"/>
            </w:rPr>
            <w:t>Ut enim ad minim veniam, quis nostrud exerc.</w:t>
          </w:r>
        </w:p>
      </w:docPartBody>
    </w:docPart>
    <w:docPart>
      <w:docPartPr>
        <w:name w:val="0AA0E16B073B4859A2E3C186C4038679"/>
        <w:category>
          <w:name w:val="General"/>
          <w:gallery w:val="placeholder"/>
        </w:category>
        <w:types>
          <w:type w:val="bbPlcHdr"/>
        </w:types>
        <w:behaviors>
          <w:behavior w:val="content"/>
        </w:behaviors>
        <w:guid w:val="{7C04825D-CC5B-43B3-B6E7-7AA66DF9B5C4}"/>
      </w:docPartPr>
      <w:docPartBody>
        <w:p w:rsidR="00FE7D98" w:rsidRDefault="0098341A" w:rsidP="0098341A">
          <w:pPr>
            <w:pStyle w:val="0AA0E16B073B4859A2E3C186C40386793"/>
          </w:pPr>
          <w:r w:rsidRPr="001A38DA">
            <w:rPr>
              <w:rFonts w:ascii="Calibri" w:hAnsi="Calibri" w:cs="Calibri"/>
            </w:rPr>
            <w:t>Ut enim ad minim veniam, quis nostrud exerc.</w:t>
          </w:r>
        </w:p>
      </w:docPartBody>
    </w:docPart>
    <w:docPart>
      <w:docPartPr>
        <w:name w:val="350F9F00E50146098F0C73F57A1C892B"/>
        <w:category>
          <w:name w:val="General"/>
          <w:gallery w:val="placeholder"/>
        </w:category>
        <w:types>
          <w:type w:val="bbPlcHdr"/>
        </w:types>
        <w:behaviors>
          <w:behavior w:val="content"/>
        </w:behaviors>
        <w:guid w:val="{923B2910-DFCD-451A-A317-C5B83F53EB77}"/>
      </w:docPartPr>
      <w:docPartBody>
        <w:p w:rsidR="00FE2B8A" w:rsidRDefault="0098341A" w:rsidP="0098341A">
          <w:pPr>
            <w:pStyle w:val="350F9F00E50146098F0C73F57A1C892B2"/>
          </w:pPr>
          <w:r>
            <w:rPr>
              <w:rFonts w:ascii="Calibri" w:hAnsi="Calibri" w:cs="Calibri"/>
              <w:b/>
              <w:sz w:val="32"/>
            </w:rPr>
            <w:t>Contact</w:t>
          </w:r>
        </w:p>
      </w:docPartBody>
    </w:docPart>
    <w:docPart>
      <w:docPartPr>
        <w:name w:val="FD08A51F5DC948C58FAC798F8AD60EAF"/>
        <w:category>
          <w:name w:val="General"/>
          <w:gallery w:val="placeholder"/>
        </w:category>
        <w:types>
          <w:type w:val="bbPlcHdr"/>
        </w:types>
        <w:behaviors>
          <w:behavior w:val="content"/>
        </w:behaviors>
        <w:guid w:val="{98F6ECAE-E151-44D3-88A0-D1BF82975198}"/>
      </w:docPartPr>
      <w:docPartBody>
        <w:p w:rsidR="00FE2B8A" w:rsidRDefault="0098341A" w:rsidP="0098341A">
          <w:pPr>
            <w:pStyle w:val="FD08A51F5DC948C58FAC798F8AD60EAF2"/>
          </w:pPr>
          <w:r>
            <w:rPr>
              <w:rFonts w:ascii="Calibri" w:hAnsi="Calibri" w:cs="Calibri"/>
              <w:b/>
              <w:sz w:val="32"/>
            </w:rPr>
            <w:t>Education</w:t>
          </w:r>
        </w:p>
      </w:docPartBody>
    </w:docPart>
    <w:docPart>
      <w:docPartPr>
        <w:name w:val="0F2137C58E324231BE2E92A7AEAEFBAE"/>
        <w:category>
          <w:name w:val="General"/>
          <w:gallery w:val="placeholder"/>
        </w:category>
        <w:types>
          <w:type w:val="bbPlcHdr"/>
        </w:types>
        <w:behaviors>
          <w:behavior w:val="content"/>
        </w:behaviors>
        <w:guid w:val="{3C70DCAD-3AAE-4572-8B5D-FD25D5C77432}"/>
      </w:docPartPr>
      <w:docPartBody>
        <w:p w:rsidR="00FE2B8A" w:rsidRDefault="0098341A" w:rsidP="0098341A">
          <w:pPr>
            <w:pStyle w:val="0F2137C58E324231BE2E92A7AEAEFBAE2"/>
          </w:pPr>
          <w:r>
            <w:rPr>
              <w:rFonts w:ascii="Calibri" w:hAnsi="Calibri" w:cs="Calibri"/>
              <w:b/>
              <w:sz w:val="32"/>
            </w:rPr>
            <w:t>References</w:t>
          </w:r>
        </w:p>
      </w:docPartBody>
    </w:docPart>
    <w:docPart>
      <w:docPartPr>
        <w:name w:val="8AE02CDDC82A4B628A9B9B740834F165"/>
        <w:category>
          <w:name w:val="General"/>
          <w:gallery w:val="placeholder"/>
        </w:category>
        <w:types>
          <w:type w:val="bbPlcHdr"/>
        </w:types>
        <w:behaviors>
          <w:behavior w:val="content"/>
        </w:behaviors>
        <w:guid w:val="{9B1F9830-F324-4FFC-A456-B3E86BE9C3CE}"/>
      </w:docPartPr>
      <w:docPartBody>
        <w:p w:rsidR="00FE2B8A" w:rsidRDefault="0098341A" w:rsidP="0098341A">
          <w:pPr>
            <w:pStyle w:val="8AE02CDDC82A4B628A9B9B740834F1652"/>
          </w:pPr>
          <w:r>
            <w:rPr>
              <w:rFonts w:ascii="Calibri" w:hAnsi="Calibri" w:cs="Calibri"/>
              <w:b/>
              <w:sz w:val="32"/>
            </w:rPr>
            <w:t>Professional skills</w:t>
          </w:r>
        </w:p>
      </w:docPartBody>
    </w:docPart>
    <w:docPart>
      <w:docPartPr>
        <w:name w:val="F73F99D88E754265B7E452449C1C639C"/>
        <w:category>
          <w:name w:val="General"/>
          <w:gallery w:val="placeholder"/>
        </w:category>
        <w:types>
          <w:type w:val="bbPlcHdr"/>
        </w:types>
        <w:behaviors>
          <w:behavior w:val="content"/>
        </w:behaviors>
        <w:guid w:val="{83FB64E8-05BA-4E1E-9256-3B2B0833AB11}"/>
      </w:docPartPr>
      <w:docPartBody>
        <w:p w:rsidR="00FE2B8A" w:rsidRDefault="0098341A" w:rsidP="0098341A">
          <w:pPr>
            <w:pStyle w:val="F73F99D88E754265B7E452449C1C639C2"/>
          </w:pPr>
          <w:r>
            <w:rPr>
              <w:rFonts w:ascii="Calibri" w:hAnsi="Calibri" w:cs="Calibri"/>
              <w:b/>
              <w:sz w:val="32"/>
            </w:rPr>
            <w:t>Personal skills</w:t>
          </w:r>
        </w:p>
      </w:docPartBody>
    </w:docPart>
    <w:docPart>
      <w:docPartPr>
        <w:name w:val="1297FC1335714C99BFEC5B1D5D15FCD0"/>
        <w:category>
          <w:name w:val="General"/>
          <w:gallery w:val="placeholder"/>
        </w:category>
        <w:types>
          <w:type w:val="bbPlcHdr"/>
        </w:types>
        <w:behaviors>
          <w:behavior w:val="content"/>
        </w:behaviors>
        <w:guid w:val="{C13F003C-FB72-48A5-A7F8-9DBCF2266619}"/>
      </w:docPartPr>
      <w:docPartBody>
        <w:p w:rsidR="00FE2B8A" w:rsidRDefault="0098341A" w:rsidP="0098341A">
          <w:pPr>
            <w:pStyle w:val="1297FC1335714C99BFEC5B1D5D15FCD01"/>
          </w:pPr>
          <w:r>
            <w:rPr>
              <w:rFonts w:ascii="Calibri" w:hAnsi="Calibri" w:cs="Calibri"/>
              <w:b/>
              <w:sz w:val="32"/>
            </w:rPr>
            <w:t>Experience</w:t>
          </w:r>
        </w:p>
      </w:docPartBody>
    </w:docPart>
    <w:docPart>
      <w:docPartPr>
        <w:name w:val="50B5D2F7F2A24FA9AB79C5905ED594D9"/>
        <w:category>
          <w:name w:val="General"/>
          <w:gallery w:val="placeholder"/>
        </w:category>
        <w:types>
          <w:type w:val="bbPlcHdr"/>
        </w:types>
        <w:behaviors>
          <w:behavior w:val="content"/>
        </w:behaviors>
        <w:guid w:val="{10D7FAD6-F119-4296-936B-E2E6E5C0B604}"/>
      </w:docPartPr>
      <w:docPartBody>
        <w:p w:rsidR="00FE2B8A" w:rsidRDefault="0098341A" w:rsidP="0098341A">
          <w:pPr>
            <w:pStyle w:val="50B5D2F7F2A24FA9AB79C5905ED594D91"/>
          </w:pPr>
          <w:r w:rsidRPr="00786CAA">
            <w:rPr>
              <w:rFonts w:ascii="Calibri" w:hAnsi="Calibri" w:cs="Calibri"/>
              <w:b/>
              <w:sz w:val="32"/>
            </w:rPr>
            <w:t>About 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852"/>
    <w:rsid w:val="00044E8D"/>
    <w:rsid w:val="00112112"/>
    <w:rsid w:val="00181572"/>
    <w:rsid w:val="00194356"/>
    <w:rsid w:val="001E3ACA"/>
    <w:rsid w:val="00471A95"/>
    <w:rsid w:val="005A204C"/>
    <w:rsid w:val="006E3E2C"/>
    <w:rsid w:val="009238C8"/>
    <w:rsid w:val="0098341A"/>
    <w:rsid w:val="00A76E9C"/>
    <w:rsid w:val="00A96852"/>
    <w:rsid w:val="00BE0A9B"/>
    <w:rsid w:val="00C46F17"/>
    <w:rsid w:val="00DB24FE"/>
    <w:rsid w:val="00DC2B23"/>
    <w:rsid w:val="00EE074D"/>
    <w:rsid w:val="00FE2B8A"/>
    <w:rsid w:val="00FE7D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8341A"/>
    <w:rPr>
      <w:color w:val="808080"/>
    </w:rPr>
  </w:style>
  <w:style w:type="paragraph" w:customStyle="1" w:styleId="6AB7324F7C2E421D9637E4E9E403E999">
    <w:name w:val="6AB7324F7C2E421D9637E4E9E403E999"/>
  </w:style>
  <w:style w:type="paragraph" w:customStyle="1" w:styleId="A85562D169154102BA6A6A3C8BCA3CE8">
    <w:name w:val="A85562D169154102BA6A6A3C8BCA3CE8"/>
  </w:style>
  <w:style w:type="paragraph" w:customStyle="1" w:styleId="CC254636A2C64B478F49CD6B17381B65">
    <w:name w:val="CC254636A2C64B478F49CD6B17381B65"/>
  </w:style>
  <w:style w:type="paragraph" w:customStyle="1" w:styleId="FB43E6D8007844F4880E1E3F7EB26346">
    <w:name w:val="FB43E6D8007844F4880E1E3F7EB26346"/>
  </w:style>
  <w:style w:type="paragraph" w:customStyle="1" w:styleId="A7F72EBAA43846CB82934D1A8E8A5773">
    <w:name w:val="A7F72EBAA43846CB82934D1A8E8A5773"/>
  </w:style>
  <w:style w:type="paragraph" w:customStyle="1" w:styleId="9EC5A80624BB4862B4B298ED0B5AE1B6">
    <w:name w:val="9EC5A80624BB4862B4B298ED0B5AE1B6"/>
  </w:style>
  <w:style w:type="character" w:styleId="Strong">
    <w:name w:val="Strong"/>
    <w:basedOn w:val="DefaultParagraphFont"/>
    <w:uiPriority w:val="4"/>
    <w:qFormat/>
    <w:rsid w:val="00181572"/>
    <w:rPr>
      <w:b/>
      <w:bCs/>
    </w:rPr>
  </w:style>
  <w:style w:type="paragraph" w:customStyle="1" w:styleId="3C4DAE82686C4911BC4FFAEF64D67A4D">
    <w:name w:val="3C4DAE82686C4911BC4FFAEF64D67A4D"/>
  </w:style>
  <w:style w:type="paragraph" w:customStyle="1" w:styleId="04A6AB0778284F2C898795A9D0E44382">
    <w:name w:val="04A6AB0778284F2C898795A9D0E44382"/>
  </w:style>
  <w:style w:type="paragraph" w:customStyle="1" w:styleId="F9F844943FF44EB0B0D52DDBF493599F">
    <w:name w:val="F9F844943FF44EB0B0D52DDBF493599F"/>
  </w:style>
  <w:style w:type="paragraph" w:customStyle="1" w:styleId="78F3F6773B494045A8C45DCA158F72D8">
    <w:name w:val="78F3F6773B494045A8C45DCA158F72D8"/>
  </w:style>
  <w:style w:type="paragraph" w:customStyle="1" w:styleId="464EF1E5F22C48D08F03A16ACDDF7508">
    <w:name w:val="464EF1E5F22C48D08F03A16ACDDF7508"/>
  </w:style>
  <w:style w:type="paragraph" w:customStyle="1" w:styleId="3F69B363E4584B1C9EA4C07454BFFDFE">
    <w:name w:val="3F69B363E4584B1C9EA4C07454BFFDFE"/>
  </w:style>
  <w:style w:type="paragraph" w:customStyle="1" w:styleId="AB6D5FF39F8449268EA5EDBFC6FC7658">
    <w:name w:val="AB6D5FF39F8449268EA5EDBFC6FC7658"/>
  </w:style>
  <w:style w:type="paragraph" w:customStyle="1" w:styleId="78C43500260B48A4817743C288CD896E">
    <w:name w:val="78C43500260B48A4817743C288CD896E"/>
  </w:style>
  <w:style w:type="paragraph" w:customStyle="1" w:styleId="3C606DA3AB7D4304B3E474F9A007C9C4">
    <w:name w:val="3C606DA3AB7D4304B3E474F9A007C9C4"/>
  </w:style>
  <w:style w:type="paragraph" w:customStyle="1" w:styleId="A5764B2395B74A80BFBC6B4BED12C2F7">
    <w:name w:val="A5764B2395B74A80BFBC6B4BED12C2F7"/>
  </w:style>
  <w:style w:type="paragraph" w:customStyle="1" w:styleId="C9498E284BF04B1D96CA7AF9ABE694C0">
    <w:name w:val="C9498E284BF04B1D96CA7AF9ABE694C0"/>
  </w:style>
  <w:style w:type="paragraph" w:customStyle="1" w:styleId="EDAD0B849850478E8B6CCE0E554E8113">
    <w:name w:val="EDAD0B849850478E8B6CCE0E554E8113"/>
  </w:style>
  <w:style w:type="paragraph" w:customStyle="1" w:styleId="AC5399537701421A859762ABE1D81B9D">
    <w:name w:val="AC5399537701421A859762ABE1D81B9D"/>
  </w:style>
  <w:style w:type="paragraph" w:customStyle="1" w:styleId="75703FDB02A44DE1A4BE2FDF647F6579">
    <w:name w:val="75703FDB02A44DE1A4BE2FDF647F6579"/>
  </w:style>
  <w:style w:type="paragraph" w:customStyle="1" w:styleId="10547B6E7C6D405B9F5C5637FC374D2A">
    <w:name w:val="10547B6E7C6D405B9F5C5637FC374D2A"/>
    <w:rsid w:val="00181572"/>
  </w:style>
  <w:style w:type="paragraph" w:customStyle="1" w:styleId="51CC93C47731441EA77F9E032E3327E8">
    <w:name w:val="51CC93C47731441EA77F9E032E3327E8"/>
    <w:rsid w:val="00181572"/>
  </w:style>
  <w:style w:type="paragraph" w:customStyle="1" w:styleId="58A5E53CAD824010A144502AB1BABBDA">
    <w:name w:val="58A5E53CAD824010A144502AB1BABBDA"/>
    <w:rsid w:val="00181572"/>
  </w:style>
  <w:style w:type="paragraph" w:customStyle="1" w:styleId="049D21E983FF40488809137D3B9C24FC">
    <w:name w:val="049D21E983FF40488809137D3B9C24FC"/>
    <w:rsid w:val="00181572"/>
  </w:style>
  <w:style w:type="paragraph" w:customStyle="1" w:styleId="6AB7324F7C2E421D9637E4E9E403E9991">
    <w:name w:val="6AB7324F7C2E421D9637E4E9E403E9991"/>
    <w:rsid w:val="00181572"/>
    <w:pPr>
      <w:spacing w:after="0" w:line="240" w:lineRule="auto"/>
      <w:contextualSpacing/>
    </w:pPr>
    <w:rPr>
      <w:rFonts w:asciiTheme="majorHAnsi" w:eastAsiaTheme="majorEastAsia" w:hAnsiTheme="majorHAnsi" w:cstheme="majorBidi"/>
      <w:caps/>
      <w:color w:val="2E74B5" w:themeColor="accent1" w:themeShade="BF"/>
      <w:kern w:val="28"/>
      <w:sz w:val="48"/>
      <w:szCs w:val="56"/>
    </w:rPr>
  </w:style>
  <w:style w:type="paragraph" w:styleId="Footer">
    <w:name w:val="footer"/>
    <w:basedOn w:val="Normal"/>
    <w:link w:val="FooterChar"/>
    <w:uiPriority w:val="99"/>
    <w:unhideWhenUsed/>
    <w:qFormat/>
    <w:rsid w:val="00181572"/>
    <w:pPr>
      <w:spacing w:before="240" w:after="0" w:line="240" w:lineRule="auto"/>
      <w:jc w:val="right"/>
    </w:pPr>
    <w:rPr>
      <w:rFonts w:eastAsiaTheme="minorHAnsi"/>
      <w:b/>
      <w:bCs/>
      <w:caps/>
      <w:color w:val="2E74B5" w:themeColor="accent1" w:themeShade="BF"/>
      <w:szCs w:val="16"/>
    </w:rPr>
  </w:style>
  <w:style w:type="character" w:customStyle="1" w:styleId="FooterChar">
    <w:name w:val="Footer Char"/>
    <w:basedOn w:val="DefaultParagraphFont"/>
    <w:link w:val="Footer"/>
    <w:uiPriority w:val="99"/>
    <w:rsid w:val="00181572"/>
    <w:rPr>
      <w:rFonts w:eastAsiaTheme="minorHAnsi"/>
      <w:b/>
      <w:bCs/>
      <w:caps/>
      <w:color w:val="2E74B5" w:themeColor="accent1" w:themeShade="BF"/>
      <w:szCs w:val="16"/>
    </w:rPr>
  </w:style>
  <w:style w:type="paragraph" w:customStyle="1" w:styleId="3C4DAE82686C4911BC4FFAEF64D67A4D1">
    <w:name w:val="3C4DAE82686C4911BC4FFAEF64D67A4D1"/>
    <w:rsid w:val="00181572"/>
    <w:pPr>
      <w:keepNext/>
      <w:keepLines/>
      <w:spacing w:after="0" w:line="252" w:lineRule="auto"/>
      <w:outlineLvl w:val="1"/>
    </w:pPr>
    <w:rPr>
      <w:rFonts w:eastAsiaTheme="minorHAnsi"/>
      <w:caps/>
      <w:color w:val="000000" w:themeColor="text1"/>
      <w:kern w:val="20"/>
    </w:rPr>
  </w:style>
  <w:style w:type="paragraph" w:customStyle="1" w:styleId="464EF1E5F22C48D08F03A16ACDDF75081">
    <w:name w:val="464EF1E5F22C48D08F03A16ACDDF75081"/>
    <w:rsid w:val="00181572"/>
    <w:pPr>
      <w:keepNext/>
      <w:keepLines/>
      <w:spacing w:after="0" w:line="252" w:lineRule="auto"/>
      <w:outlineLvl w:val="1"/>
    </w:pPr>
    <w:rPr>
      <w:rFonts w:eastAsiaTheme="minorHAnsi"/>
      <w:caps/>
      <w:color w:val="000000" w:themeColor="text1"/>
      <w:kern w:val="20"/>
    </w:rPr>
  </w:style>
  <w:style w:type="paragraph" w:customStyle="1" w:styleId="C9498E284BF04B1D96CA7AF9ABE694C01">
    <w:name w:val="C9498E284BF04B1D96CA7AF9ABE694C01"/>
    <w:rsid w:val="00181572"/>
    <w:pPr>
      <w:keepNext/>
      <w:keepLines/>
      <w:spacing w:after="0" w:line="252" w:lineRule="auto"/>
      <w:outlineLvl w:val="1"/>
    </w:pPr>
    <w:rPr>
      <w:rFonts w:eastAsiaTheme="minorHAnsi"/>
      <w:caps/>
      <w:color w:val="000000" w:themeColor="text1"/>
      <w:kern w:val="20"/>
    </w:rPr>
  </w:style>
  <w:style w:type="paragraph" w:customStyle="1" w:styleId="58A5E53CAD824010A144502AB1BABBDA1">
    <w:name w:val="58A5E53CAD824010A144502AB1BABBDA1"/>
    <w:rsid w:val="00181572"/>
    <w:pPr>
      <w:spacing w:after="0" w:line="240" w:lineRule="auto"/>
      <w:contextualSpacing/>
    </w:pPr>
    <w:rPr>
      <w:rFonts w:asciiTheme="majorHAnsi" w:eastAsiaTheme="majorEastAsia" w:hAnsiTheme="majorHAnsi" w:cstheme="majorBidi"/>
      <w:caps/>
      <w:color w:val="2E74B5" w:themeColor="accent1" w:themeShade="BF"/>
      <w:kern w:val="28"/>
      <w:sz w:val="48"/>
      <w:szCs w:val="56"/>
    </w:rPr>
  </w:style>
  <w:style w:type="paragraph" w:customStyle="1" w:styleId="049D21E983FF40488809137D3B9C24FC1">
    <w:name w:val="049D21E983FF40488809137D3B9C24FC1"/>
    <w:rsid w:val="00181572"/>
    <w:pPr>
      <w:spacing w:after="0" w:line="240" w:lineRule="auto"/>
      <w:contextualSpacing/>
    </w:pPr>
    <w:rPr>
      <w:rFonts w:asciiTheme="majorHAnsi" w:eastAsiaTheme="majorEastAsia" w:hAnsiTheme="majorHAnsi" w:cstheme="majorBidi"/>
      <w:caps/>
      <w:color w:val="2E74B5" w:themeColor="accent1" w:themeShade="BF"/>
      <w:kern w:val="28"/>
      <w:sz w:val="48"/>
      <w:szCs w:val="56"/>
    </w:rPr>
  </w:style>
  <w:style w:type="paragraph" w:customStyle="1" w:styleId="6AB7324F7C2E421D9637E4E9E403E9992">
    <w:name w:val="6AB7324F7C2E421D9637E4E9E403E9992"/>
    <w:rsid w:val="00181572"/>
    <w:pPr>
      <w:spacing w:after="0" w:line="240" w:lineRule="auto"/>
      <w:contextualSpacing/>
    </w:pPr>
    <w:rPr>
      <w:rFonts w:asciiTheme="majorHAnsi" w:eastAsiaTheme="majorEastAsia" w:hAnsiTheme="majorHAnsi" w:cstheme="majorBidi"/>
      <w:caps/>
      <w:color w:val="2E74B5" w:themeColor="accent1" w:themeShade="BF"/>
      <w:kern w:val="28"/>
      <w:sz w:val="48"/>
      <w:szCs w:val="56"/>
    </w:rPr>
  </w:style>
  <w:style w:type="paragraph" w:customStyle="1" w:styleId="3C4DAE82686C4911BC4FFAEF64D67A4D2">
    <w:name w:val="3C4DAE82686C4911BC4FFAEF64D67A4D2"/>
    <w:rsid w:val="00181572"/>
    <w:pPr>
      <w:keepNext/>
      <w:keepLines/>
      <w:spacing w:after="0" w:line="252" w:lineRule="auto"/>
      <w:outlineLvl w:val="1"/>
    </w:pPr>
    <w:rPr>
      <w:rFonts w:eastAsiaTheme="minorHAnsi"/>
      <w:caps/>
      <w:color w:val="000000" w:themeColor="text1"/>
      <w:kern w:val="20"/>
    </w:rPr>
  </w:style>
  <w:style w:type="paragraph" w:customStyle="1" w:styleId="464EF1E5F22C48D08F03A16ACDDF75082">
    <w:name w:val="464EF1E5F22C48D08F03A16ACDDF75082"/>
    <w:rsid w:val="00181572"/>
    <w:pPr>
      <w:keepNext/>
      <w:keepLines/>
      <w:spacing w:after="0" w:line="252" w:lineRule="auto"/>
      <w:outlineLvl w:val="1"/>
    </w:pPr>
    <w:rPr>
      <w:rFonts w:eastAsiaTheme="minorHAnsi"/>
      <w:caps/>
      <w:color w:val="000000" w:themeColor="text1"/>
      <w:kern w:val="20"/>
    </w:rPr>
  </w:style>
  <w:style w:type="paragraph" w:customStyle="1" w:styleId="C9498E284BF04B1D96CA7AF9ABE694C02">
    <w:name w:val="C9498E284BF04B1D96CA7AF9ABE694C02"/>
    <w:rsid w:val="00181572"/>
    <w:pPr>
      <w:keepNext/>
      <w:keepLines/>
      <w:spacing w:after="0" w:line="252" w:lineRule="auto"/>
      <w:outlineLvl w:val="1"/>
    </w:pPr>
    <w:rPr>
      <w:rFonts w:eastAsiaTheme="minorHAnsi"/>
      <w:caps/>
      <w:color w:val="000000" w:themeColor="text1"/>
      <w:kern w:val="20"/>
    </w:rPr>
  </w:style>
  <w:style w:type="paragraph" w:customStyle="1" w:styleId="58A5E53CAD824010A144502AB1BABBDA2">
    <w:name w:val="58A5E53CAD824010A144502AB1BABBDA2"/>
    <w:rsid w:val="00181572"/>
    <w:pPr>
      <w:spacing w:after="0" w:line="240" w:lineRule="auto"/>
      <w:contextualSpacing/>
    </w:pPr>
    <w:rPr>
      <w:rFonts w:asciiTheme="majorHAnsi" w:eastAsiaTheme="majorEastAsia" w:hAnsiTheme="majorHAnsi" w:cstheme="majorBidi"/>
      <w:caps/>
      <w:color w:val="2E74B5" w:themeColor="accent1" w:themeShade="BF"/>
      <w:kern w:val="28"/>
      <w:sz w:val="48"/>
      <w:szCs w:val="56"/>
    </w:rPr>
  </w:style>
  <w:style w:type="paragraph" w:customStyle="1" w:styleId="049D21E983FF40488809137D3B9C24FC2">
    <w:name w:val="049D21E983FF40488809137D3B9C24FC2"/>
    <w:rsid w:val="00181572"/>
    <w:pPr>
      <w:spacing w:after="0" w:line="240" w:lineRule="auto"/>
      <w:contextualSpacing/>
    </w:pPr>
    <w:rPr>
      <w:rFonts w:asciiTheme="majorHAnsi" w:eastAsiaTheme="majorEastAsia" w:hAnsiTheme="majorHAnsi" w:cstheme="majorBidi"/>
      <w:caps/>
      <w:color w:val="2E74B5" w:themeColor="accent1" w:themeShade="BF"/>
      <w:kern w:val="28"/>
      <w:sz w:val="48"/>
      <w:szCs w:val="56"/>
    </w:rPr>
  </w:style>
  <w:style w:type="paragraph" w:customStyle="1" w:styleId="6AB7324F7C2E421D9637E4E9E403E9993">
    <w:name w:val="6AB7324F7C2E421D9637E4E9E403E9993"/>
    <w:rsid w:val="00181572"/>
    <w:pPr>
      <w:spacing w:after="0" w:line="240" w:lineRule="auto"/>
      <w:contextualSpacing/>
    </w:pPr>
    <w:rPr>
      <w:rFonts w:asciiTheme="majorHAnsi" w:eastAsiaTheme="majorEastAsia" w:hAnsiTheme="majorHAnsi" w:cstheme="majorBidi"/>
      <w:caps/>
      <w:color w:val="2E74B5" w:themeColor="accent1" w:themeShade="BF"/>
      <w:kern w:val="28"/>
      <w:sz w:val="48"/>
      <w:szCs w:val="56"/>
    </w:rPr>
  </w:style>
  <w:style w:type="paragraph" w:customStyle="1" w:styleId="3C4DAE82686C4911BC4FFAEF64D67A4D3">
    <w:name w:val="3C4DAE82686C4911BC4FFAEF64D67A4D3"/>
    <w:rsid w:val="00181572"/>
    <w:pPr>
      <w:keepNext/>
      <w:keepLines/>
      <w:spacing w:after="0" w:line="252" w:lineRule="auto"/>
      <w:outlineLvl w:val="1"/>
    </w:pPr>
    <w:rPr>
      <w:rFonts w:eastAsiaTheme="minorHAnsi"/>
      <w:caps/>
      <w:color w:val="000000" w:themeColor="text1"/>
      <w:kern w:val="20"/>
    </w:rPr>
  </w:style>
  <w:style w:type="paragraph" w:customStyle="1" w:styleId="464EF1E5F22C48D08F03A16ACDDF75083">
    <w:name w:val="464EF1E5F22C48D08F03A16ACDDF75083"/>
    <w:rsid w:val="00181572"/>
    <w:pPr>
      <w:keepNext/>
      <w:keepLines/>
      <w:spacing w:after="0" w:line="252" w:lineRule="auto"/>
      <w:outlineLvl w:val="1"/>
    </w:pPr>
    <w:rPr>
      <w:rFonts w:eastAsiaTheme="minorHAnsi"/>
      <w:caps/>
      <w:color w:val="000000" w:themeColor="text1"/>
      <w:kern w:val="20"/>
    </w:rPr>
  </w:style>
  <w:style w:type="paragraph" w:customStyle="1" w:styleId="C9498E284BF04B1D96CA7AF9ABE694C03">
    <w:name w:val="C9498E284BF04B1D96CA7AF9ABE694C03"/>
    <w:rsid w:val="00181572"/>
    <w:pPr>
      <w:keepNext/>
      <w:keepLines/>
      <w:spacing w:after="0" w:line="252" w:lineRule="auto"/>
      <w:outlineLvl w:val="1"/>
    </w:pPr>
    <w:rPr>
      <w:rFonts w:eastAsiaTheme="minorHAnsi"/>
      <w:caps/>
      <w:color w:val="000000" w:themeColor="text1"/>
      <w:kern w:val="20"/>
    </w:rPr>
  </w:style>
  <w:style w:type="paragraph" w:customStyle="1" w:styleId="58A5E53CAD824010A144502AB1BABBDA3">
    <w:name w:val="58A5E53CAD824010A144502AB1BABBDA3"/>
    <w:rsid w:val="00181572"/>
    <w:pPr>
      <w:spacing w:after="0" w:line="240" w:lineRule="auto"/>
      <w:contextualSpacing/>
    </w:pPr>
    <w:rPr>
      <w:rFonts w:asciiTheme="majorHAnsi" w:eastAsiaTheme="majorEastAsia" w:hAnsiTheme="majorHAnsi" w:cstheme="majorBidi"/>
      <w:caps/>
      <w:color w:val="2E74B5" w:themeColor="accent1" w:themeShade="BF"/>
      <w:kern w:val="28"/>
      <w:sz w:val="48"/>
      <w:szCs w:val="56"/>
    </w:rPr>
  </w:style>
  <w:style w:type="paragraph" w:customStyle="1" w:styleId="049D21E983FF40488809137D3B9C24FC3">
    <w:name w:val="049D21E983FF40488809137D3B9C24FC3"/>
    <w:rsid w:val="00181572"/>
    <w:pPr>
      <w:spacing w:after="0" w:line="240" w:lineRule="auto"/>
      <w:contextualSpacing/>
    </w:pPr>
    <w:rPr>
      <w:rFonts w:asciiTheme="majorHAnsi" w:eastAsiaTheme="majorEastAsia" w:hAnsiTheme="majorHAnsi" w:cstheme="majorBidi"/>
      <w:caps/>
      <w:color w:val="2E74B5" w:themeColor="accent1" w:themeShade="BF"/>
      <w:kern w:val="28"/>
      <w:sz w:val="48"/>
      <w:szCs w:val="56"/>
    </w:rPr>
  </w:style>
  <w:style w:type="paragraph" w:customStyle="1" w:styleId="8C0F488F4BD54B178BAC8A84FF0218ED">
    <w:name w:val="8C0F488F4BD54B178BAC8A84FF0218ED"/>
    <w:rsid w:val="00181572"/>
  </w:style>
  <w:style w:type="paragraph" w:customStyle="1" w:styleId="22F64E4E6D4E44FDBBF12ED716B41AE7">
    <w:name w:val="22F64E4E6D4E44FDBBF12ED716B41AE7"/>
    <w:rsid w:val="00181572"/>
  </w:style>
  <w:style w:type="paragraph" w:customStyle="1" w:styleId="B46DD6561C584B4DADDADABFC9321700">
    <w:name w:val="B46DD6561C584B4DADDADABFC9321700"/>
    <w:rsid w:val="00181572"/>
  </w:style>
  <w:style w:type="paragraph" w:customStyle="1" w:styleId="B4E8B7D306864E529DB13DE3B1457D53">
    <w:name w:val="B4E8B7D306864E529DB13DE3B1457D53"/>
    <w:rsid w:val="00181572"/>
  </w:style>
  <w:style w:type="paragraph" w:customStyle="1" w:styleId="9EE686297BE7481790ECC5E884F5B45B">
    <w:name w:val="9EE686297BE7481790ECC5E884F5B45B"/>
    <w:rsid w:val="00181572"/>
  </w:style>
  <w:style w:type="paragraph" w:customStyle="1" w:styleId="159603AA47BD4B6F9A998FA2C69C9014">
    <w:name w:val="159603AA47BD4B6F9A998FA2C69C9014"/>
    <w:rsid w:val="00181572"/>
  </w:style>
  <w:style w:type="paragraph" w:customStyle="1" w:styleId="F7E2FA46833545D8BAD218C1710D62A0">
    <w:name w:val="F7E2FA46833545D8BAD218C1710D62A0"/>
    <w:rsid w:val="00181572"/>
  </w:style>
  <w:style w:type="paragraph" w:customStyle="1" w:styleId="026F70368FBC43C3B8D7D4E03D1DE768">
    <w:name w:val="026F70368FBC43C3B8D7D4E03D1DE768"/>
    <w:rsid w:val="00181572"/>
  </w:style>
  <w:style w:type="paragraph" w:customStyle="1" w:styleId="6AB7324F7C2E421D9637E4E9E403E9994">
    <w:name w:val="6AB7324F7C2E421D9637E4E9E403E9994"/>
    <w:rsid w:val="00181572"/>
    <w:pPr>
      <w:spacing w:after="0" w:line="240" w:lineRule="auto"/>
      <w:contextualSpacing/>
    </w:pPr>
    <w:rPr>
      <w:rFonts w:asciiTheme="majorHAnsi" w:eastAsiaTheme="majorEastAsia" w:hAnsiTheme="majorHAnsi" w:cstheme="majorBidi"/>
      <w:caps/>
      <w:color w:val="2E74B5" w:themeColor="accent1" w:themeShade="BF"/>
      <w:kern w:val="28"/>
      <w:sz w:val="48"/>
      <w:szCs w:val="56"/>
    </w:rPr>
  </w:style>
  <w:style w:type="paragraph" w:customStyle="1" w:styleId="3C4DAE82686C4911BC4FFAEF64D67A4D4">
    <w:name w:val="3C4DAE82686C4911BC4FFAEF64D67A4D4"/>
    <w:rsid w:val="00181572"/>
    <w:pPr>
      <w:keepNext/>
      <w:keepLines/>
      <w:spacing w:after="0" w:line="252" w:lineRule="auto"/>
      <w:outlineLvl w:val="1"/>
    </w:pPr>
    <w:rPr>
      <w:rFonts w:eastAsiaTheme="minorHAnsi"/>
      <w:caps/>
      <w:color w:val="000000" w:themeColor="text1"/>
      <w:kern w:val="20"/>
    </w:rPr>
  </w:style>
  <w:style w:type="paragraph" w:customStyle="1" w:styleId="464EF1E5F22C48D08F03A16ACDDF75084">
    <w:name w:val="464EF1E5F22C48D08F03A16ACDDF75084"/>
    <w:rsid w:val="00181572"/>
    <w:pPr>
      <w:keepNext/>
      <w:keepLines/>
      <w:spacing w:after="0" w:line="252" w:lineRule="auto"/>
      <w:outlineLvl w:val="1"/>
    </w:pPr>
    <w:rPr>
      <w:rFonts w:eastAsiaTheme="minorHAnsi"/>
      <w:caps/>
      <w:color w:val="000000" w:themeColor="text1"/>
      <w:kern w:val="20"/>
    </w:rPr>
  </w:style>
  <w:style w:type="paragraph" w:customStyle="1" w:styleId="C9498E284BF04B1D96CA7AF9ABE694C04">
    <w:name w:val="C9498E284BF04B1D96CA7AF9ABE694C04"/>
    <w:rsid w:val="00181572"/>
    <w:pPr>
      <w:keepNext/>
      <w:keepLines/>
      <w:spacing w:after="0" w:line="252" w:lineRule="auto"/>
      <w:outlineLvl w:val="1"/>
    </w:pPr>
    <w:rPr>
      <w:rFonts w:eastAsiaTheme="minorHAnsi"/>
      <w:caps/>
      <w:color w:val="000000" w:themeColor="text1"/>
      <w:kern w:val="20"/>
    </w:rPr>
  </w:style>
  <w:style w:type="paragraph" w:customStyle="1" w:styleId="9EE686297BE7481790ECC5E884F5B45B1">
    <w:name w:val="9EE686297BE7481790ECC5E884F5B45B1"/>
    <w:rsid w:val="00181572"/>
    <w:pPr>
      <w:spacing w:after="180" w:line="252" w:lineRule="auto"/>
    </w:pPr>
    <w:rPr>
      <w:rFonts w:eastAsiaTheme="minorHAnsi"/>
      <w:color w:val="262626" w:themeColor="text1" w:themeTint="D9"/>
    </w:rPr>
  </w:style>
  <w:style w:type="paragraph" w:customStyle="1" w:styleId="159603AA47BD4B6F9A998FA2C69C90141">
    <w:name w:val="159603AA47BD4B6F9A998FA2C69C90141"/>
    <w:rsid w:val="00181572"/>
    <w:pPr>
      <w:spacing w:after="180" w:line="252" w:lineRule="auto"/>
    </w:pPr>
    <w:rPr>
      <w:rFonts w:eastAsiaTheme="minorHAnsi"/>
      <w:color w:val="262626" w:themeColor="text1" w:themeTint="D9"/>
    </w:rPr>
  </w:style>
  <w:style w:type="paragraph" w:customStyle="1" w:styleId="F7E2FA46833545D8BAD218C1710D62A01">
    <w:name w:val="F7E2FA46833545D8BAD218C1710D62A01"/>
    <w:rsid w:val="00181572"/>
    <w:pPr>
      <w:spacing w:after="180" w:line="252" w:lineRule="auto"/>
    </w:pPr>
    <w:rPr>
      <w:rFonts w:eastAsiaTheme="minorHAnsi"/>
      <w:color w:val="262626" w:themeColor="text1" w:themeTint="D9"/>
    </w:rPr>
  </w:style>
  <w:style w:type="paragraph" w:customStyle="1" w:styleId="026F70368FBC43C3B8D7D4E03D1DE7681">
    <w:name w:val="026F70368FBC43C3B8D7D4E03D1DE7681"/>
    <w:rsid w:val="00181572"/>
    <w:pPr>
      <w:spacing w:after="180" w:line="252" w:lineRule="auto"/>
    </w:pPr>
    <w:rPr>
      <w:rFonts w:eastAsiaTheme="minorHAnsi"/>
      <w:color w:val="262626" w:themeColor="text1" w:themeTint="D9"/>
    </w:rPr>
  </w:style>
  <w:style w:type="paragraph" w:customStyle="1" w:styleId="58A5E53CAD824010A144502AB1BABBDA4">
    <w:name w:val="58A5E53CAD824010A144502AB1BABBDA4"/>
    <w:rsid w:val="00181572"/>
    <w:pPr>
      <w:spacing w:after="0" w:line="240" w:lineRule="auto"/>
      <w:contextualSpacing/>
    </w:pPr>
    <w:rPr>
      <w:rFonts w:asciiTheme="majorHAnsi" w:eastAsiaTheme="majorEastAsia" w:hAnsiTheme="majorHAnsi" w:cstheme="majorBidi"/>
      <w:caps/>
      <w:color w:val="2E74B5" w:themeColor="accent1" w:themeShade="BF"/>
      <w:kern w:val="28"/>
      <w:sz w:val="48"/>
      <w:szCs w:val="56"/>
    </w:rPr>
  </w:style>
  <w:style w:type="paragraph" w:customStyle="1" w:styleId="049D21E983FF40488809137D3B9C24FC4">
    <w:name w:val="049D21E983FF40488809137D3B9C24FC4"/>
    <w:rsid w:val="00181572"/>
    <w:pPr>
      <w:spacing w:after="0" w:line="240" w:lineRule="auto"/>
      <w:contextualSpacing/>
    </w:pPr>
    <w:rPr>
      <w:rFonts w:asciiTheme="majorHAnsi" w:eastAsiaTheme="majorEastAsia" w:hAnsiTheme="majorHAnsi" w:cstheme="majorBidi"/>
      <w:caps/>
      <w:color w:val="2E74B5" w:themeColor="accent1" w:themeShade="BF"/>
      <w:kern w:val="28"/>
      <w:sz w:val="48"/>
      <w:szCs w:val="56"/>
    </w:rPr>
  </w:style>
  <w:style w:type="paragraph" w:customStyle="1" w:styleId="8B8D2BB3426E4863B1CD65BDFC55CE52">
    <w:name w:val="8B8D2BB3426E4863B1CD65BDFC55CE52"/>
    <w:rsid w:val="00181572"/>
  </w:style>
  <w:style w:type="paragraph" w:customStyle="1" w:styleId="69FC810477C648DB8676C78F93404628">
    <w:name w:val="69FC810477C648DB8676C78F93404628"/>
    <w:rsid w:val="00181572"/>
  </w:style>
  <w:style w:type="paragraph" w:customStyle="1" w:styleId="2CB25FAE80A64DAEA6A983154B90CBB6">
    <w:name w:val="2CB25FAE80A64DAEA6A983154B90CBB6"/>
    <w:rsid w:val="00181572"/>
  </w:style>
  <w:style w:type="paragraph" w:customStyle="1" w:styleId="D6883EF2E8404B0A8D5F3F10BB909094">
    <w:name w:val="D6883EF2E8404B0A8D5F3F10BB909094"/>
    <w:rsid w:val="00181572"/>
  </w:style>
  <w:style w:type="paragraph" w:customStyle="1" w:styleId="D447D2B2CAF3445288A0B6DBD9CC3B69">
    <w:name w:val="D447D2B2CAF3445288A0B6DBD9CC3B69"/>
    <w:rsid w:val="00181572"/>
  </w:style>
  <w:style w:type="paragraph" w:customStyle="1" w:styleId="429F4D46C3E34CEC997DC363891B8356">
    <w:name w:val="429F4D46C3E34CEC997DC363891B8356"/>
    <w:rsid w:val="00181572"/>
  </w:style>
  <w:style w:type="paragraph" w:customStyle="1" w:styleId="502E3B8A446048EAA4E9F0E3ABCB2BE9">
    <w:name w:val="502E3B8A446048EAA4E9F0E3ABCB2BE9"/>
    <w:rsid w:val="00181572"/>
  </w:style>
  <w:style w:type="paragraph" w:customStyle="1" w:styleId="3F9AD894D92F46C6A6D2495C633BF3D0">
    <w:name w:val="3F9AD894D92F46C6A6D2495C633BF3D0"/>
    <w:rsid w:val="00181572"/>
  </w:style>
  <w:style w:type="paragraph" w:customStyle="1" w:styleId="8AD8C72B236D477580D7AD4A39426764">
    <w:name w:val="8AD8C72B236D477580D7AD4A39426764"/>
    <w:rsid w:val="00181572"/>
  </w:style>
  <w:style w:type="paragraph" w:customStyle="1" w:styleId="168F4917B85943B0BCE3DACCF96F6CD0">
    <w:name w:val="168F4917B85943B0BCE3DACCF96F6CD0"/>
    <w:rsid w:val="00181572"/>
  </w:style>
  <w:style w:type="paragraph" w:customStyle="1" w:styleId="6E7197A6EFC64436A15342EF43437E7A">
    <w:name w:val="6E7197A6EFC64436A15342EF43437E7A"/>
    <w:rsid w:val="00181572"/>
  </w:style>
  <w:style w:type="paragraph" w:customStyle="1" w:styleId="8B13FE6041DC486AA1F94C15847351D9">
    <w:name w:val="8B13FE6041DC486AA1F94C15847351D9"/>
    <w:rsid w:val="00181572"/>
  </w:style>
  <w:style w:type="paragraph" w:customStyle="1" w:styleId="74B1017B69114469B16A602FBDFE43FA">
    <w:name w:val="74B1017B69114469B16A602FBDFE43FA"/>
    <w:rsid w:val="00181572"/>
  </w:style>
  <w:style w:type="paragraph" w:customStyle="1" w:styleId="BBCD6A186BCC45DBABFCFCBB2A72166A">
    <w:name w:val="BBCD6A186BCC45DBABFCFCBB2A72166A"/>
    <w:rsid w:val="00181572"/>
  </w:style>
  <w:style w:type="paragraph" w:customStyle="1" w:styleId="24365BB7BC7F4C11894BE6B31B86A797">
    <w:name w:val="24365BB7BC7F4C11894BE6B31B86A797"/>
    <w:rsid w:val="00181572"/>
  </w:style>
  <w:style w:type="paragraph" w:customStyle="1" w:styleId="6666E1E2EE0C49DB9337EF5435815152">
    <w:name w:val="6666E1E2EE0C49DB9337EF5435815152"/>
    <w:rsid w:val="00181572"/>
  </w:style>
  <w:style w:type="paragraph" w:customStyle="1" w:styleId="21237A6D92C04DC5B96C22328BD4BF1B">
    <w:name w:val="21237A6D92C04DC5B96C22328BD4BF1B"/>
    <w:rsid w:val="00181572"/>
  </w:style>
  <w:style w:type="paragraph" w:customStyle="1" w:styleId="3DA3E9FF4E6642108BD95BCA1585306A">
    <w:name w:val="3DA3E9FF4E6642108BD95BCA1585306A"/>
    <w:rsid w:val="00181572"/>
  </w:style>
  <w:style w:type="paragraph" w:customStyle="1" w:styleId="BAF220D2D3C64C9D9706BB434013DECB">
    <w:name w:val="BAF220D2D3C64C9D9706BB434013DECB"/>
    <w:rsid w:val="00181572"/>
  </w:style>
  <w:style w:type="paragraph" w:customStyle="1" w:styleId="551457C9F3F34AD4B4D18CE8C956E582">
    <w:name w:val="551457C9F3F34AD4B4D18CE8C956E582"/>
    <w:rsid w:val="00181572"/>
  </w:style>
  <w:style w:type="paragraph" w:customStyle="1" w:styleId="9DB3B9D355444809AE0D2A2DC4473BB2">
    <w:name w:val="9DB3B9D355444809AE0D2A2DC4473BB2"/>
    <w:rsid w:val="00181572"/>
  </w:style>
  <w:style w:type="paragraph" w:customStyle="1" w:styleId="776B88381B034A86A784FA164038F898">
    <w:name w:val="776B88381B034A86A784FA164038F898"/>
    <w:rsid w:val="00181572"/>
  </w:style>
  <w:style w:type="paragraph" w:customStyle="1" w:styleId="23AB2D6B2E4D4BC588553DC3858F0017">
    <w:name w:val="23AB2D6B2E4D4BC588553DC3858F0017"/>
    <w:rsid w:val="00181572"/>
  </w:style>
  <w:style w:type="paragraph" w:customStyle="1" w:styleId="526F4E1F4ACB41218145304DB92FAF34">
    <w:name w:val="526F4E1F4ACB41218145304DB92FAF34"/>
    <w:rsid w:val="00181572"/>
  </w:style>
  <w:style w:type="paragraph" w:customStyle="1" w:styleId="609187EBF5274E978061E88625F9A036">
    <w:name w:val="609187EBF5274E978061E88625F9A036"/>
    <w:rsid w:val="00181572"/>
  </w:style>
  <w:style w:type="paragraph" w:customStyle="1" w:styleId="092922EAD5044395A04CE9CA51D86A5F">
    <w:name w:val="092922EAD5044395A04CE9CA51D86A5F"/>
    <w:rsid w:val="00181572"/>
  </w:style>
  <w:style w:type="paragraph" w:customStyle="1" w:styleId="AD05C2CA48894E3394765BF21B40BF8F">
    <w:name w:val="AD05C2CA48894E3394765BF21B40BF8F"/>
    <w:rsid w:val="00181572"/>
  </w:style>
  <w:style w:type="paragraph" w:customStyle="1" w:styleId="516F66BBB527472CB25CF2F9B6D9EA82">
    <w:name w:val="516F66BBB527472CB25CF2F9B6D9EA82"/>
    <w:rsid w:val="00181572"/>
  </w:style>
  <w:style w:type="paragraph" w:customStyle="1" w:styleId="BB8460418A0B45849FCC33E60F371BC9">
    <w:name w:val="BB8460418A0B45849FCC33E60F371BC9"/>
    <w:rsid w:val="00181572"/>
  </w:style>
  <w:style w:type="paragraph" w:customStyle="1" w:styleId="15228A39A4F64A958BFC9AF1212C9D10">
    <w:name w:val="15228A39A4F64A958BFC9AF1212C9D10"/>
    <w:rsid w:val="00181572"/>
  </w:style>
  <w:style w:type="paragraph" w:customStyle="1" w:styleId="7912CC51E22A462188B7A344894735F6">
    <w:name w:val="7912CC51E22A462188B7A344894735F6"/>
    <w:rsid w:val="00181572"/>
  </w:style>
  <w:style w:type="paragraph" w:customStyle="1" w:styleId="3F9AD894D92F46C6A6D2495C633BF3D01">
    <w:name w:val="3F9AD894D92F46C6A6D2495C633BF3D01"/>
    <w:rsid w:val="00181572"/>
    <w:pPr>
      <w:spacing w:after="180" w:line="252" w:lineRule="auto"/>
    </w:pPr>
    <w:rPr>
      <w:rFonts w:eastAsiaTheme="minorHAnsi"/>
      <w:color w:val="262626" w:themeColor="text1" w:themeTint="D9"/>
    </w:rPr>
  </w:style>
  <w:style w:type="paragraph" w:customStyle="1" w:styleId="8AD8C72B236D477580D7AD4A394267641">
    <w:name w:val="8AD8C72B236D477580D7AD4A394267641"/>
    <w:rsid w:val="00181572"/>
    <w:pPr>
      <w:spacing w:after="180" w:line="252" w:lineRule="auto"/>
    </w:pPr>
    <w:rPr>
      <w:rFonts w:eastAsiaTheme="minorHAnsi"/>
      <w:color w:val="262626" w:themeColor="text1" w:themeTint="D9"/>
    </w:rPr>
  </w:style>
  <w:style w:type="paragraph" w:customStyle="1" w:styleId="168F4917B85943B0BCE3DACCF96F6CD01">
    <w:name w:val="168F4917B85943B0BCE3DACCF96F6CD01"/>
    <w:rsid w:val="00181572"/>
    <w:pPr>
      <w:spacing w:after="180" w:line="252" w:lineRule="auto"/>
    </w:pPr>
    <w:rPr>
      <w:rFonts w:eastAsiaTheme="minorHAnsi"/>
      <w:color w:val="262626" w:themeColor="text1" w:themeTint="D9"/>
    </w:rPr>
  </w:style>
  <w:style w:type="paragraph" w:customStyle="1" w:styleId="6E7197A6EFC64436A15342EF43437E7A1">
    <w:name w:val="6E7197A6EFC64436A15342EF43437E7A1"/>
    <w:rsid w:val="00181572"/>
    <w:pPr>
      <w:spacing w:after="180" w:line="252" w:lineRule="auto"/>
    </w:pPr>
    <w:rPr>
      <w:rFonts w:eastAsiaTheme="minorHAnsi"/>
      <w:color w:val="262626" w:themeColor="text1" w:themeTint="D9"/>
    </w:rPr>
  </w:style>
  <w:style w:type="paragraph" w:customStyle="1" w:styleId="8B13FE6041DC486AA1F94C15847351D91">
    <w:name w:val="8B13FE6041DC486AA1F94C15847351D91"/>
    <w:rsid w:val="00181572"/>
    <w:pPr>
      <w:spacing w:after="180" w:line="252" w:lineRule="auto"/>
    </w:pPr>
    <w:rPr>
      <w:rFonts w:eastAsiaTheme="minorHAnsi"/>
      <w:color w:val="262626" w:themeColor="text1" w:themeTint="D9"/>
    </w:rPr>
  </w:style>
  <w:style w:type="paragraph" w:customStyle="1" w:styleId="BBCD6A186BCC45DBABFCFCBB2A72166A1">
    <w:name w:val="BBCD6A186BCC45DBABFCFCBB2A72166A1"/>
    <w:rsid w:val="00181572"/>
    <w:pPr>
      <w:spacing w:after="180" w:line="252" w:lineRule="auto"/>
    </w:pPr>
    <w:rPr>
      <w:rFonts w:eastAsiaTheme="minorHAnsi"/>
      <w:color w:val="262626" w:themeColor="text1" w:themeTint="D9"/>
    </w:rPr>
  </w:style>
  <w:style w:type="paragraph" w:customStyle="1" w:styleId="24365BB7BC7F4C11894BE6B31B86A7971">
    <w:name w:val="24365BB7BC7F4C11894BE6B31B86A7971"/>
    <w:rsid w:val="00181572"/>
    <w:pPr>
      <w:spacing w:after="180" w:line="252" w:lineRule="auto"/>
    </w:pPr>
    <w:rPr>
      <w:rFonts w:eastAsiaTheme="minorHAnsi"/>
      <w:color w:val="262626" w:themeColor="text1" w:themeTint="D9"/>
    </w:rPr>
  </w:style>
  <w:style w:type="paragraph" w:customStyle="1" w:styleId="6666E1E2EE0C49DB9337EF54358151521">
    <w:name w:val="6666E1E2EE0C49DB9337EF54358151521"/>
    <w:rsid w:val="00181572"/>
    <w:pPr>
      <w:spacing w:after="180" w:line="252" w:lineRule="auto"/>
    </w:pPr>
    <w:rPr>
      <w:rFonts w:eastAsiaTheme="minorHAnsi"/>
      <w:color w:val="262626" w:themeColor="text1" w:themeTint="D9"/>
    </w:rPr>
  </w:style>
  <w:style w:type="paragraph" w:customStyle="1" w:styleId="21237A6D92C04DC5B96C22328BD4BF1B1">
    <w:name w:val="21237A6D92C04DC5B96C22328BD4BF1B1"/>
    <w:rsid w:val="00181572"/>
    <w:pPr>
      <w:spacing w:after="180" w:line="252" w:lineRule="auto"/>
    </w:pPr>
    <w:rPr>
      <w:rFonts w:eastAsiaTheme="minorHAnsi"/>
      <w:color w:val="262626" w:themeColor="text1" w:themeTint="D9"/>
    </w:rPr>
  </w:style>
  <w:style w:type="paragraph" w:customStyle="1" w:styleId="BAF220D2D3C64C9D9706BB434013DECB1">
    <w:name w:val="BAF220D2D3C64C9D9706BB434013DECB1"/>
    <w:rsid w:val="00181572"/>
    <w:pPr>
      <w:spacing w:after="180" w:line="252" w:lineRule="auto"/>
    </w:pPr>
    <w:rPr>
      <w:rFonts w:eastAsiaTheme="minorHAnsi"/>
      <w:color w:val="262626" w:themeColor="text1" w:themeTint="D9"/>
    </w:rPr>
  </w:style>
  <w:style w:type="paragraph" w:customStyle="1" w:styleId="551457C9F3F34AD4B4D18CE8C956E5821">
    <w:name w:val="551457C9F3F34AD4B4D18CE8C956E5821"/>
    <w:rsid w:val="00181572"/>
    <w:pPr>
      <w:spacing w:after="180" w:line="252" w:lineRule="auto"/>
    </w:pPr>
    <w:rPr>
      <w:rFonts w:eastAsiaTheme="minorHAnsi"/>
      <w:color w:val="262626" w:themeColor="text1" w:themeTint="D9"/>
    </w:rPr>
  </w:style>
  <w:style w:type="paragraph" w:customStyle="1" w:styleId="9DB3B9D355444809AE0D2A2DC4473BB21">
    <w:name w:val="9DB3B9D355444809AE0D2A2DC4473BB21"/>
    <w:rsid w:val="00181572"/>
    <w:pPr>
      <w:spacing w:after="180" w:line="252" w:lineRule="auto"/>
    </w:pPr>
    <w:rPr>
      <w:rFonts w:eastAsiaTheme="minorHAnsi"/>
      <w:color w:val="262626" w:themeColor="text1" w:themeTint="D9"/>
    </w:rPr>
  </w:style>
  <w:style w:type="paragraph" w:customStyle="1" w:styleId="776B88381B034A86A784FA164038F8981">
    <w:name w:val="776B88381B034A86A784FA164038F8981"/>
    <w:rsid w:val="00181572"/>
    <w:pPr>
      <w:spacing w:after="180" w:line="252" w:lineRule="auto"/>
    </w:pPr>
    <w:rPr>
      <w:rFonts w:eastAsiaTheme="minorHAnsi"/>
      <w:color w:val="262626" w:themeColor="text1" w:themeTint="D9"/>
    </w:rPr>
  </w:style>
  <w:style w:type="paragraph" w:customStyle="1" w:styleId="23AB2D6B2E4D4BC588553DC3858F00171">
    <w:name w:val="23AB2D6B2E4D4BC588553DC3858F00171"/>
    <w:rsid w:val="00181572"/>
    <w:pPr>
      <w:spacing w:after="180" w:line="252" w:lineRule="auto"/>
    </w:pPr>
    <w:rPr>
      <w:rFonts w:eastAsiaTheme="minorHAnsi"/>
      <w:color w:val="262626" w:themeColor="text1" w:themeTint="D9"/>
    </w:rPr>
  </w:style>
  <w:style w:type="paragraph" w:customStyle="1" w:styleId="526F4E1F4ACB41218145304DB92FAF341">
    <w:name w:val="526F4E1F4ACB41218145304DB92FAF341"/>
    <w:rsid w:val="00181572"/>
    <w:pPr>
      <w:spacing w:after="180" w:line="252" w:lineRule="auto"/>
    </w:pPr>
    <w:rPr>
      <w:rFonts w:eastAsiaTheme="minorHAnsi"/>
      <w:color w:val="262626" w:themeColor="text1" w:themeTint="D9"/>
    </w:rPr>
  </w:style>
  <w:style w:type="paragraph" w:customStyle="1" w:styleId="609187EBF5274E978061E88625F9A0361">
    <w:name w:val="609187EBF5274E978061E88625F9A0361"/>
    <w:rsid w:val="00181572"/>
    <w:pPr>
      <w:spacing w:after="180" w:line="252" w:lineRule="auto"/>
    </w:pPr>
    <w:rPr>
      <w:rFonts w:eastAsiaTheme="minorHAnsi"/>
      <w:color w:val="262626" w:themeColor="text1" w:themeTint="D9"/>
    </w:rPr>
  </w:style>
  <w:style w:type="paragraph" w:customStyle="1" w:styleId="092922EAD5044395A04CE9CA51D86A5F1">
    <w:name w:val="092922EAD5044395A04CE9CA51D86A5F1"/>
    <w:rsid w:val="00181572"/>
    <w:pPr>
      <w:spacing w:after="180" w:line="252" w:lineRule="auto"/>
    </w:pPr>
    <w:rPr>
      <w:rFonts w:eastAsiaTheme="minorHAnsi"/>
      <w:color w:val="262626" w:themeColor="text1" w:themeTint="D9"/>
    </w:rPr>
  </w:style>
  <w:style w:type="paragraph" w:customStyle="1" w:styleId="AD05C2CA48894E3394765BF21B40BF8F1">
    <w:name w:val="AD05C2CA48894E3394765BF21B40BF8F1"/>
    <w:rsid w:val="00181572"/>
    <w:pPr>
      <w:spacing w:after="180" w:line="252" w:lineRule="auto"/>
    </w:pPr>
    <w:rPr>
      <w:rFonts w:eastAsiaTheme="minorHAnsi"/>
      <w:color w:val="262626" w:themeColor="text1" w:themeTint="D9"/>
    </w:rPr>
  </w:style>
  <w:style w:type="paragraph" w:customStyle="1" w:styleId="516F66BBB527472CB25CF2F9B6D9EA821">
    <w:name w:val="516F66BBB527472CB25CF2F9B6D9EA821"/>
    <w:rsid w:val="00181572"/>
    <w:pPr>
      <w:spacing w:after="180" w:line="252" w:lineRule="auto"/>
    </w:pPr>
    <w:rPr>
      <w:rFonts w:eastAsiaTheme="minorHAnsi"/>
      <w:color w:val="262626" w:themeColor="text1" w:themeTint="D9"/>
    </w:rPr>
  </w:style>
  <w:style w:type="paragraph" w:customStyle="1" w:styleId="BB8460418A0B45849FCC33E60F371BC91">
    <w:name w:val="BB8460418A0B45849FCC33E60F371BC91"/>
    <w:rsid w:val="00181572"/>
    <w:pPr>
      <w:spacing w:after="180" w:line="252" w:lineRule="auto"/>
    </w:pPr>
    <w:rPr>
      <w:rFonts w:eastAsiaTheme="minorHAnsi"/>
      <w:color w:val="262626" w:themeColor="text1" w:themeTint="D9"/>
    </w:rPr>
  </w:style>
  <w:style w:type="paragraph" w:customStyle="1" w:styleId="15228A39A4F64A958BFC9AF1212C9D101">
    <w:name w:val="15228A39A4F64A958BFC9AF1212C9D101"/>
    <w:rsid w:val="00181572"/>
    <w:pPr>
      <w:spacing w:after="0" w:line="240" w:lineRule="auto"/>
      <w:contextualSpacing/>
    </w:pPr>
    <w:rPr>
      <w:rFonts w:asciiTheme="majorHAnsi" w:eastAsiaTheme="majorEastAsia" w:hAnsiTheme="majorHAnsi" w:cstheme="majorBidi"/>
      <w:caps/>
      <w:color w:val="2E74B5" w:themeColor="accent1" w:themeShade="BF"/>
      <w:kern w:val="28"/>
      <w:sz w:val="48"/>
      <w:szCs w:val="56"/>
    </w:rPr>
  </w:style>
  <w:style w:type="paragraph" w:customStyle="1" w:styleId="7912CC51E22A462188B7A344894735F61">
    <w:name w:val="7912CC51E22A462188B7A344894735F61"/>
    <w:rsid w:val="00181572"/>
    <w:pPr>
      <w:spacing w:after="0" w:line="240" w:lineRule="auto"/>
      <w:contextualSpacing/>
    </w:pPr>
    <w:rPr>
      <w:rFonts w:asciiTheme="majorHAnsi" w:eastAsiaTheme="majorEastAsia" w:hAnsiTheme="majorHAnsi" w:cstheme="majorBidi"/>
      <w:caps/>
      <w:color w:val="2E74B5" w:themeColor="accent1" w:themeShade="BF"/>
      <w:kern w:val="28"/>
      <w:sz w:val="48"/>
      <w:szCs w:val="56"/>
    </w:rPr>
  </w:style>
  <w:style w:type="paragraph" w:customStyle="1" w:styleId="3E9CF6866CD144EE8F2479A4AB2B6743">
    <w:name w:val="3E9CF6866CD144EE8F2479A4AB2B6743"/>
    <w:rsid w:val="00181572"/>
  </w:style>
  <w:style w:type="paragraph" w:customStyle="1" w:styleId="BAEC41330B73439C82535D4B5DD43F3D">
    <w:name w:val="BAEC41330B73439C82535D4B5DD43F3D"/>
    <w:rsid w:val="00181572"/>
  </w:style>
  <w:style w:type="paragraph" w:customStyle="1" w:styleId="60A8A860C84B4CD6B380988F091146EB">
    <w:name w:val="60A8A860C84B4CD6B380988F091146EB"/>
    <w:rsid w:val="00181572"/>
  </w:style>
  <w:style w:type="paragraph" w:customStyle="1" w:styleId="8025B81EFA7E4E0B93509BB7A35DEACC">
    <w:name w:val="8025B81EFA7E4E0B93509BB7A35DEACC"/>
    <w:rsid w:val="00181572"/>
  </w:style>
  <w:style w:type="paragraph" w:customStyle="1" w:styleId="60AA34F6F6974DC4896518AEDBA945C2">
    <w:name w:val="60AA34F6F6974DC4896518AEDBA945C2"/>
    <w:rsid w:val="00181572"/>
  </w:style>
  <w:style w:type="paragraph" w:customStyle="1" w:styleId="EBFA91194A70479AAD0BB9A12FF0E58F">
    <w:name w:val="EBFA91194A70479AAD0BB9A12FF0E58F"/>
    <w:rsid w:val="00181572"/>
  </w:style>
  <w:style w:type="paragraph" w:customStyle="1" w:styleId="42A438BFEF96499E99886B2B013EA990">
    <w:name w:val="42A438BFEF96499E99886B2B013EA990"/>
    <w:rsid w:val="00181572"/>
  </w:style>
  <w:style w:type="paragraph" w:customStyle="1" w:styleId="17DC020FB85748C7ACE97287013CB6F9">
    <w:name w:val="17DC020FB85748C7ACE97287013CB6F9"/>
    <w:rsid w:val="00181572"/>
  </w:style>
  <w:style w:type="paragraph" w:customStyle="1" w:styleId="CAEC8F61D484445CA7EFF6297F0AFC50">
    <w:name w:val="CAEC8F61D484445CA7EFF6297F0AFC50"/>
    <w:rsid w:val="00181572"/>
  </w:style>
  <w:style w:type="paragraph" w:customStyle="1" w:styleId="BBA606BB6313444A99999701034B4C8A">
    <w:name w:val="BBA606BB6313444A99999701034B4C8A"/>
    <w:rsid w:val="00181572"/>
  </w:style>
  <w:style w:type="paragraph" w:customStyle="1" w:styleId="576EECC37C934F33828DFE2A72455735">
    <w:name w:val="576EECC37C934F33828DFE2A72455735"/>
    <w:rsid w:val="00181572"/>
  </w:style>
  <w:style w:type="paragraph" w:customStyle="1" w:styleId="69507E31E4FF47C4984DBD3494B001E5">
    <w:name w:val="69507E31E4FF47C4984DBD3494B001E5"/>
    <w:rsid w:val="00181572"/>
  </w:style>
  <w:style w:type="paragraph" w:customStyle="1" w:styleId="DB70CEA2145C48A6A9466D8C7927E3DC">
    <w:name w:val="DB70CEA2145C48A6A9466D8C7927E3DC"/>
    <w:rsid w:val="00181572"/>
  </w:style>
  <w:style w:type="paragraph" w:customStyle="1" w:styleId="37EF7E8965CF44B3844EB3E3088E3465">
    <w:name w:val="37EF7E8965CF44B3844EB3E3088E3465"/>
    <w:rsid w:val="00181572"/>
  </w:style>
  <w:style w:type="paragraph" w:customStyle="1" w:styleId="7F7C87CAE5B24117984F6B68802149B8">
    <w:name w:val="7F7C87CAE5B24117984F6B68802149B8"/>
    <w:rsid w:val="00181572"/>
  </w:style>
  <w:style w:type="paragraph" w:customStyle="1" w:styleId="D824887D90AC4772A870C17BB345FF0E">
    <w:name w:val="D824887D90AC4772A870C17BB345FF0E"/>
    <w:rsid w:val="00181572"/>
  </w:style>
  <w:style w:type="paragraph" w:customStyle="1" w:styleId="A829E4BDD01A47A5992B3B8E1A0D89A1">
    <w:name w:val="A829E4BDD01A47A5992B3B8E1A0D89A1"/>
    <w:rsid w:val="00181572"/>
  </w:style>
  <w:style w:type="paragraph" w:customStyle="1" w:styleId="46E42F72F3AF41FC9E86741DDEB7A0DC">
    <w:name w:val="46E42F72F3AF41FC9E86741DDEB7A0DC"/>
    <w:rsid w:val="00181572"/>
  </w:style>
  <w:style w:type="paragraph" w:customStyle="1" w:styleId="2EB8B222D0E146BB83DBC77939CCB0E2">
    <w:name w:val="2EB8B222D0E146BB83DBC77939CCB0E2"/>
    <w:rsid w:val="00181572"/>
  </w:style>
  <w:style w:type="paragraph" w:customStyle="1" w:styleId="2987085759B94078BD4826C79ED1A70D">
    <w:name w:val="2987085759B94078BD4826C79ED1A70D"/>
    <w:rsid w:val="00181572"/>
  </w:style>
  <w:style w:type="paragraph" w:customStyle="1" w:styleId="7F770A6FE0F84B54BAF742DC02341D09">
    <w:name w:val="7F770A6FE0F84B54BAF742DC02341D09"/>
    <w:rsid w:val="00181572"/>
  </w:style>
  <w:style w:type="paragraph" w:customStyle="1" w:styleId="F14327A669BC4A0A8586C96A5A6D8B80">
    <w:name w:val="F14327A669BC4A0A8586C96A5A6D8B80"/>
    <w:rsid w:val="00181572"/>
  </w:style>
  <w:style w:type="paragraph" w:customStyle="1" w:styleId="62D0CE6F3F8E456599E5664F8E045A6F">
    <w:name w:val="62D0CE6F3F8E456599E5664F8E045A6F"/>
    <w:rsid w:val="00181572"/>
  </w:style>
  <w:style w:type="paragraph" w:customStyle="1" w:styleId="8745EB088A9F4954B11ACD77DFDFB5C6">
    <w:name w:val="8745EB088A9F4954B11ACD77DFDFB5C6"/>
    <w:rsid w:val="00181572"/>
  </w:style>
  <w:style w:type="paragraph" w:customStyle="1" w:styleId="C4FFE816C87D4516A7A6B65E80D73B70">
    <w:name w:val="C4FFE816C87D4516A7A6B65E80D73B70"/>
    <w:rsid w:val="00181572"/>
  </w:style>
  <w:style w:type="paragraph" w:customStyle="1" w:styleId="540E764628274D8794107EA3DFDD1C29">
    <w:name w:val="540E764628274D8794107EA3DFDD1C29"/>
    <w:rsid w:val="00181572"/>
  </w:style>
  <w:style w:type="paragraph" w:customStyle="1" w:styleId="93F1911DBFEF4EF1A5DD4899C94283AE">
    <w:name w:val="93F1911DBFEF4EF1A5DD4899C94283AE"/>
    <w:rsid w:val="00181572"/>
  </w:style>
  <w:style w:type="paragraph" w:customStyle="1" w:styleId="EC030532129948ED9208D75547C82FD7">
    <w:name w:val="EC030532129948ED9208D75547C82FD7"/>
    <w:rsid w:val="00181572"/>
  </w:style>
  <w:style w:type="paragraph" w:customStyle="1" w:styleId="6327AB1D2BEE477CB1A591397DCFFAFB">
    <w:name w:val="6327AB1D2BEE477CB1A591397DCFFAFB"/>
    <w:rsid w:val="00181572"/>
  </w:style>
  <w:style w:type="paragraph" w:customStyle="1" w:styleId="8EC1C07705A841298E8834202B2E2106">
    <w:name w:val="8EC1C07705A841298E8834202B2E2106"/>
    <w:rsid w:val="00181572"/>
  </w:style>
  <w:style w:type="paragraph" w:customStyle="1" w:styleId="3CBBA801642B42738E7654CC5ED85504">
    <w:name w:val="3CBBA801642B42738E7654CC5ED85504"/>
    <w:rsid w:val="00181572"/>
  </w:style>
  <w:style w:type="paragraph" w:customStyle="1" w:styleId="9956E0CE370442558ACF13C1C06454E3">
    <w:name w:val="9956E0CE370442558ACF13C1C06454E3"/>
    <w:rsid w:val="00181572"/>
  </w:style>
  <w:style w:type="paragraph" w:customStyle="1" w:styleId="D8C9F849CD5C4405801DFC8A4A5FC1EF">
    <w:name w:val="D8C9F849CD5C4405801DFC8A4A5FC1EF"/>
    <w:rsid w:val="00181572"/>
  </w:style>
  <w:style w:type="paragraph" w:customStyle="1" w:styleId="A0C67A8A8BED4ED99364125925E12730">
    <w:name w:val="A0C67A8A8BED4ED99364125925E12730"/>
    <w:rsid w:val="00181572"/>
  </w:style>
  <w:style w:type="paragraph" w:customStyle="1" w:styleId="E9A11F03AD1045D4994905A64A7AF466">
    <w:name w:val="E9A11F03AD1045D4994905A64A7AF466"/>
    <w:rsid w:val="00181572"/>
  </w:style>
  <w:style w:type="paragraph" w:customStyle="1" w:styleId="374C0B02DF7440288AD77C4D5303D766">
    <w:name w:val="374C0B02DF7440288AD77C4D5303D766"/>
    <w:rsid w:val="00181572"/>
  </w:style>
  <w:style w:type="paragraph" w:customStyle="1" w:styleId="FF748A34BB9B4F39949FC3BC27E32054">
    <w:name w:val="FF748A34BB9B4F39949FC3BC27E32054"/>
    <w:rsid w:val="00181572"/>
  </w:style>
  <w:style w:type="paragraph" w:customStyle="1" w:styleId="D729306F72214EBA8FFC4BCCBEEB05E1">
    <w:name w:val="D729306F72214EBA8FFC4BCCBEEB05E1"/>
    <w:rsid w:val="00181572"/>
  </w:style>
  <w:style w:type="paragraph" w:customStyle="1" w:styleId="ADC1B840AF824FA8B75CF3F472FF9041">
    <w:name w:val="ADC1B840AF824FA8B75CF3F472FF9041"/>
    <w:rsid w:val="00181572"/>
  </w:style>
  <w:style w:type="paragraph" w:customStyle="1" w:styleId="99F8D6F2AF834F7FA1D8194226561792">
    <w:name w:val="99F8D6F2AF834F7FA1D8194226561792"/>
    <w:rsid w:val="00181572"/>
  </w:style>
  <w:style w:type="paragraph" w:customStyle="1" w:styleId="7BA804783D2444AE964FF698D84CFB16">
    <w:name w:val="7BA804783D2444AE964FF698D84CFB16"/>
    <w:rsid w:val="00181572"/>
  </w:style>
  <w:style w:type="paragraph" w:customStyle="1" w:styleId="FB276EA6B0F9410EA45D9B03194E148D">
    <w:name w:val="FB276EA6B0F9410EA45D9B03194E148D"/>
    <w:rsid w:val="00181572"/>
  </w:style>
  <w:style w:type="paragraph" w:customStyle="1" w:styleId="FBC2CE8D3775475C8733811C55AF563E">
    <w:name w:val="FBC2CE8D3775475C8733811C55AF563E"/>
    <w:rsid w:val="00181572"/>
  </w:style>
  <w:style w:type="paragraph" w:customStyle="1" w:styleId="A986B918A055418689566DA7AFAA22A7">
    <w:name w:val="A986B918A055418689566DA7AFAA22A7"/>
    <w:rsid w:val="00181572"/>
  </w:style>
  <w:style w:type="paragraph" w:customStyle="1" w:styleId="27F8D849ED184DEEBD5E8240C937FE8B">
    <w:name w:val="27F8D849ED184DEEBD5E8240C937FE8B"/>
    <w:rsid w:val="00181572"/>
  </w:style>
  <w:style w:type="paragraph" w:customStyle="1" w:styleId="0BEA74A5E6D44BB8BACF3F074A77439B">
    <w:name w:val="0BEA74A5E6D44BB8BACF3F074A77439B"/>
    <w:rsid w:val="00181572"/>
  </w:style>
  <w:style w:type="paragraph" w:customStyle="1" w:styleId="4ED6A4AB20F84920A89E44215CC05CC4">
    <w:name w:val="4ED6A4AB20F84920A89E44215CC05CC4"/>
    <w:rsid w:val="00181572"/>
  </w:style>
  <w:style w:type="paragraph" w:customStyle="1" w:styleId="12F8F08FA00D47138CCEE5CE947644D3">
    <w:name w:val="12F8F08FA00D47138CCEE5CE947644D3"/>
    <w:rsid w:val="00181572"/>
  </w:style>
  <w:style w:type="paragraph" w:customStyle="1" w:styleId="380F6366AA774972AF85C6B3F909B614">
    <w:name w:val="380F6366AA774972AF85C6B3F909B614"/>
    <w:rsid w:val="00181572"/>
  </w:style>
  <w:style w:type="paragraph" w:customStyle="1" w:styleId="B9CE913AED444865A02D8A928694AFFC">
    <w:name w:val="B9CE913AED444865A02D8A928694AFFC"/>
    <w:rsid w:val="00181572"/>
  </w:style>
  <w:style w:type="paragraph" w:customStyle="1" w:styleId="40A300851DB44427A8EC84015880AD47">
    <w:name w:val="40A300851DB44427A8EC84015880AD47"/>
    <w:rsid w:val="00181572"/>
  </w:style>
  <w:style w:type="paragraph" w:customStyle="1" w:styleId="609B6FE148C24A619E5846CCBE2E4B5A">
    <w:name w:val="609B6FE148C24A619E5846CCBE2E4B5A"/>
    <w:rsid w:val="00181572"/>
  </w:style>
  <w:style w:type="paragraph" w:customStyle="1" w:styleId="62138FDFD017481D9C2C8B24886D7043">
    <w:name w:val="62138FDFD017481D9C2C8B24886D7043"/>
    <w:rsid w:val="00181572"/>
  </w:style>
  <w:style w:type="paragraph" w:customStyle="1" w:styleId="7BFE9E011A904F6C9DDE11995A28EF0E">
    <w:name w:val="7BFE9E011A904F6C9DDE11995A28EF0E"/>
    <w:rsid w:val="00181572"/>
  </w:style>
  <w:style w:type="paragraph" w:customStyle="1" w:styleId="A06E523A3E494A0296EE0D8B67920432">
    <w:name w:val="A06E523A3E494A0296EE0D8B67920432"/>
    <w:rsid w:val="00181572"/>
  </w:style>
  <w:style w:type="paragraph" w:customStyle="1" w:styleId="B406A791C5894E7B87F94DFEA9700AA5">
    <w:name w:val="B406A791C5894E7B87F94DFEA9700AA5"/>
    <w:rsid w:val="00181572"/>
  </w:style>
  <w:style w:type="paragraph" w:customStyle="1" w:styleId="4E43934FA0D54753B057528B6306B8F7">
    <w:name w:val="4E43934FA0D54753B057528B6306B8F7"/>
    <w:rsid w:val="00181572"/>
  </w:style>
  <w:style w:type="paragraph" w:customStyle="1" w:styleId="060DCB3DA14A468F9611877A5D497DD7">
    <w:name w:val="060DCB3DA14A468F9611877A5D497DD7"/>
    <w:rsid w:val="00181572"/>
  </w:style>
  <w:style w:type="paragraph" w:customStyle="1" w:styleId="74E2DF4B71224F4D9BEFB751F0DF1D1A">
    <w:name w:val="74E2DF4B71224F4D9BEFB751F0DF1D1A"/>
    <w:rsid w:val="00181572"/>
  </w:style>
  <w:style w:type="paragraph" w:customStyle="1" w:styleId="394F8FF66F9B45E4A7DEF2D06262A874">
    <w:name w:val="394F8FF66F9B45E4A7DEF2D06262A874"/>
    <w:rsid w:val="00181572"/>
  </w:style>
  <w:style w:type="paragraph" w:customStyle="1" w:styleId="CA2C94F517E547FFAC8421AB98B2C0C9">
    <w:name w:val="CA2C94F517E547FFAC8421AB98B2C0C9"/>
    <w:rsid w:val="00181572"/>
  </w:style>
  <w:style w:type="paragraph" w:customStyle="1" w:styleId="54E45CDE9A4C48059B182869FC34D8D8">
    <w:name w:val="54E45CDE9A4C48059B182869FC34D8D8"/>
    <w:rsid w:val="00181572"/>
  </w:style>
  <w:style w:type="paragraph" w:customStyle="1" w:styleId="D9E06C160B6443B580BAFDCDEFA370C6">
    <w:name w:val="D9E06C160B6443B580BAFDCDEFA370C6"/>
    <w:rsid w:val="00181572"/>
  </w:style>
  <w:style w:type="paragraph" w:customStyle="1" w:styleId="B179BE7E5A704562A0B7CAF6C9272C07">
    <w:name w:val="B179BE7E5A704562A0B7CAF6C9272C07"/>
    <w:rsid w:val="00181572"/>
  </w:style>
  <w:style w:type="paragraph" w:customStyle="1" w:styleId="820081D6391E46FC910A618AF6DE9669">
    <w:name w:val="820081D6391E46FC910A618AF6DE9669"/>
    <w:rsid w:val="00181572"/>
  </w:style>
  <w:style w:type="paragraph" w:customStyle="1" w:styleId="3F9AD894D92F46C6A6D2495C633BF3D02">
    <w:name w:val="3F9AD894D92F46C6A6D2495C633BF3D02"/>
    <w:rsid w:val="00181572"/>
    <w:pPr>
      <w:spacing w:after="180" w:line="252" w:lineRule="auto"/>
    </w:pPr>
    <w:rPr>
      <w:rFonts w:eastAsiaTheme="minorHAnsi"/>
      <w:color w:val="262626" w:themeColor="text1" w:themeTint="D9"/>
    </w:rPr>
  </w:style>
  <w:style w:type="paragraph" w:customStyle="1" w:styleId="8AD8C72B236D477580D7AD4A394267642">
    <w:name w:val="8AD8C72B236D477580D7AD4A394267642"/>
    <w:rsid w:val="00181572"/>
    <w:pPr>
      <w:spacing w:after="180" w:line="252" w:lineRule="auto"/>
    </w:pPr>
    <w:rPr>
      <w:rFonts w:eastAsiaTheme="minorHAnsi"/>
      <w:color w:val="262626" w:themeColor="text1" w:themeTint="D9"/>
    </w:rPr>
  </w:style>
  <w:style w:type="paragraph" w:customStyle="1" w:styleId="168F4917B85943B0BCE3DACCF96F6CD02">
    <w:name w:val="168F4917B85943B0BCE3DACCF96F6CD02"/>
    <w:rsid w:val="00181572"/>
    <w:pPr>
      <w:spacing w:after="180" w:line="252" w:lineRule="auto"/>
    </w:pPr>
    <w:rPr>
      <w:rFonts w:eastAsiaTheme="minorHAnsi"/>
      <w:color w:val="262626" w:themeColor="text1" w:themeTint="D9"/>
    </w:rPr>
  </w:style>
  <w:style w:type="paragraph" w:customStyle="1" w:styleId="6E7197A6EFC64436A15342EF43437E7A2">
    <w:name w:val="6E7197A6EFC64436A15342EF43437E7A2"/>
    <w:rsid w:val="00181572"/>
    <w:pPr>
      <w:spacing w:after="180" w:line="252" w:lineRule="auto"/>
    </w:pPr>
    <w:rPr>
      <w:rFonts w:eastAsiaTheme="minorHAnsi"/>
      <w:color w:val="262626" w:themeColor="text1" w:themeTint="D9"/>
    </w:rPr>
  </w:style>
  <w:style w:type="paragraph" w:customStyle="1" w:styleId="8B13FE6041DC486AA1F94C15847351D92">
    <w:name w:val="8B13FE6041DC486AA1F94C15847351D92"/>
    <w:rsid w:val="00181572"/>
    <w:pPr>
      <w:spacing w:after="180" w:line="252" w:lineRule="auto"/>
    </w:pPr>
    <w:rPr>
      <w:rFonts w:eastAsiaTheme="minorHAnsi"/>
      <w:color w:val="262626" w:themeColor="text1" w:themeTint="D9"/>
    </w:rPr>
  </w:style>
  <w:style w:type="paragraph" w:customStyle="1" w:styleId="BBCD6A186BCC45DBABFCFCBB2A72166A2">
    <w:name w:val="BBCD6A186BCC45DBABFCFCBB2A72166A2"/>
    <w:rsid w:val="00181572"/>
    <w:pPr>
      <w:spacing w:after="180" w:line="252" w:lineRule="auto"/>
    </w:pPr>
    <w:rPr>
      <w:rFonts w:eastAsiaTheme="minorHAnsi"/>
      <w:color w:val="262626" w:themeColor="text1" w:themeTint="D9"/>
    </w:rPr>
  </w:style>
  <w:style w:type="paragraph" w:customStyle="1" w:styleId="24365BB7BC7F4C11894BE6B31B86A7972">
    <w:name w:val="24365BB7BC7F4C11894BE6B31B86A7972"/>
    <w:rsid w:val="00181572"/>
    <w:pPr>
      <w:spacing w:after="180" w:line="252" w:lineRule="auto"/>
    </w:pPr>
    <w:rPr>
      <w:rFonts w:eastAsiaTheme="minorHAnsi"/>
      <w:color w:val="262626" w:themeColor="text1" w:themeTint="D9"/>
    </w:rPr>
  </w:style>
  <w:style w:type="paragraph" w:customStyle="1" w:styleId="6666E1E2EE0C49DB9337EF54358151522">
    <w:name w:val="6666E1E2EE0C49DB9337EF54358151522"/>
    <w:rsid w:val="00181572"/>
    <w:pPr>
      <w:spacing w:after="180" w:line="252" w:lineRule="auto"/>
    </w:pPr>
    <w:rPr>
      <w:rFonts w:eastAsiaTheme="minorHAnsi"/>
      <w:color w:val="262626" w:themeColor="text1" w:themeTint="D9"/>
    </w:rPr>
  </w:style>
  <w:style w:type="paragraph" w:customStyle="1" w:styleId="21237A6D92C04DC5B96C22328BD4BF1B2">
    <w:name w:val="21237A6D92C04DC5B96C22328BD4BF1B2"/>
    <w:rsid w:val="00181572"/>
    <w:pPr>
      <w:spacing w:after="180" w:line="252" w:lineRule="auto"/>
    </w:pPr>
    <w:rPr>
      <w:rFonts w:eastAsiaTheme="minorHAnsi"/>
      <w:color w:val="262626" w:themeColor="text1" w:themeTint="D9"/>
    </w:rPr>
  </w:style>
  <w:style w:type="paragraph" w:customStyle="1" w:styleId="BAF220D2D3C64C9D9706BB434013DECB2">
    <w:name w:val="BAF220D2D3C64C9D9706BB434013DECB2"/>
    <w:rsid w:val="00181572"/>
    <w:pPr>
      <w:spacing w:after="180" w:line="252" w:lineRule="auto"/>
    </w:pPr>
    <w:rPr>
      <w:rFonts w:eastAsiaTheme="minorHAnsi"/>
      <w:color w:val="262626" w:themeColor="text1" w:themeTint="D9"/>
    </w:rPr>
  </w:style>
  <w:style w:type="paragraph" w:customStyle="1" w:styleId="551457C9F3F34AD4B4D18CE8C956E5822">
    <w:name w:val="551457C9F3F34AD4B4D18CE8C956E5822"/>
    <w:rsid w:val="00181572"/>
    <w:pPr>
      <w:spacing w:after="180" w:line="252" w:lineRule="auto"/>
    </w:pPr>
    <w:rPr>
      <w:rFonts w:eastAsiaTheme="minorHAnsi"/>
      <w:color w:val="262626" w:themeColor="text1" w:themeTint="D9"/>
    </w:rPr>
  </w:style>
  <w:style w:type="paragraph" w:customStyle="1" w:styleId="9DB3B9D355444809AE0D2A2DC4473BB22">
    <w:name w:val="9DB3B9D355444809AE0D2A2DC4473BB22"/>
    <w:rsid w:val="00181572"/>
    <w:pPr>
      <w:spacing w:after="180" w:line="252" w:lineRule="auto"/>
    </w:pPr>
    <w:rPr>
      <w:rFonts w:eastAsiaTheme="minorHAnsi"/>
      <w:color w:val="262626" w:themeColor="text1" w:themeTint="D9"/>
    </w:rPr>
  </w:style>
  <w:style w:type="paragraph" w:customStyle="1" w:styleId="776B88381B034A86A784FA164038F8982">
    <w:name w:val="776B88381B034A86A784FA164038F8982"/>
    <w:rsid w:val="00181572"/>
    <w:pPr>
      <w:spacing w:after="180" w:line="252" w:lineRule="auto"/>
    </w:pPr>
    <w:rPr>
      <w:rFonts w:eastAsiaTheme="minorHAnsi"/>
      <w:color w:val="262626" w:themeColor="text1" w:themeTint="D9"/>
    </w:rPr>
  </w:style>
  <w:style w:type="paragraph" w:customStyle="1" w:styleId="23AB2D6B2E4D4BC588553DC3858F00172">
    <w:name w:val="23AB2D6B2E4D4BC588553DC3858F00172"/>
    <w:rsid w:val="00181572"/>
    <w:pPr>
      <w:spacing w:after="180" w:line="252" w:lineRule="auto"/>
    </w:pPr>
    <w:rPr>
      <w:rFonts w:eastAsiaTheme="minorHAnsi"/>
      <w:color w:val="262626" w:themeColor="text1" w:themeTint="D9"/>
    </w:rPr>
  </w:style>
  <w:style w:type="paragraph" w:customStyle="1" w:styleId="526F4E1F4ACB41218145304DB92FAF342">
    <w:name w:val="526F4E1F4ACB41218145304DB92FAF342"/>
    <w:rsid w:val="00181572"/>
    <w:pPr>
      <w:spacing w:after="180" w:line="252" w:lineRule="auto"/>
    </w:pPr>
    <w:rPr>
      <w:rFonts w:eastAsiaTheme="minorHAnsi"/>
      <w:color w:val="262626" w:themeColor="text1" w:themeTint="D9"/>
    </w:rPr>
  </w:style>
  <w:style w:type="paragraph" w:customStyle="1" w:styleId="7BA804783D2444AE964FF698D84CFB161">
    <w:name w:val="7BA804783D2444AE964FF698D84CFB161"/>
    <w:rsid w:val="00181572"/>
    <w:pPr>
      <w:spacing w:after="180" w:line="252" w:lineRule="auto"/>
    </w:pPr>
    <w:rPr>
      <w:rFonts w:eastAsiaTheme="minorHAnsi"/>
      <w:color w:val="262626" w:themeColor="text1" w:themeTint="D9"/>
    </w:rPr>
  </w:style>
  <w:style w:type="paragraph" w:customStyle="1" w:styleId="FB276EA6B0F9410EA45D9B03194E148D1">
    <w:name w:val="FB276EA6B0F9410EA45D9B03194E148D1"/>
    <w:rsid w:val="00181572"/>
    <w:pPr>
      <w:spacing w:after="180" w:line="252" w:lineRule="auto"/>
    </w:pPr>
    <w:rPr>
      <w:rFonts w:eastAsiaTheme="minorHAnsi"/>
      <w:color w:val="262626" w:themeColor="text1" w:themeTint="D9"/>
    </w:rPr>
  </w:style>
  <w:style w:type="paragraph" w:customStyle="1" w:styleId="FBC2CE8D3775475C8733811C55AF563E1">
    <w:name w:val="FBC2CE8D3775475C8733811C55AF563E1"/>
    <w:rsid w:val="00181572"/>
    <w:pPr>
      <w:spacing w:after="180" w:line="252" w:lineRule="auto"/>
    </w:pPr>
    <w:rPr>
      <w:rFonts w:eastAsiaTheme="minorHAnsi"/>
      <w:color w:val="262626" w:themeColor="text1" w:themeTint="D9"/>
    </w:rPr>
  </w:style>
  <w:style w:type="paragraph" w:customStyle="1" w:styleId="A986B918A055418689566DA7AFAA22A71">
    <w:name w:val="A986B918A055418689566DA7AFAA22A71"/>
    <w:rsid w:val="00181572"/>
    <w:pPr>
      <w:spacing w:after="180" w:line="252" w:lineRule="auto"/>
    </w:pPr>
    <w:rPr>
      <w:rFonts w:eastAsiaTheme="minorHAnsi"/>
      <w:color w:val="262626" w:themeColor="text1" w:themeTint="D9"/>
    </w:rPr>
  </w:style>
  <w:style w:type="paragraph" w:customStyle="1" w:styleId="27F8D849ED184DEEBD5E8240C937FE8B1">
    <w:name w:val="27F8D849ED184DEEBD5E8240C937FE8B1"/>
    <w:rsid w:val="00181572"/>
    <w:pPr>
      <w:spacing w:after="180" w:line="252" w:lineRule="auto"/>
    </w:pPr>
    <w:rPr>
      <w:rFonts w:eastAsiaTheme="minorHAnsi"/>
      <w:color w:val="262626" w:themeColor="text1" w:themeTint="D9"/>
    </w:rPr>
  </w:style>
  <w:style w:type="paragraph" w:customStyle="1" w:styleId="0BEA74A5E6D44BB8BACF3F074A77439B1">
    <w:name w:val="0BEA74A5E6D44BB8BACF3F074A77439B1"/>
    <w:rsid w:val="00181572"/>
    <w:pPr>
      <w:spacing w:after="180" w:line="252" w:lineRule="auto"/>
    </w:pPr>
    <w:rPr>
      <w:rFonts w:eastAsiaTheme="minorHAnsi"/>
      <w:color w:val="262626" w:themeColor="text1" w:themeTint="D9"/>
    </w:rPr>
  </w:style>
  <w:style w:type="paragraph" w:customStyle="1" w:styleId="4ED6A4AB20F84920A89E44215CC05CC41">
    <w:name w:val="4ED6A4AB20F84920A89E44215CC05CC41"/>
    <w:rsid w:val="00181572"/>
    <w:pPr>
      <w:spacing w:after="180" w:line="252" w:lineRule="auto"/>
    </w:pPr>
    <w:rPr>
      <w:rFonts w:eastAsiaTheme="minorHAnsi"/>
      <w:color w:val="262626" w:themeColor="text1" w:themeTint="D9"/>
    </w:rPr>
  </w:style>
  <w:style w:type="paragraph" w:customStyle="1" w:styleId="12F8F08FA00D47138CCEE5CE947644D31">
    <w:name w:val="12F8F08FA00D47138CCEE5CE947644D31"/>
    <w:rsid w:val="00181572"/>
    <w:pPr>
      <w:spacing w:after="180" w:line="252" w:lineRule="auto"/>
    </w:pPr>
    <w:rPr>
      <w:rFonts w:eastAsiaTheme="minorHAnsi"/>
      <w:color w:val="262626" w:themeColor="text1" w:themeTint="D9"/>
    </w:rPr>
  </w:style>
  <w:style w:type="paragraph" w:customStyle="1" w:styleId="380F6366AA774972AF85C6B3F909B6141">
    <w:name w:val="380F6366AA774972AF85C6B3F909B6141"/>
    <w:rsid w:val="00181572"/>
    <w:pPr>
      <w:spacing w:after="180" w:line="252" w:lineRule="auto"/>
    </w:pPr>
    <w:rPr>
      <w:rFonts w:eastAsiaTheme="minorHAnsi"/>
      <w:color w:val="262626" w:themeColor="text1" w:themeTint="D9"/>
    </w:rPr>
  </w:style>
  <w:style w:type="paragraph" w:customStyle="1" w:styleId="B9CE913AED444865A02D8A928694AFFC1">
    <w:name w:val="B9CE913AED444865A02D8A928694AFFC1"/>
    <w:rsid w:val="00181572"/>
    <w:pPr>
      <w:spacing w:after="180" w:line="252" w:lineRule="auto"/>
    </w:pPr>
    <w:rPr>
      <w:rFonts w:eastAsiaTheme="minorHAnsi"/>
      <w:color w:val="262626" w:themeColor="text1" w:themeTint="D9"/>
    </w:rPr>
  </w:style>
  <w:style w:type="paragraph" w:customStyle="1" w:styleId="B406A791C5894E7B87F94DFEA9700AA51">
    <w:name w:val="B406A791C5894E7B87F94DFEA9700AA51"/>
    <w:rsid w:val="00181572"/>
    <w:pPr>
      <w:spacing w:after="180" w:line="252" w:lineRule="auto"/>
    </w:pPr>
    <w:rPr>
      <w:rFonts w:eastAsiaTheme="minorHAnsi"/>
      <w:color w:val="262626" w:themeColor="text1" w:themeTint="D9"/>
    </w:rPr>
  </w:style>
  <w:style w:type="paragraph" w:customStyle="1" w:styleId="4E43934FA0D54753B057528B6306B8F71">
    <w:name w:val="4E43934FA0D54753B057528B6306B8F71"/>
    <w:rsid w:val="00181572"/>
    <w:pPr>
      <w:spacing w:after="180" w:line="252" w:lineRule="auto"/>
    </w:pPr>
    <w:rPr>
      <w:rFonts w:eastAsiaTheme="minorHAnsi"/>
      <w:color w:val="262626" w:themeColor="text1" w:themeTint="D9"/>
    </w:rPr>
  </w:style>
  <w:style w:type="paragraph" w:customStyle="1" w:styleId="060DCB3DA14A468F9611877A5D497DD71">
    <w:name w:val="060DCB3DA14A468F9611877A5D497DD71"/>
    <w:rsid w:val="00181572"/>
    <w:pPr>
      <w:spacing w:after="180" w:line="252" w:lineRule="auto"/>
    </w:pPr>
    <w:rPr>
      <w:rFonts w:eastAsiaTheme="minorHAnsi"/>
      <w:color w:val="262626" w:themeColor="text1" w:themeTint="D9"/>
    </w:rPr>
  </w:style>
  <w:style w:type="paragraph" w:customStyle="1" w:styleId="74E2DF4B71224F4D9BEFB751F0DF1D1A1">
    <w:name w:val="74E2DF4B71224F4D9BEFB751F0DF1D1A1"/>
    <w:rsid w:val="00181572"/>
    <w:pPr>
      <w:spacing w:after="180" w:line="252" w:lineRule="auto"/>
    </w:pPr>
    <w:rPr>
      <w:rFonts w:eastAsiaTheme="minorHAnsi"/>
      <w:color w:val="262626" w:themeColor="text1" w:themeTint="D9"/>
    </w:rPr>
  </w:style>
  <w:style w:type="paragraph" w:customStyle="1" w:styleId="394F8FF66F9B45E4A7DEF2D06262A8741">
    <w:name w:val="394F8FF66F9B45E4A7DEF2D06262A8741"/>
    <w:rsid w:val="00181572"/>
    <w:pPr>
      <w:spacing w:after="180" w:line="252" w:lineRule="auto"/>
    </w:pPr>
    <w:rPr>
      <w:rFonts w:eastAsiaTheme="minorHAnsi"/>
      <w:color w:val="262626" w:themeColor="text1" w:themeTint="D9"/>
    </w:rPr>
  </w:style>
  <w:style w:type="paragraph" w:customStyle="1" w:styleId="CA2C94F517E547FFAC8421AB98B2C0C91">
    <w:name w:val="CA2C94F517E547FFAC8421AB98B2C0C91"/>
    <w:rsid w:val="00181572"/>
    <w:pPr>
      <w:spacing w:after="180" w:line="252" w:lineRule="auto"/>
    </w:pPr>
    <w:rPr>
      <w:rFonts w:eastAsiaTheme="minorHAnsi"/>
      <w:color w:val="262626" w:themeColor="text1" w:themeTint="D9"/>
    </w:rPr>
  </w:style>
  <w:style w:type="paragraph" w:customStyle="1" w:styleId="54E45CDE9A4C48059B182869FC34D8D81">
    <w:name w:val="54E45CDE9A4C48059B182869FC34D8D81"/>
    <w:rsid w:val="00181572"/>
    <w:pPr>
      <w:spacing w:after="180" w:line="252" w:lineRule="auto"/>
    </w:pPr>
    <w:rPr>
      <w:rFonts w:eastAsiaTheme="minorHAnsi"/>
      <w:color w:val="262626" w:themeColor="text1" w:themeTint="D9"/>
    </w:rPr>
  </w:style>
  <w:style w:type="paragraph" w:customStyle="1" w:styleId="D9E06C160B6443B580BAFDCDEFA370C61">
    <w:name w:val="D9E06C160B6443B580BAFDCDEFA370C61"/>
    <w:rsid w:val="00181572"/>
    <w:pPr>
      <w:spacing w:after="180" w:line="252" w:lineRule="auto"/>
    </w:pPr>
    <w:rPr>
      <w:rFonts w:eastAsiaTheme="minorHAnsi"/>
      <w:color w:val="262626" w:themeColor="text1" w:themeTint="D9"/>
    </w:rPr>
  </w:style>
  <w:style w:type="paragraph" w:customStyle="1" w:styleId="B179BE7E5A704562A0B7CAF6C9272C071">
    <w:name w:val="B179BE7E5A704562A0B7CAF6C9272C071"/>
    <w:rsid w:val="00181572"/>
    <w:pPr>
      <w:spacing w:after="180" w:line="252" w:lineRule="auto"/>
    </w:pPr>
    <w:rPr>
      <w:rFonts w:eastAsiaTheme="minorHAnsi"/>
      <w:color w:val="262626" w:themeColor="text1" w:themeTint="D9"/>
    </w:rPr>
  </w:style>
  <w:style w:type="paragraph" w:customStyle="1" w:styleId="820081D6391E46FC910A618AF6DE96691">
    <w:name w:val="820081D6391E46FC910A618AF6DE96691"/>
    <w:rsid w:val="00181572"/>
    <w:pPr>
      <w:spacing w:after="180" w:line="252" w:lineRule="auto"/>
    </w:pPr>
    <w:rPr>
      <w:rFonts w:eastAsiaTheme="minorHAnsi"/>
      <w:color w:val="262626" w:themeColor="text1" w:themeTint="D9"/>
    </w:rPr>
  </w:style>
  <w:style w:type="paragraph" w:customStyle="1" w:styleId="15228A39A4F64A958BFC9AF1212C9D102">
    <w:name w:val="15228A39A4F64A958BFC9AF1212C9D102"/>
    <w:rsid w:val="00181572"/>
    <w:pPr>
      <w:spacing w:after="0" w:line="240" w:lineRule="auto"/>
      <w:contextualSpacing/>
    </w:pPr>
    <w:rPr>
      <w:rFonts w:asciiTheme="majorHAnsi" w:eastAsiaTheme="majorEastAsia" w:hAnsiTheme="majorHAnsi" w:cstheme="majorBidi"/>
      <w:caps/>
      <w:color w:val="2E74B5" w:themeColor="accent1" w:themeShade="BF"/>
      <w:kern w:val="28"/>
      <w:sz w:val="48"/>
      <w:szCs w:val="56"/>
    </w:rPr>
  </w:style>
  <w:style w:type="paragraph" w:customStyle="1" w:styleId="7912CC51E22A462188B7A344894735F62">
    <w:name w:val="7912CC51E22A462188B7A344894735F62"/>
    <w:rsid w:val="00181572"/>
    <w:pPr>
      <w:spacing w:after="0" w:line="240" w:lineRule="auto"/>
      <w:contextualSpacing/>
    </w:pPr>
    <w:rPr>
      <w:rFonts w:asciiTheme="majorHAnsi" w:eastAsiaTheme="majorEastAsia" w:hAnsiTheme="majorHAnsi" w:cstheme="majorBidi"/>
      <w:caps/>
      <w:color w:val="2E74B5" w:themeColor="accent1" w:themeShade="BF"/>
      <w:kern w:val="28"/>
      <w:sz w:val="48"/>
      <w:szCs w:val="56"/>
    </w:rPr>
  </w:style>
  <w:style w:type="paragraph" w:customStyle="1" w:styleId="E9E5A7858C5D401DA8AC2A6CFB0DB926">
    <w:name w:val="E9E5A7858C5D401DA8AC2A6CFB0DB926"/>
    <w:rsid w:val="00181572"/>
  </w:style>
  <w:style w:type="paragraph" w:customStyle="1" w:styleId="BFC0D2E5DEE64590B91C8939779AD4AB">
    <w:name w:val="BFC0D2E5DEE64590B91C8939779AD4AB"/>
    <w:rsid w:val="00181572"/>
  </w:style>
  <w:style w:type="paragraph" w:customStyle="1" w:styleId="30C9FD0ADEEB42E49D681F74A1B103F5">
    <w:name w:val="30C9FD0ADEEB42E49D681F74A1B103F5"/>
    <w:rsid w:val="00181572"/>
  </w:style>
  <w:style w:type="paragraph" w:customStyle="1" w:styleId="F12611F7C50840ACBD407930B45E5B34">
    <w:name w:val="F12611F7C50840ACBD407930B45E5B34"/>
    <w:rsid w:val="00181572"/>
  </w:style>
  <w:style w:type="paragraph" w:customStyle="1" w:styleId="0E5F52B0CD0649399D0F501C2126732B">
    <w:name w:val="0E5F52B0CD0649399D0F501C2126732B"/>
    <w:rsid w:val="00181572"/>
  </w:style>
  <w:style w:type="paragraph" w:customStyle="1" w:styleId="DABD961152144B3E930789B4926D047F">
    <w:name w:val="DABD961152144B3E930789B4926D047F"/>
    <w:rsid w:val="00181572"/>
  </w:style>
  <w:style w:type="paragraph" w:customStyle="1" w:styleId="036A433D9D7C4BB3B718650BB7DD1A2D">
    <w:name w:val="036A433D9D7C4BB3B718650BB7DD1A2D"/>
    <w:rsid w:val="00181572"/>
  </w:style>
  <w:style w:type="paragraph" w:customStyle="1" w:styleId="C4FC052D38994BAEADD57C95FBE55634">
    <w:name w:val="C4FC052D38994BAEADD57C95FBE55634"/>
    <w:rsid w:val="00181572"/>
  </w:style>
  <w:style w:type="paragraph" w:customStyle="1" w:styleId="F1B772874BFA4F0AB94FFAB83B9AAC49">
    <w:name w:val="F1B772874BFA4F0AB94FFAB83B9AAC49"/>
    <w:rsid w:val="00181572"/>
  </w:style>
  <w:style w:type="paragraph" w:customStyle="1" w:styleId="49B11683056A4332814A2FB292D343AF">
    <w:name w:val="49B11683056A4332814A2FB292D343AF"/>
    <w:rsid w:val="00181572"/>
  </w:style>
  <w:style w:type="paragraph" w:customStyle="1" w:styleId="224C6128CF504B4C955D3434AF528E4B">
    <w:name w:val="224C6128CF504B4C955D3434AF528E4B"/>
    <w:rsid w:val="00181572"/>
  </w:style>
  <w:style w:type="paragraph" w:customStyle="1" w:styleId="C50401E15B2040E4BE4340D3BFE8B122">
    <w:name w:val="C50401E15B2040E4BE4340D3BFE8B122"/>
    <w:rsid w:val="00181572"/>
  </w:style>
  <w:style w:type="paragraph" w:customStyle="1" w:styleId="FDD8148C574049DC9E3C7C3047F5D5E5">
    <w:name w:val="FDD8148C574049DC9E3C7C3047F5D5E5"/>
    <w:rsid w:val="00181572"/>
  </w:style>
  <w:style w:type="paragraph" w:customStyle="1" w:styleId="6829358BB46444BAB365D0580264A4F6">
    <w:name w:val="6829358BB46444BAB365D0580264A4F6"/>
    <w:rsid w:val="00181572"/>
  </w:style>
  <w:style w:type="paragraph" w:customStyle="1" w:styleId="841D61A52B7E438B8A404CCCF8B58DB7">
    <w:name w:val="841D61A52B7E438B8A404CCCF8B58DB7"/>
    <w:rsid w:val="00181572"/>
  </w:style>
  <w:style w:type="paragraph" w:customStyle="1" w:styleId="C92FE296E85D40F19061B6E7C04D7260">
    <w:name w:val="C92FE296E85D40F19061B6E7C04D7260"/>
    <w:rsid w:val="00181572"/>
  </w:style>
  <w:style w:type="paragraph" w:customStyle="1" w:styleId="FEBF4C8111724F56B9785F8DA505CD9A">
    <w:name w:val="FEBF4C8111724F56B9785F8DA505CD9A"/>
    <w:rsid w:val="00181572"/>
  </w:style>
  <w:style w:type="paragraph" w:customStyle="1" w:styleId="41CC2C1AD9AE4704B157842A103B2D91">
    <w:name w:val="41CC2C1AD9AE4704B157842A103B2D91"/>
    <w:rsid w:val="00181572"/>
  </w:style>
  <w:style w:type="paragraph" w:customStyle="1" w:styleId="27BC307D4CFB4D08B877AB5C5FD7C90E">
    <w:name w:val="27BC307D4CFB4D08B877AB5C5FD7C90E"/>
    <w:rsid w:val="00181572"/>
  </w:style>
  <w:style w:type="paragraph" w:customStyle="1" w:styleId="ACF9502714A54DC5826A29B138AE3308">
    <w:name w:val="ACF9502714A54DC5826A29B138AE3308"/>
    <w:rsid w:val="00181572"/>
  </w:style>
  <w:style w:type="paragraph" w:customStyle="1" w:styleId="9E6CBB82798B4511807BAB0FE87F6CE1">
    <w:name w:val="9E6CBB82798B4511807BAB0FE87F6CE1"/>
    <w:rsid w:val="00181572"/>
  </w:style>
  <w:style w:type="paragraph" w:customStyle="1" w:styleId="BFE33BADCCDD4C548FC8B60C6B1FD695">
    <w:name w:val="BFE33BADCCDD4C548FC8B60C6B1FD695"/>
    <w:rsid w:val="00181572"/>
  </w:style>
  <w:style w:type="paragraph" w:customStyle="1" w:styleId="DAA46594FB7A40FA87FD801451F45BDA">
    <w:name w:val="DAA46594FB7A40FA87FD801451F45BDA"/>
    <w:rsid w:val="00181572"/>
  </w:style>
  <w:style w:type="paragraph" w:customStyle="1" w:styleId="0C5AF9E62775441CBE97822C230FFC98">
    <w:name w:val="0C5AF9E62775441CBE97822C230FFC98"/>
    <w:rsid w:val="00181572"/>
  </w:style>
  <w:style w:type="paragraph" w:customStyle="1" w:styleId="6B1A3DE3046748FF834A1663D07141ED">
    <w:name w:val="6B1A3DE3046748FF834A1663D07141ED"/>
    <w:rsid w:val="00181572"/>
  </w:style>
  <w:style w:type="paragraph" w:customStyle="1" w:styleId="555B784079324E2980DA625EC54DEFE0">
    <w:name w:val="555B784079324E2980DA625EC54DEFE0"/>
    <w:rsid w:val="00181572"/>
  </w:style>
  <w:style w:type="paragraph" w:customStyle="1" w:styleId="BA488495699A4C51912ADED369CA9D9C">
    <w:name w:val="BA488495699A4C51912ADED369CA9D9C"/>
    <w:rsid w:val="00181572"/>
  </w:style>
  <w:style w:type="paragraph" w:customStyle="1" w:styleId="CDCF7435E6F7447593EC5F4A907D958D">
    <w:name w:val="CDCF7435E6F7447593EC5F4A907D958D"/>
    <w:rsid w:val="00181572"/>
  </w:style>
  <w:style w:type="paragraph" w:customStyle="1" w:styleId="5DA285C867544142A49964CA195CC6FC">
    <w:name w:val="5DA285C867544142A49964CA195CC6FC"/>
    <w:rsid w:val="00181572"/>
  </w:style>
  <w:style w:type="paragraph" w:customStyle="1" w:styleId="50D3663F27824D639436677E0DE6D91D">
    <w:name w:val="50D3663F27824D639436677E0DE6D91D"/>
    <w:rsid w:val="00181572"/>
  </w:style>
  <w:style w:type="paragraph" w:customStyle="1" w:styleId="812834728FD04AA4B4EB8888A68F0F6E">
    <w:name w:val="812834728FD04AA4B4EB8888A68F0F6E"/>
    <w:rsid w:val="00181572"/>
  </w:style>
  <w:style w:type="paragraph" w:customStyle="1" w:styleId="38283949A26E492F971266D5675E26AD">
    <w:name w:val="38283949A26E492F971266D5675E26AD"/>
    <w:rsid w:val="00181572"/>
  </w:style>
  <w:style w:type="paragraph" w:customStyle="1" w:styleId="A0347D38C0664DC99728F9C7C9C3C3EC">
    <w:name w:val="A0347D38C0664DC99728F9C7C9C3C3EC"/>
    <w:rsid w:val="00181572"/>
  </w:style>
  <w:style w:type="paragraph" w:customStyle="1" w:styleId="5306DCF9029546DBA29292DAD34DF7E3">
    <w:name w:val="5306DCF9029546DBA29292DAD34DF7E3"/>
    <w:rsid w:val="00181572"/>
  </w:style>
  <w:style w:type="paragraph" w:customStyle="1" w:styleId="F5D16D19BFA440FBA8BEA54638DE783A">
    <w:name w:val="F5D16D19BFA440FBA8BEA54638DE783A"/>
    <w:rsid w:val="00181572"/>
  </w:style>
  <w:style w:type="paragraph" w:customStyle="1" w:styleId="E717FC81BB3A4B29970D121A880A3402">
    <w:name w:val="E717FC81BB3A4B29970D121A880A3402"/>
    <w:rsid w:val="00181572"/>
  </w:style>
  <w:style w:type="paragraph" w:customStyle="1" w:styleId="E961218323874840A24E020086926C0F">
    <w:name w:val="E961218323874840A24E020086926C0F"/>
    <w:rsid w:val="00181572"/>
  </w:style>
  <w:style w:type="paragraph" w:customStyle="1" w:styleId="9FE3DB7872BA4489A51EA89265B41699">
    <w:name w:val="9FE3DB7872BA4489A51EA89265B41699"/>
    <w:rsid w:val="00181572"/>
  </w:style>
  <w:style w:type="paragraph" w:customStyle="1" w:styleId="C741EA888C9C4E42BF05C9954128E201">
    <w:name w:val="C741EA888C9C4E42BF05C9954128E201"/>
    <w:rsid w:val="00181572"/>
  </w:style>
  <w:style w:type="paragraph" w:customStyle="1" w:styleId="38A7C18AC270477CBE97D7FA142A9881">
    <w:name w:val="38A7C18AC270477CBE97D7FA142A9881"/>
    <w:rsid w:val="00181572"/>
  </w:style>
  <w:style w:type="paragraph" w:customStyle="1" w:styleId="C4836204DDF544C7BF3F5BB89525DC79">
    <w:name w:val="C4836204DDF544C7BF3F5BB89525DC79"/>
    <w:rsid w:val="00181572"/>
  </w:style>
  <w:style w:type="paragraph" w:customStyle="1" w:styleId="6376232A48FE4AB8BAE5BDB18AA95EA4">
    <w:name w:val="6376232A48FE4AB8BAE5BDB18AA95EA4"/>
    <w:rsid w:val="00181572"/>
  </w:style>
  <w:style w:type="paragraph" w:customStyle="1" w:styleId="17779F33FBC54CB2B0A7AFDCB3E2B47B">
    <w:name w:val="17779F33FBC54CB2B0A7AFDCB3E2B47B"/>
    <w:rsid w:val="00181572"/>
  </w:style>
  <w:style w:type="paragraph" w:customStyle="1" w:styleId="60426F65D0934FC0A9F78540E7305878">
    <w:name w:val="60426F65D0934FC0A9F78540E7305878"/>
    <w:rsid w:val="00181572"/>
  </w:style>
  <w:style w:type="paragraph" w:customStyle="1" w:styleId="71709CBCB2BB4FD48FA6E780CF8A6879">
    <w:name w:val="71709CBCB2BB4FD48FA6E780CF8A6879"/>
    <w:rsid w:val="00181572"/>
  </w:style>
  <w:style w:type="paragraph" w:customStyle="1" w:styleId="D08CAF8901714367B83D5538BC7ACB95">
    <w:name w:val="D08CAF8901714367B83D5538BC7ACB95"/>
    <w:rsid w:val="00181572"/>
  </w:style>
  <w:style w:type="paragraph" w:customStyle="1" w:styleId="07CF1451D4C54B7A9F0478F494DABA97">
    <w:name w:val="07CF1451D4C54B7A9F0478F494DABA97"/>
    <w:rsid w:val="00181572"/>
  </w:style>
  <w:style w:type="paragraph" w:customStyle="1" w:styleId="20C82B60D1BF4E1BB82BFED26C989E21">
    <w:name w:val="20C82B60D1BF4E1BB82BFED26C989E21"/>
    <w:rsid w:val="00181572"/>
  </w:style>
  <w:style w:type="paragraph" w:customStyle="1" w:styleId="B888555A20214CC7BAF5492B11FFEE59">
    <w:name w:val="B888555A20214CC7BAF5492B11FFEE59"/>
    <w:rsid w:val="00181572"/>
  </w:style>
  <w:style w:type="paragraph" w:customStyle="1" w:styleId="0645A9126FDD47509ECBD3113D5203D0">
    <w:name w:val="0645A9126FDD47509ECBD3113D5203D0"/>
    <w:rsid w:val="00181572"/>
  </w:style>
  <w:style w:type="paragraph" w:customStyle="1" w:styleId="78589A80BACF4938A6D8BBD475DF213A">
    <w:name w:val="78589A80BACF4938A6D8BBD475DF213A"/>
    <w:rsid w:val="00181572"/>
  </w:style>
  <w:style w:type="paragraph" w:customStyle="1" w:styleId="92EEE8D30F134E61960CFCA19DCE9CF4">
    <w:name w:val="92EEE8D30F134E61960CFCA19DCE9CF4"/>
    <w:rsid w:val="00181572"/>
  </w:style>
  <w:style w:type="paragraph" w:customStyle="1" w:styleId="70796FD7C01F43169B7949EA1521906F">
    <w:name w:val="70796FD7C01F43169B7949EA1521906F"/>
    <w:rsid w:val="00181572"/>
  </w:style>
  <w:style w:type="paragraph" w:customStyle="1" w:styleId="E867FE2BABB14906A5ABDA3A8A29E7E1">
    <w:name w:val="E867FE2BABB14906A5ABDA3A8A29E7E1"/>
    <w:rsid w:val="00181572"/>
  </w:style>
  <w:style w:type="paragraph" w:customStyle="1" w:styleId="941BF5DDE3B34578A1BF740D327F5E93">
    <w:name w:val="941BF5DDE3B34578A1BF740D327F5E93"/>
    <w:rsid w:val="00181572"/>
  </w:style>
  <w:style w:type="paragraph" w:customStyle="1" w:styleId="D6B0EA4BFB8E4017BF6DFF90F2249A41">
    <w:name w:val="D6B0EA4BFB8E4017BF6DFF90F2249A41"/>
    <w:rsid w:val="00181572"/>
  </w:style>
  <w:style w:type="paragraph" w:customStyle="1" w:styleId="10A729DBFEA84076A5ACE8CABE6127B5">
    <w:name w:val="10A729DBFEA84076A5ACE8CABE6127B5"/>
    <w:rsid w:val="00181572"/>
  </w:style>
  <w:style w:type="paragraph" w:customStyle="1" w:styleId="B1617C944B4C451D81C0F0B056813CFC">
    <w:name w:val="B1617C944B4C451D81C0F0B056813CFC"/>
    <w:rsid w:val="00181572"/>
  </w:style>
  <w:style w:type="paragraph" w:customStyle="1" w:styleId="A12373E6E501416C801273718F833D13">
    <w:name w:val="A12373E6E501416C801273718F833D13"/>
    <w:rsid w:val="00181572"/>
  </w:style>
  <w:style w:type="paragraph" w:customStyle="1" w:styleId="917AEEBAFF9645F69FD31637178A486A">
    <w:name w:val="917AEEBAFF9645F69FD31637178A486A"/>
    <w:rsid w:val="00181572"/>
  </w:style>
  <w:style w:type="paragraph" w:customStyle="1" w:styleId="3F9AD894D92F46C6A6D2495C633BF3D03">
    <w:name w:val="3F9AD894D92F46C6A6D2495C633BF3D03"/>
    <w:rsid w:val="00181572"/>
    <w:pPr>
      <w:spacing w:after="180" w:line="252" w:lineRule="auto"/>
    </w:pPr>
    <w:rPr>
      <w:rFonts w:eastAsiaTheme="minorHAnsi"/>
      <w:color w:val="262626" w:themeColor="text1" w:themeTint="D9"/>
    </w:rPr>
  </w:style>
  <w:style w:type="paragraph" w:customStyle="1" w:styleId="8AD8C72B236D477580D7AD4A394267643">
    <w:name w:val="8AD8C72B236D477580D7AD4A394267643"/>
    <w:rsid w:val="00181572"/>
    <w:pPr>
      <w:spacing w:after="180" w:line="252" w:lineRule="auto"/>
    </w:pPr>
    <w:rPr>
      <w:rFonts w:eastAsiaTheme="minorHAnsi"/>
      <w:color w:val="262626" w:themeColor="text1" w:themeTint="D9"/>
    </w:rPr>
  </w:style>
  <w:style w:type="paragraph" w:customStyle="1" w:styleId="168F4917B85943B0BCE3DACCF96F6CD03">
    <w:name w:val="168F4917B85943B0BCE3DACCF96F6CD03"/>
    <w:rsid w:val="00181572"/>
    <w:pPr>
      <w:spacing w:after="180" w:line="252" w:lineRule="auto"/>
    </w:pPr>
    <w:rPr>
      <w:rFonts w:eastAsiaTheme="minorHAnsi"/>
      <w:color w:val="262626" w:themeColor="text1" w:themeTint="D9"/>
    </w:rPr>
  </w:style>
  <w:style w:type="paragraph" w:customStyle="1" w:styleId="6E7197A6EFC64436A15342EF43437E7A3">
    <w:name w:val="6E7197A6EFC64436A15342EF43437E7A3"/>
    <w:rsid w:val="00181572"/>
    <w:pPr>
      <w:spacing w:after="180" w:line="252" w:lineRule="auto"/>
    </w:pPr>
    <w:rPr>
      <w:rFonts w:eastAsiaTheme="minorHAnsi"/>
      <w:color w:val="262626" w:themeColor="text1" w:themeTint="D9"/>
    </w:rPr>
  </w:style>
  <w:style w:type="paragraph" w:customStyle="1" w:styleId="8B13FE6041DC486AA1F94C15847351D93">
    <w:name w:val="8B13FE6041DC486AA1F94C15847351D93"/>
    <w:rsid w:val="00181572"/>
    <w:pPr>
      <w:spacing w:after="180" w:line="252" w:lineRule="auto"/>
    </w:pPr>
    <w:rPr>
      <w:rFonts w:eastAsiaTheme="minorHAnsi"/>
      <w:color w:val="262626" w:themeColor="text1" w:themeTint="D9"/>
    </w:rPr>
  </w:style>
  <w:style w:type="paragraph" w:customStyle="1" w:styleId="BBCD6A186BCC45DBABFCFCBB2A72166A3">
    <w:name w:val="BBCD6A186BCC45DBABFCFCBB2A72166A3"/>
    <w:rsid w:val="00181572"/>
    <w:pPr>
      <w:spacing w:after="180" w:line="252" w:lineRule="auto"/>
    </w:pPr>
    <w:rPr>
      <w:rFonts w:eastAsiaTheme="minorHAnsi"/>
      <w:color w:val="262626" w:themeColor="text1" w:themeTint="D9"/>
    </w:rPr>
  </w:style>
  <w:style w:type="paragraph" w:customStyle="1" w:styleId="24365BB7BC7F4C11894BE6B31B86A7973">
    <w:name w:val="24365BB7BC7F4C11894BE6B31B86A7973"/>
    <w:rsid w:val="00181572"/>
    <w:pPr>
      <w:spacing w:after="180" w:line="252" w:lineRule="auto"/>
    </w:pPr>
    <w:rPr>
      <w:rFonts w:eastAsiaTheme="minorHAnsi"/>
      <w:color w:val="262626" w:themeColor="text1" w:themeTint="D9"/>
    </w:rPr>
  </w:style>
  <w:style w:type="paragraph" w:customStyle="1" w:styleId="6666E1E2EE0C49DB9337EF54358151523">
    <w:name w:val="6666E1E2EE0C49DB9337EF54358151523"/>
    <w:rsid w:val="00181572"/>
    <w:pPr>
      <w:spacing w:after="180" w:line="252" w:lineRule="auto"/>
    </w:pPr>
    <w:rPr>
      <w:rFonts w:eastAsiaTheme="minorHAnsi"/>
      <w:color w:val="262626" w:themeColor="text1" w:themeTint="D9"/>
    </w:rPr>
  </w:style>
  <w:style w:type="paragraph" w:customStyle="1" w:styleId="21237A6D92C04DC5B96C22328BD4BF1B3">
    <w:name w:val="21237A6D92C04DC5B96C22328BD4BF1B3"/>
    <w:rsid w:val="00181572"/>
    <w:pPr>
      <w:spacing w:after="180" w:line="252" w:lineRule="auto"/>
    </w:pPr>
    <w:rPr>
      <w:rFonts w:eastAsiaTheme="minorHAnsi"/>
      <w:color w:val="262626" w:themeColor="text1" w:themeTint="D9"/>
    </w:rPr>
  </w:style>
  <w:style w:type="paragraph" w:customStyle="1" w:styleId="BAF220D2D3C64C9D9706BB434013DECB3">
    <w:name w:val="BAF220D2D3C64C9D9706BB434013DECB3"/>
    <w:rsid w:val="00181572"/>
    <w:pPr>
      <w:spacing w:after="180" w:line="252" w:lineRule="auto"/>
    </w:pPr>
    <w:rPr>
      <w:rFonts w:eastAsiaTheme="minorHAnsi"/>
      <w:color w:val="262626" w:themeColor="text1" w:themeTint="D9"/>
    </w:rPr>
  </w:style>
  <w:style w:type="paragraph" w:customStyle="1" w:styleId="551457C9F3F34AD4B4D18CE8C956E5823">
    <w:name w:val="551457C9F3F34AD4B4D18CE8C956E5823"/>
    <w:rsid w:val="00181572"/>
    <w:pPr>
      <w:spacing w:after="180" w:line="252" w:lineRule="auto"/>
    </w:pPr>
    <w:rPr>
      <w:rFonts w:eastAsiaTheme="minorHAnsi"/>
      <w:color w:val="262626" w:themeColor="text1" w:themeTint="D9"/>
    </w:rPr>
  </w:style>
  <w:style w:type="paragraph" w:customStyle="1" w:styleId="9DB3B9D355444809AE0D2A2DC4473BB23">
    <w:name w:val="9DB3B9D355444809AE0D2A2DC4473BB23"/>
    <w:rsid w:val="00181572"/>
    <w:pPr>
      <w:spacing w:after="180" w:line="252" w:lineRule="auto"/>
    </w:pPr>
    <w:rPr>
      <w:rFonts w:eastAsiaTheme="minorHAnsi"/>
      <w:color w:val="262626" w:themeColor="text1" w:themeTint="D9"/>
    </w:rPr>
  </w:style>
  <w:style w:type="paragraph" w:customStyle="1" w:styleId="776B88381B034A86A784FA164038F8983">
    <w:name w:val="776B88381B034A86A784FA164038F8983"/>
    <w:rsid w:val="00181572"/>
    <w:pPr>
      <w:spacing w:after="180" w:line="252" w:lineRule="auto"/>
    </w:pPr>
    <w:rPr>
      <w:rFonts w:eastAsiaTheme="minorHAnsi"/>
      <w:color w:val="262626" w:themeColor="text1" w:themeTint="D9"/>
    </w:rPr>
  </w:style>
  <w:style w:type="paragraph" w:customStyle="1" w:styleId="23AB2D6B2E4D4BC588553DC3858F00173">
    <w:name w:val="23AB2D6B2E4D4BC588553DC3858F00173"/>
    <w:rsid w:val="00181572"/>
    <w:pPr>
      <w:spacing w:after="180" w:line="252" w:lineRule="auto"/>
    </w:pPr>
    <w:rPr>
      <w:rFonts w:eastAsiaTheme="minorHAnsi"/>
      <w:color w:val="262626" w:themeColor="text1" w:themeTint="D9"/>
    </w:rPr>
  </w:style>
  <w:style w:type="paragraph" w:customStyle="1" w:styleId="526F4E1F4ACB41218145304DB92FAF343">
    <w:name w:val="526F4E1F4ACB41218145304DB92FAF343"/>
    <w:rsid w:val="00181572"/>
    <w:pPr>
      <w:spacing w:after="180" w:line="252" w:lineRule="auto"/>
    </w:pPr>
    <w:rPr>
      <w:rFonts w:eastAsiaTheme="minorHAnsi"/>
      <w:color w:val="262626" w:themeColor="text1" w:themeTint="D9"/>
    </w:rPr>
  </w:style>
  <w:style w:type="paragraph" w:customStyle="1" w:styleId="7BA804783D2444AE964FF698D84CFB162">
    <w:name w:val="7BA804783D2444AE964FF698D84CFB162"/>
    <w:rsid w:val="00181572"/>
    <w:pPr>
      <w:spacing w:after="180" w:line="252" w:lineRule="auto"/>
    </w:pPr>
    <w:rPr>
      <w:rFonts w:eastAsiaTheme="minorHAnsi"/>
      <w:color w:val="262626" w:themeColor="text1" w:themeTint="D9"/>
    </w:rPr>
  </w:style>
  <w:style w:type="paragraph" w:customStyle="1" w:styleId="FB276EA6B0F9410EA45D9B03194E148D2">
    <w:name w:val="FB276EA6B0F9410EA45D9B03194E148D2"/>
    <w:rsid w:val="00181572"/>
    <w:pPr>
      <w:spacing w:after="180" w:line="252" w:lineRule="auto"/>
    </w:pPr>
    <w:rPr>
      <w:rFonts w:eastAsiaTheme="minorHAnsi"/>
      <w:color w:val="262626" w:themeColor="text1" w:themeTint="D9"/>
    </w:rPr>
  </w:style>
  <w:style w:type="paragraph" w:customStyle="1" w:styleId="FBC2CE8D3775475C8733811C55AF563E2">
    <w:name w:val="FBC2CE8D3775475C8733811C55AF563E2"/>
    <w:rsid w:val="00181572"/>
    <w:pPr>
      <w:spacing w:after="180" w:line="252" w:lineRule="auto"/>
    </w:pPr>
    <w:rPr>
      <w:rFonts w:eastAsiaTheme="minorHAnsi"/>
      <w:color w:val="262626" w:themeColor="text1" w:themeTint="D9"/>
    </w:rPr>
  </w:style>
  <w:style w:type="paragraph" w:customStyle="1" w:styleId="A986B918A055418689566DA7AFAA22A72">
    <w:name w:val="A986B918A055418689566DA7AFAA22A72"/>
    <w:rsid w:val="00181572"/>
    <w:pPr>
      <w:spacing w:after="180" w:line="252" w:lineRule="auto"/>
    </w:pPr>
    <w:rPr>
      <w:rFonts w:eastAsiaTheme="minorHAnsi"/>
      <w:color w:val="262626" w:themeColor="text1" w:themeTint="D9"/>
    </w:rPr>
  </w:style>
  <w:style w:type="paragraph" w:customStyle="1" w:styleId="27F8D849ED184DEEBD5E8240C937FE8B2">
    <w:name w:val="27F8D849ED184DEEBD5E8240C937FE8B2"/>
    <w:rsid w:val="00181572"/>
    <w:pPr>
      <w:spacing w:after="180" w:line="252" w:lineRule="auto"/>
    </w:pPr>
    <w:rPr>
      <w:rFonts w:eastAsiaTheme="minorHAnsi"/>
      <w:color w:val="262626" w:themeColor="text1" w:themeTint="D9"/>
    </w:rPr>
  </w:style>
  <w:style w:type="paragraph" w:customStyle="1" w:styleId="0BEA74A5E6D44BB8BACF3F074A77439B2">
    <w:name w:val="0BEA74A5E6D44BB8BACF3F074A77439B2"/>
    <w:rsid w:val="00181572"/>
    <w:pPr>
      <w:spacing w:after="180" w:line="252" w:lineRule="auto"/>
    </w:pPr>
    <w:rPr>
      <w:rFonts w:eastAsiaTheme="minorHAnsi"/>
      <w:color w:val="262626" w:themeColor="text1" w:themeTint="D9"/>
    </w:rPr>
  </w:style>
  <w:style w:type="paragraph" w:customStyle="1" w:styleId="4ED6A4AB20F84920A89E44215CC05CC42">
    <w:name w:val="4ED6A4AB20F84920A89E44215CC05CC42"/>
    <w:rsid w:val="00181572"/>
    <w:pPr>
      <w:spacing w:after="180" w:line="252" w:lineRule="auto"/>
    </w:pPr>
    <w:rPr>
      <w:rFonts w:eastAsiaTheme="minorHAnsi"/>
      <w:color w:val="262626" w:themeColor="text1" w:themeTint="D9"/>
    </w:rPr>
  </w:style>
  <w:style w:type="paragraph" w:customStyle="1" w:styleId="12F8F08FA00D47138CCEE5CE947644D32">
    <w:name w:val="12F8F08FA00D47138CCEE5CE947644D32"/>
    <w:rsid w:val="00181572"/>
    <w:pPr>
      <w:spacing w:after="180" w:line="252" w:lineRule="auto"/>
    </w:pPr>
    <w:rPr>
      <w:rFonts w:eastAsiaTheme="minorHAnsi"/>
      <w:color w:val="262626" w:themeColor="text1" w:themeTint="D9"/>
    </w:rPr>
  </w:style>
  <w:style w:type="paragraph" w:customStyle="1" w:styleId="380F6366AA774972AF85C6B3F909B6142">
    <w:name w:val="380F6366AA774972AF85C6B3F909B6142"/>
    <w:rsid w:val="00181572"/>
    <w:pPr>
      <w:spacing w:after="180" w:line="252" w:lineRule="auto"/>
    </w:pPr>
    <w:rPr>
      <w:rFonts w:eastAsiaTheme="minorHAnsi"/>
      <w:color w:val="262626" w:themeColor="text1" w:themeTint="D9"/>
    </w:rPr>
  </w:style>
  <w:style w:type="paragraph" w:customStyle="1" w:styleId="B9CE913AED444865A02D8A928694AFFC2">
    <w:name w:val="B9CE913AED444865A02D8A928694AFFC2"/>
    <w:rsid w:val="00181572"/>
    <w:pPr>
      <w:spacing w:after="180" w:line="252" w:lineRule="auto"/>
    </w:pPr>
    <w:rPr>
      <w:rFonts w:eastAsiaTheme="minorHAnsi"/>
      <w:color w:val="262626" w:themeColor="text1" w:themeTint="D9"/>
    </w:rPr>
  </w:style>
  <w:style w:type="paragraph" w:customStyle="1" w:styleId="78589A80BACF4938A6D8BBD475DF213A1">
    <w:name w:val="78589A80BACF4938A6D8BBD475DF213A1"/>
    <w:rsid w:val="00181572"/>
    <w:pPr>
      <w:spacing w:after="180" w:line="252" w:lineRule="auto"/>
    </w:pPr>
    <w:rPr>
      <w:rFonts w:eastAsiaTheme="minorHAnsi"/>
      <w:color w:val="262626" w:themeColor="text1" w:themeTint="D9"/>
    </w:rPr>
  </w:style>
  <w:style w:type="paragraph" w:customStyle="1" w:styleId="92EEE8D30F134E61960CFCA19DCE9CF41">
    <w:name w:val="92EEE8D30F134E61960CFCA19DCE9CF41"/>
    <w:rsid w:val="00181572"/>
    <w:pPr>
      <w:spacing w:after="180" w:line="252" w:lineRule="auto"/>
    </w:pPr>
    <w:rPr>
      <w:rFonts w:eastAsiaTheme="minorHAnsi"/>
      <w:color w:val="262626" w:themeColor="text1" w:themeTint="D9"/>
    </w:rPr>
  </w:style>
  <w:style w:type="paragraph" w:customStyle="1" w:styleId="70796FD7C01F43169B7949EA1521906F1">
    <w:name w:val="70796FD7C01F43169B7949EA1521906F1"/>
    <w:rsid w:val="00181572"/>
    <w:pPr>
      <w:spacing w:after="180" w:line="252" w:lineRule="auto"/>
    </w:pPr>
    <w:rPr>
      <w:rFonts w:eastAsiaTheme="minorHAnsi"/>
      <w:color w:val="262626" w:themeColor="text1" w:themeTint="D9"/>
    </w:rPr>
  </w:style>
  <w:style w:type="paragraph" w:customStyle="1" w:styleId="E867FE2BABB14906A5ABDA3A8A29E7E11">
    <w:name w:val="E867FE2BABB14906A5ABDA3A8A29E7E11"/>
    <w:rsid w:val="00181572"/>
    <w:pPr>
      <w:spacing w:after="180" w:line="252" w:lineRule="auto"/>
    </w:pPr>
    <w:rPr>
      <w:rFonts w:eastAsiaTheme="minorHAnsi"/>
      <w:color w:val="262626" w:themeColor="text1" w:themeTint="D9"/>
    </w:rPr>
  </w:style>
  <w:style w:type="paragraph" w:customStyle="1" w:styleId="941BF5DDE3B34578A1BF740D327F5E931">
    <w:name w:val="941BF5DDE3B34578A1BF740D327F5E931"/>
    <w:rsid w:val="00181572"/>
    <w:pPr>
      <w:spacing w:after="180" w:line="252" w:lineRule="auto"/>
    </w:pPr>
    <w:rPr>
      <w:rFonts w:eastAsiaTheme="minorHAnsi"/>
      <w:color w:val="262626" w:themeColor="text1" w:themeTint="D9"/>
    </w:rPr>
  </w:style>
  <w:style w:type="paragraph" w:customStyle="1" w:styleId="D6B0EA4BFB8E4017BF6DFF90F2249A411">
    <w:name w:val="D6B0EA4BFB8E4017BF6DFF90F2249A411"/>
    <w:rsid w:val="00181572"/>
    <w:pPr>
      <w:spacing w:after="180" w:line="252" w:lineRule="auto"/>
    </w:pPr>
    <w:rPr>
      <w:rFonts w:eastAsiaTheme="minorHAnsi"/>
      <w:color w:val="262626" w:themeColor="text1" w:themeTint="D9"/>
    </w:rPr>
  </w:style>
  <w:style w:type="paragraph" w:customStyle="1" w:styleId="10A729DBFEA84076A5ACE8CABE6127B51">
    <w:name w:val="10A729DBFEA84076A5ACE8CABE6127B51"/>
    <w:rsid w:val="00181572"/>
    <w:pPr>
      <w:spacing w:after="180" w:line="252" w:lineRule="auto"/>
    </w:pPr>
    <w:rPr>
      <w:rFonts w:eastAsiaTheme="minorHAnsi"/>
      <w:color w:val="262626" w:themeColor="text1" w:themeTint="D9"/>
    </w:rPr>
  </w:style>
  <w:style w:type="paragraph" w:customStyle="1" w:styleId="B1617C944B4C451D81C0F0B056813CFC1">
    <w:name w:val="B1617C944B4C451D81C0F0B056813CFC1"/>
    <w:rsid w:val="00181572"/>
    <w:pPr>
      <w:spacing w:after="180" w:line="252" w:lineRule="auto"/>
    </w:pPr>
    <w:rPr>
      <w:rFonts w:eastAsiaTheme="minorHAnsi"/>
      <w:color w:val="262626" w:themeColor="text1" w:themeTint="D9"/>
    </w:rPr>
  </w:style>
  <w:style w:type="paragraph" w:customStyle="1" w:styleId="A12373E6E501416C801273718F833D131">
    <w:name w:val="A12373E6E501416C801273718F833D131"/>
    <w:rsid w:val="00181572"/>
    <w:pPr>
      <w:spacing w:after="180" w:line="252" w:lineRule="auto"/>
    </w:pPr>
    <w:rPr>
      <w:rFonts w:eastAsiaTheme="minorHAnsi"/>
      <w:color w:val="262626" w:themeColor="text1" w:themeTint="D9"/>
    </w:rPr>
  </w:style>
  <w:style w:type="paragraph" w:customStyle="1" w:styleId="917AEEBAFF9645F69FD31637178A486A1">
    <w:name w:val="917AEEBAFF9645F69FD31637178A486A1"/>
    <w:rsid w:val="00181572"/>
    <w:pPr>
      <w:spacing w:after="180" w:line="252" w:lineRule="auto"/>
    </w:pPr>
    <w:rPr>
      <w:rFonts w:eastAsiaTheme="minorHAnsi"/>
      <w:color w:val="262626" w:themeColor="text1" w:themeTint="D9"/>
    </w:rPr>
  </w:style>
  <w:style w:type="paragraph" w:customStyle="1" w:styleId="15228A39A4F64A958BFC9AF1212C9D103">
    <w:name w:val="15228A39A4F64A958BFC9AF1212C9D103"/>
    <w:rsid w:val="00181572"/>
    <w:pPr>
      <w:spacing w:after="0" w:line="240" w:lineRule="auto"/>
      <w:contextualSpacing/>
    </w:pPr>
    <w:rPr>
      <w:rFonts w:asciiTheme="majorHAnsi" w:eastAsiaTheme="majorEastAsia" w:hAnsiTheme="majorHAnsi" w:cstheme="majorBidi"/>
      <w:caps/>
      <w:color w:val="2E74B5" w:themeColor="accent1" w:themeShade="BF"/>
      <w:kern w:val="28"/>
      <w:sz w:val="48"/>
      <w:szCs w:val="56"/>
    </w:rPr>
  </w:style>
  <w:style w:type="paragraph" w:customStyle="1" w:styleId="7912CC51E22A462188B7A344894735F63">
    <w:name w:val="7912CC51E22A462188B7A344894735F63"/>
    <w:rsid w:val="00181572"/>
    <w:pPr>
      <w:spacing w:after="0" w:line="240" w:lineRule="auto"/>
      <w:contextualSpacing/>
    </w:pPr>
    <w:rPr>
      <w:rFonts w:asciiTheme="majorHAnsi" w:eastAsiaTheme="majorEastAsia" w:hAnsiTheme="majorHAnsi" w:cstheme="majorBidi"/>
      <w:caps/>
      <w:color w:val="2E74B5" w:themeColor="accent1" w:themeShade="BF"/>
      <w:kern w:val="28"/>
      <w:sz w:val="48"/>
      <w:szCs w:val="56"/>
    </w:rPr>
  </w:style>
  <w:style w:type="paragraph" w:customStyle="1" w:styleId="8463B6FE28094D0DB9BF1EA5B0A2199D">
    <w:name w:val="8463B6FE28094D0DB9BF1EA5B0A2199D"/>
    <w:rsid w:val="00181572"/>
  </w:style>
  <w:style w:type="paragraph" w:customStyle="1" w:styleId="313420EDC91B47C58EFCE3C8C62C1A8E">
    <w:name w:val="313420EDC91B47C58EFCE3C8C62C1A8E"/>
    <w:rsid w:val="00181572"/>
  </w:style>
  <w:style w:type="paragraph" w:customStyle="1" w:styleId="B921812360534D4D9C09F23F5E881109">
    <w:name w:val="B921812360534D4D9C09F23F5E881109"/>
    <w:rsid w:val="00181572"/>
  </w:style>
  <w:style w:type="paragraph" w:customStyle="1" w:styleId="AF641EDF40884ADEA6C699BADABCBABE">
    <w:name w:val="AF641EDF40884ADEA6C699BADABCBABE"/>
    <w:rsid w:val="00181572"/>
  </w:style>
  <w:style w:type="paragraph" w:customStyle="1" w:styleId="382B02C8318949B183E1F10055653047">
    <w:name w:val="382B02C8318949B183E1F10055653047"/>
    <w:rsid w:val="00181572"/>
  </w:style>
  <w:style w:type="paragraph" w:customStyle="1" w:styleId="6D396B96BE834839ADC7456FB1F72DE2">
    <w:name w:val="6D396B96BE834839ADC7456FB1F72DE2"/>
    <w:rsid w:val="00181572"/>
  </w:style>
  <w:style w:type="paragraph" w:customStyle="1" w:styleId="9AE8476C730A40C4B0CDEAE2B95A64B3">
    <w:name w:val="9AE8476C730A40C4B0CDEAE2B95A64B3"/>
    <w:rsid w:val="00181572"/>
  </w:style>
  <w:style w:type="paragraph" w:customStyle="1" w:styleId="005A133F102D41AEAA5BBDE7B644CD83">
    <w:name w:val="005A133F102D41AEAA5BBDE7B644CD83"/>
    <w:rsid w:val="00181572"/>
  </w:style>
  <w:style w:type="paragraph" w:customStyle="1" w:styleId="5113B6357DEB4E7B9B1F0A7F68B49FFD">
    <w:name w:val="5113B6357DEB4E7B9B1F0A7F68B49FFD"/>
    <w:rsid w:val="00181572"/>
  </w:style>
  <w:style w:type="paragraph" w:customStyle="1" w:styleId="A043CBB235044A359751C0B88B756A77">
    <w:name w:val="A043CBB235044A359751C0B88B756A77"/>
    <w:rsid w:val="00181572"/>
  </w:style>
  <w:style w:type="paragraph" w:customStyle="1" w:styleId="3F9AD894D92F46C6A6D2495C633BF3D04">
    <w:name w:val="3F9AD894D92F46C6A6D2495C633BF3D04"/>
    <w:rsid w:val="00181572"/>
    <w:pPr>
      <w:spacing w:after="180" w:line="252" w:lineRule="auto"/>
    </w:pPr>
    <w:rPr>
      <w:rFonts w:eastAsiaTheme="minorHAnsi"/>
      <w:color w:val="262626" w:themeColor="text1" w:themeTint="D9"/>
    </w:rPr>
  </w:style>
  <w:style w:type="paragraph" w:customStyle="1" w:styleId="8AD8C72B236D477580D7AD4A394267644">
    <w:name w:val="8AD8C72B236D477580D7AD4A394267644"/>
    <w:rsid w:val="00181572"/>
    <w:pPr>
      <w:spacing w:after="180" w:line="252" w:lineRule="auto"/>
    </w:pPr>
    <w:rPr>
      <w:rFonts w:eastAsiaTheme="minorHAnsi"/>
      <w:color w:val="262626" w:themeColor="text1" w:themeTint="D9"/>
    </w:rPr>
  </w:style>
  <w:style w:type="paragraph" w:customStyle="1" w:styleId="168F4917B85943B0BCE3DACCF96F6CD04">
    <w:name w:val="168F4917B85943B0BCE3DACCF96F6CD04"/>
    <w:rsid w:val="00181572"/>
    <w:pPr>
      <w:spacing w:after="180" w:line="252" w:lineRule="auto"/>
    </w:pPr>
    <w:rPr>
      <w:rFonts w:eastAsiaTheme="minorHAnsi"/>
      <w:color w:val="262626" w:themeColor="text1" w:themeTint="D9"/>
    </w:rPr>
  </w:style>
  <w:style w:type="paragraph" w:customStyle="1" w:styleId="6E7197A6EFC64436A15342EF43437E7A4">
    <w:name w:val="6E7197A6EFC64436A15342EF43437E7A4"/>
    <w:rsid w:val="00181572"/>
    <w:pPr>
      <w:spacing w:after="180" w:line="252" w:lineRule="auto"/>
    </w:pPr>
    <w:rPr>
      <w:rFonts w:eastAsiaTheme="minorHAnsi"/>
      <w:color w:val="262626" w:themeColor="text1" w:themeTint="D9"/>
    </w:rPr>
  </w:style>
  <w:style w:type="paragraph" w:customStyle="1" w:styleId="8B13FE6041DC486AA1F94C15847351D94">
    <w:name w:val="8B13FE6041DC486AA1F94C15847351D94"/>
    <w:rsid w:val="00181572"/>
    <w:pPr>
      <w:spacing w:after="180" w:line="252" w:lineRule="auto"/>
    </w:pPr>
    <w:rPr>
      <w:rFonts w:eastAsiaTheme="minorHAnsi"/>
      <w:color w:val="262626" w:themeColor="text1" w:themeTint="D9"/>
    </w:rPr>
  </w:style>
  <w:style w:type="paragraph" w:customStyle="1" w:styleId="BBCD6A186BCC45DBABFCFCBB2A72166A4">
    <w:name w:val="BBCD6A186BCC45DBABFCFCBB2A72166A4"/>
    <w:rsid w:val="00181572"/>
    <w:pPr>
      <w:spacing w:after="180" w:line="252" w:lineRule="auto"/>
    </w:pPr>
    <w:rPr>
      <w:rFonts w:eastAsiaTheme="minorHAnsi"/>
      <w:color w:val="262626" w:themeColor="text1" w:themeTint="D9"/>
    </w:rPr>
  </w:style>
  <w:style w:type="paragraph" w:customStyle="1" w:styleId="24365BB7BC7F4C11894BE6B31B86A7974">
    <w:name w:val="24365BB7BC7F4C11894BE6B31B86A7974"/>
    <w:rsid w:val="00181572"/>
    <w:pPr>
      <w:spacing w:after="180" w:line="252" w:lineRule="auto"/>
    </w:pPr>
    <w:rPr>
      <w:rFonts w:eastAsiaTheme="minorHAnsi"/>
      <w:color w:val="262626" w:themeColor="text1" w:themeTint="D9"/>
    </w:rPr>
  </w:style>
  <w:style w:type="paragraph" w:customStyle="1" w:styleId="6666E1E2EE0C49DB9337EF54358151524">
    <w:name w:val="6666E1E2EE0C49DB9337EF54358151524"/>
    <w:rsid w:val="00181572"/>
    <w:pPr>
      <w:spacing w:after="180" w:line="252" w:lineRule="auto"/>
    </w:pPr>
    <w:rPr>
      <w:rFonts w:eastAsiaTheme="minorHAnsi"/>
      <w:color w:val="262626" w:themeColor="text1" w:themeTint="D9"/>
    </w:rPr>
  </w:style>
  <w:style w:type="paragraph" w:customStyle="1" w:styleId="21237A6D92C04DC5B96C22328BD4BF1B4">
    <w:name w:val="21237A6D92C04DC5B96C22328BD4BF1B4"/>
    <w:rsid w:val="00181572"/>
    <w:pPr>
      <w:spacing w:after="180" w:line="252" w:lineRule="auto"/>
    </w:pPr>
    <w:rPr>
      <w:rFonts w:eastAsiaTheme="minorHAnsi"/>
      <w:color w:val="262626" w:themeColor="text1" w:themeTint="D9"/>
    </w:rPr>
  </w:style>
  <w:style w:type="paragraph" w:customStyle="1" w:styleId="BAF220D2D3C64C9D9706BB434013DECB4">
    <w:name w:val="BAF220D2D3C64C9D9706BB434013DECB4"/>
    <w:rsid w:val="00181572"/>
    <w:pPr>
      <w:spacing w:after="180" w:line="252" w:lineRule="auto"/>
    </w:pPr>
    <w:rPr>
      <w:rFonts w:eastAsiaTheme="minorHAnsi"/>
      <w:color w:val="262626" w:themeColor="text1" w:themeTint="D9"/>
    </w:rPr>
  </w:style>
  <w:style w:type="paragraph" w:customStyle="1" w:styleId="9DB3B9D355444809AE0D2A2DC4473BB24">
    <w:name w:val="9DB3B9D355444809AE0D2A2DC4473BB24"/>
    <w:rsid w:val="00181572"/>
    <w:pPr>
      <w:spacing w:after="180" w:line="252" w:lineRule="auto"/>
    </w:pPr>
    <w:rPr>
      <w:rFonts w:eastAsiaTheme="minorHAnsi"/>
      <w:color w:val="262626" w:themeColor="text1" w:themeTint="D9"/>
    </w:rPr>
  </w:style>
  <w:style w:type="paragraph" w:customStyle="1" w:styleId="776B88381B034A86A784FA164038F8984">
    <w:name w:val="776B88381B034A86A784FA164038F8984"/>
    <w:rsid w:val="00181572"/>
    <w:pPr>
      <w:spacing w:after="180" w:line="252" w:lineRule="auto"/>
    </w:pPr>
    <w:rPr>
      <w:rFonts w:eastAsiaTheme="minorHAnsi"/>
      <w:color w:val="262626" w:themeColor="text1" w:themeTint="D9"/>
    </w:rPr>
  </w:style>
  <w:style w:type="paragraph" w:customStyle="1" w:styleId="23AB2D6B2E4D4BC588553DC3858F00174">
    <w:name w:val="23AB2D6B2E4D4BC588553DC3858F00174"/>
    <w:rsid w:val="00181572"/>
    <w:pPr>
      <w:spacing w:after="180" w:line="252" w:lineRule="auto"/>
    </w:pPr>
    <w:rPr>
      <w:rFonts w:eastAsiaTheme="minorHAnsi"/>
      <w:color w:val="262626" w:themeColor="text1" w:themeTint="D9"/>
    </w:rPr>
  </w:style>
  <w:style w:type="paragraph" w:customStyle="1" w:styleId="526F4E1F4ACB41218145304DB92FAF344">
    <w:name w:val="526F4E1F4ACB41218145304DB92FAF344"/>
    <w:rsid w:val="00181572"/>
    <w:pPr>
      <w:spacing w:after="180" w:line="252" w:lineRule="auto"/>
    </w:pPr>
    <w:rPr>
      <w:rFonts w:eastAsiaTheme="minorHAnsi"/>
      <w:color w:val="262626" w:themeColor="text1" w:themeTint="D9"/>
    </w:rPr>
  </w:style>
  <w:style w:type="paragraph" w:customStyle="1" w:styleId="7BA804783D2444AE964FF698D84CFB163">
    <w:name w:val="7BA804783D2444AE964FF698D84CFB163"/>
    <w:rsid w:val="00181572"/>
    <w:pPr>
      <w:spacing w:after="180" w:line="252" w:lineRule="auto"/>
    </w:pPr>
    <w:rPr>
      <w:rFonts w:eastAsiaTheme="minorHAnsi"/>
      <w:color w:val="262626" w:themeColor="text1" w:themeTint="D9"/>
    </w:rPr>
  </w:style>
  <w:style w:type="paragraph" w:customStyle="1" w:styleId="FB276EA6B0F9410EA45D9B03194E148D3">
    <w:name w:val="FB276EA6B0F9410EA45D9B03194E148D3"/>
    <w:rsid w:val="00181572"/>
    <w:pPr>
      <w:spacing w:after="180" w:line="252" w:lineRule="auto"/>
    </w:pPr>
    <w:rPr>
      <w:rFonts w:eastAsiaTheme="minorHAnsi"/>
      <w:color w:val="262626" w:themeColor="text1" w:themeTint="D9"/>
    </w:rPr>
  </w:style>
  <w:style w:type="paragraph" w:customStyle="1" w:styleId="FBC2CE8D3775475C8733811C55AF563E3">
    <w:name w:val="FBC2CE8D3775475C8733811C55AF563E3"/>
    <w:rsid w:val="00181572"/>
    <w:pPr>
      <w:spacing w:after="180" w:line="252" w:lineRule="auto"/>
    </w:pPr>
    <w:rPr>
      <w:rFonts w:eastAsiaTheme="minorHAnsi"/>
      <w:color w:val="262626" w:themeColor="text1" w:themeTint="D9"/>
    </w:rPr>
  </w:style>
  <w:style w:type="paragraph" w:customStyle="1" w:styleId="A986B918A055418689566DA7AFAA22A73">
    <w:name w:val="A986B918A055418689566DA7AFAA22A73"/>
    <w:rsid w:val="00181572"/>
    <w:pPr>
      <w:spacing w:after="180" w:line="252" w:lineRule="auto"/>
    </w:pPr>
    <w:rPr>
      <w:rFonts w:eastAsiaTheme="minorHAnsi"/>
      <w:color w:val="262626" w:themeColor="text1" w:themeTint="D9"/>
    </w:rPr>
  </w:style>
  <w:style w:type="paragraph" w:customStyle="1" w:styleId="380F6366AA774972AF85C6B3F909B6143">
    <w:name w:val="380F6366AA774972AF85C6B3F909B6143"/>
    <w:rsid w:val="00181572"/>
    <w:pPr>
      <w:spacing w:after="180" w:line="252" w:lineRule="auto"/>
    </w:pPr>
    <w:rPr>
      <w:rFonts w:eastAsiaTheme="minorHAnsi"/>
      <w:color w:val="262626" w:themeColor="text1" w:themeTint="D9"/>
    </w:rPr>
  </w:style>
  <w:style w:type="paragraph" w:customStyle="1" w:styleId="B9CE913AED444865A02D8A928694AFFC3">
    <w:name w:val="B9CE913AED444865A02D8A928694AFFC3"/>
    <w:rsid w:val="00181572"/>
    <w:pPr>
      <w:spacing w:after="180" w:line="252" w:lineRule="auto"/>
    </w:pPr>
    <w:rPr>
      <w:rFonts w:eastAsiaTheme="minorHAnsi"/>
      <w:color w:val="262626" w:themeColor="text1" w:themeTint="D9"/>
    </w:rPr>
  </w:style>
  <w:style w:type="paragraph" w:customStyle="1" w:styleId="8463B6FE28094D0DB9BF1EA5B0A2199D1">
    <w:name w:val="8463B6FE28094D0DB9BF1EA5B0A2199D1"/>
    <w:rsid w:val="00181572"/>
    <w:pPr>
      <w:spacing w:after="180" w:line="252" w:lineRule="auto"/>
    </w:pPr>
    <w:rPr>
      <w:rFonts w:eastAsiaTheme="minorHAnsi"/>
      <w:color w:val="262626" w:themeColor="text1" w:themeTint="D9"/>
    </w:rPr>
  </w:style>
  <w:style w:type="paragraph" w:customStyle="1" w:styleId="313420EDC91B47C58EFCE3C8C62C1A8E1">
    <w:name w:val="313420EDC91B47C58EFCE3C8C62C1A8E1"/>
    <w:rsid w:val="00181572"/>
    <w:pPr>
      <w:spacing w:after="180" w:line="252" w:lineRule="auto"/>
    </w:pPr>
    <w:rPr>
      <w:rFonts w:eastAsiaTheme="minorHAnsi"/>
      <w:color w:val="262626" w:themeColor="text1" w:themeTint="D9"/>
    </w:rPr>
  </w:style>
  <w:style w:type="paragraph" w:customStyle="1" w:styleId="B921812360534D4D9C09F23F5E8811091">
    <w:name w:val="B921812360534D4D9C09F23F5E8811091"/>
    <w:rsid w:val="00181572"/>
    <w:pPr>
      <w:spacing w:after="180" w:line="252" w:lineRule="auto"/>
    </w:pPr>
    <w:rPr>
      <w:rFonts w:eastAsiaTheme="minorHAnsi"/>
      <w:color w:val="262626" w:themeColor="text1" w:themeTint="D9"/>
    </w:rPr>
  </w:style>
  <w:style w:type="paragraph" w:customStyle="1" w:styleId="AF641EDF40884ADEA6C699BADABCBABE1">
    <w:name w:val="AF641EDF40884ADEA6C699BADABCBABE1"/>
    <w:rsid w:val="00181572"/>
    <w:pPr>
      <w:spacing w:after="180" w:line="252" w:lineRule="auto"/>
    </w:pPr>
    <w:rPr>
      <w:rFonts w:eastAsiaTheme="minorHAnsi"/>
      <w:color w:val="262626" w:themeColor="text1" w:themeTint="D9"/>
    </w:rPr>
  </w:style>
  <w:style w:type="paragraph" w:customStyle="1" w:styleId="382B02C8318949B183E1F100556530471">
    <w:name w:val="382B02C8318949B183E1F100556530471"/>
    <w:rsid w:val="00181572"/>
    <w:pPr>
      <w:spacing w:after="180" w:line="252" w:lineRule="auto"/>
    </w:pPr>
    <w:rPr>
      <w:rFonts w:eastAsiaTheme="minorHAnsi"/>
      <w:color w:val="262626" w:themeColor="text1" w:themeTint="D9"/>
    </w:rPr>
  </w:style>
  <w:style w:type="paragraph" w:customStyle="1" w:styleId="6D396B96BE834839ADC7456FB1F72DE21">
    <w:name w:val="6D396B96BE834839ADC7456FB1F72DE21"/>
    <w:rsid w:val="00181572"/>
    <w:pPr>
      <w:spacing w:after="180" w:line="252" w:lineRule="auto"/>
    </w:pPr>
    <w:rPr>
      <w:rFonts w:eastAsiaTheme="minorHAnsi"/>
      <w:color w:val="262626" w:themeColor="text1" w:themeTint="D9"/>
    </w:rPr>
  </w:style>
  <w:style w:type="paragraph" w:customStyle="1" w:styleId="9AE8476C730A40C4B0CDEAE2B95A64B31">
    <w:name w:val="9AE8476C730A40C4B0CDEAE2B95A64B31"/>
    <w:rsid w:val="00181572"/>
    <w:pPr>
      <w:spacing w:after="180" w:line="252" w:lineRule="auto"/>
    </w:pPr>
    <w:rPr>
      <w:rFonts w:eastAsiaTheme="minorHAnsi"/>
      <w:color w:val="262626" w:themeColor="text1" w:themeTint="D9"/>
    </w:rPr>
  </w:style>
  <w:style w:type="paragraph" w:customStyle="1" w:styleId="005A133F102D41AEAA5BBDE7B644CD831">
    <w:name w:val="005A133F102D41AEAA5BBDE7B644CD831"/>
    <w:rsid w:val="00181572"/>
    <w:pPr>
      <w:spacing w:after="180" w:line="252" w:lineRule="auto"/>
    </w:pPr>
    <w:rPr>
      <w:rFonts w:eastAsiaTheme="minorHAnsi"/>
      <w:color w:val="262626" w:themeColor="text1" w:themeTint="D9"/>
    </w:rPr>
  </w:style>
  <w:style w:type="paragraph" w:customStyle="1" w:styleId="5113B6357DEB4E7B9B1F0A7F68B49FFD1">
    <w:name w:val="5113B6357DEB4E7B9B1F0A7F68B49FFD1"/>
    <w:rsid w:val="00181572"/>
    <w:pPr>
      <w:spacing w:after="180" w:line="252" w:lineRule="auto"/>
    </w:pPr>
    <w:rPr>
      <w:rFonts w:eastAsiaTheme="minorHAnsi"/>
      <w:color w:val="262626" w:themeColor="text1" w:themeTint="D9"/>
    </w:rPr>
  </w:style>
  <w:style w:type="paragraph" w:customStyle="1" w:styleId="A043CBB235044A359751C0B88B756A771">
    <w:name w:val="A043CBB235044A359751C0B88B756A771"/>
    <w:rsid w:val="00181572"/>
    <w:pPr>
      <w:spacing w:after="180" w:line="252" w:lineRule="auto"/>
    </w:pPr>
    <w:rPr>
      <w:rFonts w:eastAsiaTheme="minorHAnsi"/>
      <w:color w:val="262626" w:themeColor="text1" w:themeTint="D9"/>
    </w:rPr>
  </w:style>
  <w:style w:type="paragraph" w:customStyle="1" w:styleId="15228A39A4F64A958BFC9AF1212C9D104">
    <w:name w:val="15228A39A4F64A958BFC9AF1212C9D104"/>
    <w:rsid w:val="00181572"/>
    <w:pPr>
      <w:spacing w:after="0" w:line="240" w:lineRule="auto"/>
      <w:contextualSpacing/>
    </w:pPr>
    <w:rPr>
      <w:rFonts w:asciiTheme="majorHAnsi" w:eastAsiaTheme="majorEastAsia" w:hAnsiTheme="majorHAnsi" w:cstheme="majorBidi"/>
      <w:caps/>
      <w:color w:val="2E74B5" w:themeColor="accent1" w:themeShade="BF"/>
      <w:kern w:val="28"/>
      <w:sz w:val="48"/>
      <w:szCs w:val="56"/>
    </w:rPr>
  </w:style>
  <w:style w:type="paragraph" w:customStyle="1" w:styleId="7912CC51E22A462188B7A344894735F64">
    <w:name w:val="7912CC51E22A462188B7A344894735F64"/>
    <w:rsid w:val="00181572"/>
    <w:pPr>
      <w:spacing w:after="0" w:line="240" w:lineRule="auto"/>
      <w:contextualSpacing/>
    </w:pPr>
    <w:rPr>
      <w:rFonts w:asciiTheme="majorHAnsi" w:eastAsiaTheme="majorEastAsia" w:hAnsiTheme="majorHAnsi" w:cstheme="majorBidi"/>
      <w:caps/>
      <w:color w:val="2E74B5" w:themeColor="accent1" w:themeShade="BF"/>
      <w:kern w:val="28"/>
      <w:sz w:val="48"/>
      <w:szCs w:val="56"/>
    </w:rPr>
  </w:style>
  <w:style w:type="paragraph" w:customStyle="1" w:styleId="3F9AD894D92F46C6A6D2495C633BF3D05">
    <w:name w:val="3F9AD894D92F46C6A6D2495C633BF3D05"/>
    <w:rsid w:val="00181572"/>
    <w:pPr>
      <w:spacing w:after="180" w:line="252" w:lineRule="auto"/>
    </w:pPr>
    <w:rPr>
      <w:rFonts w:eastAsiaTheme="minorHAnsi"/>
      <w:color w:val="262626" w:themeColor="text1" w:themeTint="D9"/>
    </w:rPr>
  </w:style>
  <w:style w:type="paragraph" w:customStyle="1" w:styleId="8AD8C72B236D477580D7AD4A394267645">
    <w:name w:val="8AD8C72B236D477580D7AD4A394267645"/>
    <w:rsid w:val="00181572"/>
    <w:pPr>
      <w:spacing w:after="180" w:line="252" w:lineRule="auto"/>
    </w:pPr>
    <w:rPr>
      <w:rFonts w:eastAsiaTheme="minorHAnsi"/>
      <w:color w:val="262626" w:themeColor="text1" w:themeTint="D9"/>
    </w:rPr>
  </w:style>
  <w:style w:type="paragraph" w:customStyle="1" w:styleId="168F4917B85943B0BCE3DACCF96F6CD05">
    <w:name w:val="168F4917B85943B0BCE3DACCF96F6CD05"/>
    <w:rsid w:val="00181572"/>
    <w:pPr>
      <w:spacing w:after="180" w:line="252" w:lineRule="auto"/>
    </w:pPr>
    <w:rPr>
      <w:rFonts w:eastAsiaTheme="minorHAnsi"/>
      <w:color w:val="262626" w:themeColor="text1" w:themeTint="D9"/>
    </w:rPr>
  </w:style>
  <w:style w:type="paragraph" w:customStyle="1" w:styleId="6E7197A6EFC64436A15342EF43437E7A5">
    <w:name w:val="6E7197A6EFC64436A15342EF43437E7A5"/>
    <w:rsid w:val="00181572"/>
    <w:pPr>
      <w:spacing w:after="180" w:line="252" w:lineRule="auto"/>
    </w:pPr>
    <w:rPr>
      <w:rFonts w:eastAsiaTheme="minorHAnsi"/>
      <w:color w:val="262626" w:themeColor="text1" w:themeTint="D9"/>
    </w:rPr>
  </w:style>
  <w:style w:type="paragraph" w:customStyle="1" w:styleId="8B13FE6041DC486AA1F94C15847351D95">
    <w:name w:val="8B13FE6041DC486AA1F94C15847351D95"/>
    <w:rsid w:val="00181572"/>
    <w:pPr>
      <w:spacing w:after="180" w:line="252" w:lineRule="auto"/>
    </w:pPr>
    <w:rPr>
      <w:rFonts w:eastAsiaTheme="minorHAnsi"/>
      <w:color w:val="262626" w:themeColor="text1" w:themeTint="D9"/>
    </w:rPr>
  </w:style>
  <w:style w:type="paragraph" w:customStyle="1" w:styleId="BBCD6A186BCC45DBABFCFCBB2A72166A5">
    <w:name w:val="BBCD6A186BCC45DBABFCFCBB2A72166A5"/>
    <w:rsid w:val="00181572"/>
    <w:pPr>
      <w:spacing w:after="180" w:line="252" w:lineRule="auto"/>
    </w:pPr>
    <w:rPr>
      <w:rFonts w:eastAsiaTheme="minorHAnsi"/>
      <w:color w:val="262626" w:themeColor="text1" w:themeTint="D9"/>
    </w:rPr>
  </w:style>
  <w:style w:type="paragraph" w:customStyle="1" w:styleId="24365BB7BC7F4C11894BE6B31B86A7975">
    <w:name w:val="24365BB7BC7F4C11894BE6B31B86A7975"/>
    <w:rsid w:val="00181572"/>
    <w:pPr>
      <w:spacing w:after="180" w:line="252" w:lineRule="auto"/>
    </w:pPr>
    <w:rPr>
      <w:rFonts w:eastAsiaTheme="minorHAnsi"/>
      <w:color w:val="262626" w:themeColor="text1" w:themeTint="D9"/>
    </w:rPr>
  </w:style>
  <w:style w:type="paragraph" w:customStyle="1" w:styleId="6666E1E2EE0C49DB9337EF54358151525">
    <w:name w:val="6666E1E2EE0C49DB9337EF54358151525"/>
    <w:rsid w:val="00181572"/>
    <w:pPr>
      <w:spacing w:after="180" w:line="252" w:lineRule="auto"/>
    </w:pPr>
    <w:rPr>
      <w:rFonts w:eastAsiaTheme="minorHAnsi"/>
      <w:color w:val="262626" w:themeColor="text1" w:themeTint="D9"/>
    </w:rPr>
  </w:style>
  <w:style w:type="paragraph" w:customStyle="1" w:styleId="21237A6D92C04DC5B96C22328BD4BF1B5">
    <w:name w:val="21237A6D92C04DC5B96C22328BD4BF1B5"/>
    <w:rsid w:val="00181572"/>
    <w:pPr>
      <w:spacing w:after="180" w:line="252" w:lineRule="auto"/>
    </w:pPr>
    <w:rPr>
      <w:rFonts w:eastAsiaTheme="minorHAnsi"/>
      <w:color w:val="262626" w:themeColor="text1" w:themeTint="D9"/>
    </w:rPr>
  </w:style>
  <w:style w:type="paragraph" w:customStyle="1" w:styleId="BAF220D2D3C64C9D9706BB434013DECB5">
    <w:name w:val="BAF220D2D3C64C9D9706BB434013DECB5"/>
    <w:rsid w:val="00181572"/>
    <w:pPr>
      <w:spacing w:after="180" w:line="252" w:lineRule="auto"/>
    </w:pPr>
    <w:rPr>
      <w:rFonts w:eastAsiaTheme="minorHAnsi"/>
      <w:color w:val="262626" w:themeColor="text1" w:themeTint="D9"/>
    </w:rPr>
  </w:style>
  <w:style w:type="paragraph" w:customStyle="1" w:styleId="9DB3B9D355444809AE0D2A2DC4473BB25">
    <w:name w:val="9DB3B9D355444809AE0D2A2DC4473BB25"/>
    <w:rsid w:val="00181572"/>
    <w:pPr>
      <w:spacing w:after="180" w:line="252" w:lineRule="auto"/>
    </w:pPr>
    <w:rPr>
      <w:rFonts w:eastAsiaTheme="minorHAnsi"/>
      <w:color w:val="262626" w:themeColor="text1" w:themeTint="D9"/>
    </w:rPr>
  </w:style>
  <w:style w:type="paragraph" w:customStyle="1" w:styleId="776B88381B034A86A784FA164038F8985">
    <w:name w:val="776B88381B034A86A784FA164038F8985"/>
    <w:rsid w:val="00181572"/>
    <w:pPr>
      <w:spacing w:after="180" w:line="252" w:lineRule="auto"/>
    </w:pPr>
    <w:rPr>
      <w:rFonts w:eastAsiaTheme="minorHAnsi"/>
      <w:color w:val="262626" w:themeColor="text1" w:themeTint="D9"/>
    </w:rPr>
  </w:style>
  <w:style w:type="paragraph" w:customStyle="1" w:styleId="23AB2D6B2E4D4BC588553DC3858F00175">
    <w:name w:val="23AB2D6B2E4D4BC588553DC3858F00175"/>
    <w:rsid w:val="00181572"/>
    <w:pPr>
      <w:spacing w:after="180" w:line="252" w:lineRule="auto"/>
    </w:pPr>
    <w:rPr>
      <w:rFonts w:eastAsiaTheme="minorHAnsi"/>
      <w:color w:val="262626" w:themeColor="text1" w:themeTint="D9"/>
    </w:rPr>
  </w:style>
  <w:style w:type="paragraph" w:customStyle="1" w:styleId="526F4E1F4ACB41218145304DB92FAF345">
    <w:name w:val="526F4E1F4ACB41218145304DB92FAF345"/>
    <w:rsid w:val="00181572"/>
    <w:pPr>
      <w:spacing w:after="180" w:line="252" w:lineRule="auto"/>
    </w:pPr>
    <w:rPr>
      <w:rFonts w:eastAsiaTheme="minorHAnsi"/>
      <w:color w:val="262626" w:themeColor="text1" w:themeTint="D9"/>
    </w:rPr>
  </w:style>
  <w:style w:type="paragraph" w:customStyle="1" w:styleId="7BA804783D2444AE964FF698D84CFB164">
    <w:name w:val="7BA804783D2444AE964FF698D84CFB164"/>
    <w:rsid w:val="00181572"/>
    <w:pPr>
      <w:spacing w:after="180" w:line="252" w:lineRule="auto"/>
    </w:pPr>
    <w:rPr>
      <w:rFonts w:eastAsiaTheme="minorHAnsi"/>
      <w:color w:val="262626" w:themeColor="text1" w:themeTint="D9"/>
    </w:rPr>
  </w:style>
  <w:style w:type="paragraph" w:customStyle="1" w:styleId="FB276EA6B0F9410EA45D9B03194E148D4">
    <w:name w:val="FB276EA6B0F9410EA45D9B03194E148D4"/>
    <w:rsid w:val="00181572"/>
    <w:pPr>
      <w:spacing w:after="180" w:line="252" w:lineRule="auto"/>
    </w:pPr>
    <w:rPr>
      <w:rFonts w:eastAsiaTheme="minorHAnsi"/>
      <w:color w:val="262626" w:themeColor="text1" w:themeTint="D9"/>
    </w:rPr>
  </w:style>
  <w:style w:type="paragraph" w:customStyle="1" w:styleId="FBC2CE8D3775475C8733811C55AF563E4">
    <w:name w:val="FBC2CE8D3775475C8733811C55AF563E4"/>
    <w:rsid w:val="00181572"/>
    <w:pPr>
      <w:spacing w:after="180" w:line="252" w:lineRule="auto"/>
    </w:pPr>
    <w:rPr>
      <w:rFonts w:eastAsiaTheme="minorHAnsi"/>
      <w:color w:val="262626" w:themeColor="text1" w:themeTint="D9"/>
    </w:rPr>
  </w:style>
  <w:style w:type="paragraph" w:customStyle="1" w:styleId="A986B918A055418689566DA7AFAA22A74">
    <w:name w:val="A986B918A055418689566DA7AFAA22A74"/>
    <w:rsid w:val="00181572"/>
    <w:pPr>
      <w:spacing w:after="180" w:line="252" w:lineRule="auto"/>
    </w:pPr>
    <w:rPr>
      <w:rFonts w:eastAsiaTheme="minorHAnsi"/>
      <w:color w:val="262626" w:themeColor="text1" w:themeTint="D9"/>
    </w:rPr>
  </w:style>
  <w:style w:type="paragraph" w:customStyle="1" w:styleId="380F6366AA774972AF85C6B3F909B6144">
    <w:name w:val="380F6366AA774972AF85C6B3F909B6144"/>
    <w:rsid w:val="00181572"/>
    <w:pPr>
      <w:spacing w:after="180" w:line="252" w:lineRule="auto"/>
    </w:pPr>
    <w:rPr>
      <w:rFonts w:eastAsiaTheme="minorHAnsi"/>
      <w:color w:val="262626" w:themeColor="text1" w:themeTint="D9"/>
    </w:rPr>
  </w:style>
  <w:style w:type="paragraph" w:customStyle="1" w:styleId="B9CE913AED444865A02D8A928694AFFC4">
    <w:name w:val="B9CE913AED444865A02D8A928694AFFC4"/>
    <w:rsid w:val="00181572"/>
    <w:pPr>
      <w:spacing w:after="180" w:line="252" w:lineRule="auto"/>
    </w:pPr>
    <w:rPr>
      <w:rFonts w:eastAsiaTheme="minorHAnsi"/>
      <w:color w:val="262626" w:themeColor="text1" w:themeTint="D9"/>
    </w:rPr>
  </w:style>
  <w:style w:type="paragraph" w:customStyle="1" w:styleId="8463B6FE28094D0DB9BF1EA5B0A2199D2">
    <w:name w:val="8463B6FE28094D0DB9BF1EA5B0A2199D2"/>
    <w:rsid w:val="00181572"/>
    <w:pPr>
      <w:spacing w:after="180" w:line="252" w:lineRule="auto"/>
    </w:pPr>
    <w:rPr>
      <w:rFonts w:eastAsiaTheme="minorHAnsi"/>
      <w:color w:val="262626" w:themeColor="text1" w:themeTint="D9"/>
    </w:rPr>
  </w:style>
  <w:style w:type="paragraph" w:customStyle="1" w:styleId="313420EDC91B47C58EFCE3C8C62C1A8E2">
    <w:name w:val="313420EDC91B47C58EFCE3C8C62C1A8E2"/>
    <w:rsid w:val="00181572"/>
    <w:pPr>
      <w:spacing w:after="180" w:line="252" w:lineRule="auto"/>
    </w:pPr>
    <w:rPr>
      <w:rFonts w:eastAsiaTheme="minorHAnsi"/>
      <w:color w:val="262626" w:themeColor="text1" w:themeTint="D9"/>
    </w:rPr>
  </w:style>
  <w:style w:type="paragraph" w:customStyle="1" w:styleId="B921812360534D4D9C09F23F5E8811092">
    <w:name w:val="B921812360534D4D9C09F23F5E8811092"/>
    <w:rsid w:val="00181572"/>
    <w:pPr>
      <w:spacing w:after="180" w:line="252" w:lineRule="auto"/>
    </w:pPr>
    <w:rPr>
      <w:rFonts w:eastAsiaTheme="minorHAnsi"/>
      <w:color w:val="262626" w:themeColor="text1" w:themeTint="D9"/>
    </w:rPr>
  </w:style>
  <w:style w:type="paragraph" w:customStyle="1" w:styleId="AF641EDF40884ADEA6C699BADABCBABE2">
    <w:name w:val="AF641EDF40884ADEA6C699BADABCBABE2"/>
    <w:rsid w:val="00181572"/>
    <w:pPr>
      <w:spacing w:after="180" w:line="252" w:lineRule="auto"/>
    </w:pPr>
    <w:rPr>
      <w:rFonts w:eastAsiaTheme="minorHAnsi"/>
      <w:color w:val="262626" w:themeColor="text1" w:themeTint="D9"/>
    </w:rPr>
  </w:style>
  <w:style w:type="paragraph" w:customStyle="1" w:styleId="382B02C8318949B183E1F100556530472">
    <w:name w:val="382B02C8318949B183E1F100556530472"/>
    <w:rsid w:val="00181572"/>
    <w:pPr>
      <w:spacing w:after="180" w:line="252" w:lineRule="auto"/>
    </w:pPr>
    <w:rPr>
      <w:rFonts w:eastAsiaTheme="minorHAnsi"/>
      <w:color w:val="262626" w:themeColor="text1" w:themeTint="D9"/>
    </w:rPr>
  </w:style>
  <w:style w:type="paragraph" w:customStyle="1" w:styleId="6D396B96BE834839ADC7456FB1F72DE22">
    <w:name w:val="6D396B96BE834839ADC7456FB1F72DE22"/>
    <w:rsid w:val="00181572"/>
    <w:pPr>
      <w:spacing w:after="180" w:line="252" w:lineRule="auto"/>
    </w:pPr>
    <w:rPr>
      <w:rFonts w:eastAsiaTheme="minorHAnsi"/>
      <w:color w:val="262626" w:themeColor="text1" w:themeTint="D9"/>
    </w:rPr>
  </w:style>
  <w:style w:type="paragraph" w:customStyle="1" w:styleId="9AE8476C730A40C4B0CDEAE2B95A64B32">
    <w:name w:val="9AE8476C730A40C4B0CDEAE2B95A64B32"/>
    <w:rsid w:val="00181572"/>
    <w:pPr>
      <w:spacing w:after="180" w:line="252" w:lineRule="auto"/>
    </w:pPr>
    <w:rPr>
      <w:rFonts w:eastAsiaTheme="minorHAnsi"/>
      <w:color w:val="262626" w:themeColor="text1" w:themeTint="D9"/>
    </w:rPr>
  </w:style>
  <w:style w:type="paragraph" w:customStyle="1" w:styleId="005A133F102D41AEAA5BBDE7B644CD832">
    <w:name w:val="005A133F102D41AEAA5BBDE7B644CD832"/>
    <w:rsid w:val="00181572"/>
    <w:pPr>
      <w:spacing w:after="180" w:line="252" w:lineRule="auto"/>
    </w:pPr>
    <w:rPr>
      <w:rFonts w:eastAsiaTheme="minorHAnsi"/>
      <w:color w:val="262626" w:themeColor="text1" w:themeTint="D9"/>
    </w:rPr>
  </w:style>
  <w:style w:type="paragraph" w:customStyle="1" w:styleId="5113B6357DEB4E7B9B1F0A7F68B49FFD2">
    <w:name w:val="5113B6357DEB4E7B9B1F0A7F68B49FFD2"/>
    <w:rsid w:val="00181572"/>
    <w:pPr>
      <w:spacing w:after="180" w:line="252" w:lineRule="auto"/>
    </w:pPr>
    <w:rPr>
      <w:rFonts w:eastAsiaTheme="minorHAnsi"/>
      <w:color w:val="262626" w:themeColor="text1" w:themeTint="D9"/>
    </w:rPr>
  </w:style>
  <w:style w:type="paragraph" w:customStyle="1" w:styleId="A043CBB235044A359751C0B88B756A772">
    <w:name w:val="A043CBB235044A359751C0B88B756A772"/>
    <w:rsid w:val="00181572"/>
    <w:pPr>
      <w:spacing w:after="180" w:line="252" w:lineRule="auto"/>
    </w:pPr>
    <w:rPr>
      <w:rFonts w:eastAsiaTheme="minorHAnsi"/>
      <w:color w:val="262626" w:themeColor="text1" w:themeTint="D9"/>
    </w:rPr>
  </w:style>
  <w:style w:type="paragraph" w:customStyle="1" w:styleId="15228A39A4F64A958BFC9AF1212C9D105">
    <w:name w:val="15228A39A4F64A958BFC9AF1212C9D105"/>
    <w:rsid w:val="00181572"/>
    <w:pPr>
      <w:spacing w:after="0" w:line="240" w:lineRule="auto"/>
      <w:contextualSpacing/>
    </w:pPr>
    <w:rPr>
      <w:rFonts w:asciiTheme="majorHAnsi" w:eastAsiaTheme="majorEastAsia" w:hAnsiTheme="majorHAnsi" w:cstheme="majorBidi"/>
      <w:caps/>
      <w:color w:val="2E74B5" w:themeColor="accent1" w:themeShade="BF"/>
      <w:kern w:val="28"/>
      <w:sz w:val="48"/>
      <w:szCs w:val="56"/>
    </w:rPr>
  </w:style>
  <w:style w:type="paragraph" w:customStyle="1" w:styleId="7912CC51E22A462188B7A344894735F65">
    <w:name w:val="7912CC51E22A462188B7A344894735F65"/>
    <w:rsid w:val="00181572"/>
    <w:pPr>
      <w:spacing w:after="0" w:line="240" w:lineRule="auto"/>
      <w:contextualSpacing/>
    </w:pPr>
    <w:rPr>
      <w:rFonts w:asciiTheme="majorHAnsi" w:eastAsiaTheme="majorEastAsia" w:hAnsiTheme="majorHAnsi" w:cstheme="majorBidi"/>
      <w:caps/>
      <w:color w:val="2E74B5" w:themeColor="accent1" w:themeShade="BF"/>
      <w:kern w:val="28"/>
      <w:sz w:val="48"/>
      <w:szCs w:val="56"/>
    </w:rPr>
  </w:style>
  <w:style w:type="paragraph" w:customStyle="1" w:styleId="A0FB4B4F609245B897CACBC811898C75">
    <w:name w:val="A0FB4B4F609245B897CACBC811898C75"/>
    <w:rsid w:val="00181572"/>
  </w:style>
  <w:style w:type="paragraph" w:customStyle="1" w:styleId="3F9AD894D92F46C6A6D2495C633BF3D06">
    <w:name w:val="3F9AD894D92F46C6A6D2495C633BF3D06"/>
    <w:rsid w:val="00181572"/>
    <w:pPr>
      <w:spacing w:after="180" w:line="252" w:lineRule="auto"/>
    </w:pPr>
    <w:rPr>
      <w:rFonts w:eastAsiaTheme="minorHAnsi"/>
      <w:color w:val="262626" w:themeColor="text1" w:themeTint="D9"/>
    </w:rPr>
  </w:style>
  <w:style w:type="paragraph" w:customStyle="1" w:styleId="8AD8C72B236D477580D7AD4A394267646">
    <w:name w:val="8AD8C72B236D477580D7AD4A394267646"/>
    <w:rsid w:val="00181572"/>
    <w:pPr>
      <w:spacing w:after="180" w:line="252" w:lineRule="auto"/>
    </w:pPr>
    <w:rPr>
      <w:rFonts w:eastAsiaTheme="minorHAnsi"/>
      <w:color w:val="262626" w:themeColor="text1" w:themeTint="D9"/>
    </w:rPr>
  </w:style>
  <w:style w:type="paragraph" w:customStyle="1" w:styleId="168F4917B85943B0BCE3DACCF96F6CD06">
    <w:name w:val="168F4917B85943B0BCE3DACCF96F6CD06"/>
    <w:rsid w:val="00181572"/>
    <w:pPr>
      <w:spacing w:after="180" w:line="252" w:lineRule="auto"/>
    </w:pPr>
    <w:rPr>
      <w:rFonts w:eastAsiaTheme="minorHAnsi"/>
      <w:color w:val="262626" w:themeColor="text1" w:themeTint="D9"/>
    </w:rPr>
  </w:style>
  <w:style w:type="paragraph" w:customStyle="1" w:styleId="6E7197A6EFC64436A15342EF43437E7A6">
    <w:name w:val="6E7197A6EFC64436A15342EF43437E7A6"/>
    <w:rsid w:val="00181572"/>
    <w:pPr>
      <w:spacing w:after="180" w:line="252" w:lineRule="auto"/>
    </w:pPr>
    <w:rPr>
      <w:rFonts w:eastAsiaTheme="minorHAnsi"/>
      <w:color w:val="262626" w:themeColor="text1" w:themeTint="D9"/>
    </w:rPr>
  </w:style>
  <w:style w:type="paragraph" w:customStyle="1" w:styleId="8B13FE6041DC486AA1F94C15847351D96">
    <w:name w:val="8B13FE6041DC486AA1F94C15847351D96"/>
    <w:rsid w:val="00181572"/>
    <w:pPr>
      <w:spacing w:after="180" w:line="252" w:lineRule="auto"/>
    </w:pPr>
    <w:rPr>
      <w:rFonts w:eastAsiaTheme="minorHAnsi"/>
      <w:color w:val="262626" w:themeColor="text1" w:themeTint="D9"/>
    </w:rPr>
  </w:style>
  <w:style w:type="paragraph" w:customStyle="1" w:styleId="BBCD6A186BCC45DBABFCFCBB2A72166A6">
    <w:name w:val="BBCD6A186BCC45DBABFCFCBB2A72166A6"/>
    <w:rsid w:val="00181572"/>
    <w:pPr>
      <w:spacing w:after="180" w:line="252" w:lineRule="auto"/>
    </w:pPr>
    <w:rPr>
      <w:rFonts w:eastAsiaTheme="minorHAnsi"/>
      <w:color w:val="262626" w:themeColor="text1" w:themeTint="D9"/>
    </w:rPr>
  </w:style>
  <w:style w:type="paragraph" w:customStyle="1" w:styleId="24365BB7BC7F4C11894BE6B31B86A7976">
    <w:name w:val="24365BB7BC7F4C11894BE6B31B86A7976"/>
    <w:rsid w:val="00181572"/>
    <w:pPr>
      <w:spacing w:after="180" w:line="252" w:lineRule="auto"/>
    </w:pPr>
    <w:rPr>
      <w:rFonts w:eastAsiaTheme="minorHAnsi"/>
      <w:color w:val="262626" w:themeColor="text1" w:themeTint="D9"/>
    </w:rPr>
  </w:style>
  <w:style w:type="paragraph" w:customStyle="1" w:styleId="6666E1E2EE0C49DB9337EF54358151526">
    <w:name w:val="6666E1E2EE0C49DB9337EF54358151526"/>
    <w:rsid w:val="00181572"/>
    <w:pPr>
      <w:spacing w:after="180" w:line="252" w:lineRule="auto"/>
    </w:pPr>
    <w:rPr>
      <w:rFonts w:eastAsiaTheme="minorHAnsi"/>
      <w:color w:val="262626" w:themeColor="text1" w:themeTint="D9"/>
    </w:rPr>
  </w:style>
  <w:style w:type="paragraph" w:customStyle="1" w:styleId="21237A6D92C04DC5B96C22328BD4BF1B6">
    <w:name w:val="21237A6D92C04DC5B96C22328BD4BF1B6"/>
    <w:rsid w:val="00181572"/>
    <w:pPr>
      <w:spacing w:after="180" w:line="252" w:lineRule="auto"/>
    </w:pPr>
    <w:rPr>
      <w:rFonts w:eastAsiaTheme="minorHAnsi"/>
      <w:color w:val="262626" w:themeColor="text1" w:themeTint="D9"/>
    </w:rPr>
  </w:style>
  <w:style w:type="paragraph" w:customStyle="1" w:styleId="BAF220D2D3C64C9D9706BB434013DECB6">
    <w:name w:val="BAF220D2D3C64C9D9706BB434013DECB6"/>
    <w:rsid w:val="00181572"/>
    <w:pPr>
      <w:spacing w:after="180" w:line="252" w:lineRule="auto"/>
    </w:pPr>
    <w:rPr>
      <w:rFonts w:eastAsiaTheme="minorHAnsi"/>
      <w:color w:val="262626" w:themeColor="text1" w:themeTint="D9"/>
    </w:rPr>
  </w:style>
  <w:style w:type="paragraph" w:customStyle="1" w:styleId="9DB3B9D355444809AE0D2A2DC4473BB26">
    <w:name w:val="9DB3B9D355444809AE0D2A2DC4473BB26"/>
    <w:rsid w:val="00181572"/>
    <w:pPr>
      <w:spacing w:after="180" w:line="252" w:lineRule="auto"/>
    </w:pPr>
    <w:rPr>
      <w:rFonts w:eastAsiaTheme="minorHAnsi"/>
      <w:color w:val="262626" w:themeColor="text1" w:themeTint="D9"/>
    </w:rPr>
  </w:style>
  <w:style w:type="paragraph" w:customStyle="1" w:styleId="776B88381B034A86A784FA164038F8986">
    <w:name w:val="776B88381B034A86A784FA164038F8986"/>
    <w:rsid w:val="00181572"/>
    <w:pPr>
      <w:spacing w:after="180" w:line="252" w:lineRule="auto"/>
    </w:pPr>
    <w:rPr>
      <w:rFonts w:eastAsiaTheme="minorHAnsi"/>
      <w:color w:val="262626" w:themeColor="text1" w:themeTint="D9"/>
    </w:rPr>
  </w:style>
  <w:style w:type="paragraph" w:customStyle="1" w:styleId="23AB2D6B2E4D4BC588553DC3858F00176">
    <w:name w:val="23AB2D6B2E4D4BC588553DC3858F00176"/>
    <w:rsid w:val="00181572"/>
    <w:pPr>
      <w:spacing w:after="180" w:line="252" w:lineRule="auto"/>
    </w:pPr>
    <w:rPr>
      <w:rFonts w:eastAsiaTheme="minorHAnsi"/>
      <w:color w:val="262626" w:themeColor="text1" w:themeTint="D9"/>
    </w:rPr>
  </w:style>
  <w:style w:type="paragraph" w:customStyle="1" w:styleId="526F4E1F4ACB41218145304DB92FAF346">
    <w:name w:val="526F4E1F4ACB41218145304DB92FAF346"/>
    <w:rsid w:val="00181572"/>
    <w:pPr>
      <w:spacing w:after="180" w:line="252" w:lineRule="auto"/>
    </w:pPr>
    <w:rPr>
      <w:rFonts w:eastAsiaTheme="minorHAnsi"/>
      <w:color w:val="262626" w:themeColor="text1" w:themeTint="D9"/>
    </w:rPr>
  </w:style>
  <w:style w:type="paragraph" w:customStyle="1" w:styleId="7BA804783D2444AE964FF698D84CFB165">
    <w:name w:val="7BA804783D2444AE964FF698D84CFB165"/>
    <w:rsid w:val="00181572"/>
    <w:pPr>
      <w:spacing w:after="180" w:line="252" w:lineRule="auto"/>
    </w:pPr>
    <w:rPr>
      <w:rFonts w:eastAsiaTheme="minorHAnsi"/>
      <w:color w:val="262626" w:themeColor="text1" w:themeTint="D9"/>
    </w:rPr>
  </w:style>
  <w:style w:type="paragraph" w:customStyle="1" w:styleId="FB276EA6B0F9410EA45D9B03194E148D5">
    <w:name w:val="FB276EA6B0F9410EA45D9B03194E148D5"/>
    <w:rsid w:val="00181572"/>
    <w:pPr>
      <w:spacing w:after="180" w:line="252" w:lineRule="auto"/>
    </w:pPr>
    <w:rPr>
      <w:rFonts w:eastAsiaTheme="minorHAnsi"/>
      <w:color w:val="262626" w:themeColor="text1" w:themeTint="D9"/>
    </w:rPr>
  </w:style>
  <w:style w:type="paragraph" w:customStyle="1" w:styleId="FBC2CE8D3775475C8733811C55AF563E5">
    <w:name w:val="FBC2CE8D3775475C8733811C55AF563E5"/>
    <w:rsid w:val="00181572"/>
    <w:pPr>
      <w:spacing w:after="180" w:line="252" w:lineRule="auto"/>
    </w:pPr>
    <w:rPr>
      <w:rFonts w:eastAsiaTheme="minorHAnsi"/>
      <w:color w:val="262626" w:themeColor="text1" w:themeTint="D9"/>
    </w:rPr>
  </w:style>
  <w:style w:type="paragraph" w:customStyle="1" w:styleId="A986B918A055418689566DA7AFAA22A75">
    <w:name w:val="A986B918A055418689566DA7AFAA22A75"/>
    <w:rsid w:val="00181572"/>
    <w:pPr>
      <w:spacing w:after="180" w:line="252" w:lineRule="auto"/>
    </w:pPr>
    <w:rPr>
      <w:rFonts w:eastAsiaTheme="minorHAnsi"/>
      <w:color w:val="262626" w:themeColor="text1" w:themeTint="D9"/>
    </w:rPr>
  </w:style>
  <w:style w:type="paragraph" w:customStyle="1" w:styleId="A0FB4B4F609245B897CACBC811898C751">
    <w:name w:val="A0FB4B4F609245B897CACBC811898C751"/>
    <w:rsid w:val="00181572"/>
    <w:pPr>
      <w:spacing w:after="180" w:line="252" w:lineRule="auto"/>
    </w:pPr>
    <w:rPr>
      <w:rFonts w:eastAsiaTheme="minorHAnsi"/>
      <w:color w:val="262626" w:themeColor="text1" w:themeTint="D9"/>
    </w:rPr>
  </w:style>
  <w:style w:type="paragraph" w:customStyle="1" w:styleId="380F6366AA774972AF85C6B3F909B6145">
    <w:name w:val="380F6366AA774972AF85C6B3F909B6145"/>
    <w:rsid w:val="00181572"/>
    <w:pPr>
      <w:spacing w:after="180" w:line="252" w:lineRule="auto"/>
    </w:pPr>
    <w:rPr>
      <w:rFonts w:eastAsiaTheme="minorHAnsi"/>
      <w:color w:val="262626" w:themeColor="text1" w:themeTint="D9"/>
    </w:rPr>
  </w:style>
  <w:style w:type="paragraph" w:customStyle="1" w:styleId="B9CE913AED444865A02D8A928694AFFC5">
    <w:name w:val="B9CE913AED444865A02D8A928694AFFC5"/>
    <w:rsid w:val="00181572"/>
    <w:pPr>
      <w:spacing w:after="180" w:line="252" w:lineRule="auto"/>
    </w:pPr>
    <w:rPr>
      <w:rFonts w:eastAsiaTheme="minorHAnsi"/>
      <w:color w:val="262626" w:themeColor="text1" w:themeTint="D9"/>
    </w:rPr>
  </w:style>
  <w:style w:type="paragraph" w:customStyle="1" w:styleId="8463B6FE28094D0DB9BF1EA5B0A2199D3">
    <w:name w:val="8463B6FE28094D0DB9BF1EA5B0A2199D3"/>
    <w:rsid w:val="00181572"/>
    <w:pPr>
      <w:spacing w:after="180" w:line="252" w:lineRule="auto"/>
    </w:pPr>
    <w:rPr>
      <w:rFonts w:eastAsiaTheme="minorHAnsi"/>
      <w:color w:val="262626" w:themeColor="text1" w:themeTint="D9"/>
    </w:rPr>
  </w:style>
  <w:style w:type="paragraph" w:customStyle="1" w:styleId="313420EDC91B47C58EFCE3C8C62C1A8E3">
    <w:name w:val="313420EDC91B47C58EFCE3C8C62C1A8E3"/>
    <w:rsid w:val="00181572"/>
    <w:pPr>
      <w:spacing w:after="180" w:line="252" w:lineRule="auto"/>
    </w:pPr>
    <w:rPr>
      <w:rFonts w:eastAsiaTheme="minorHAnsi"/>
      <w:color w:val="262626" w:themeColor="text1" w:themeTint="D9"/>
    </w:rPr>
  </w:style>
  <w:style w:type="paragraph" w:customStyle="1" w:styleId="B921812360534D4D9C09F23F5E8811093">
    <w:name w:val="B921812360534D4D9C09F23F5E8811093"/>
    <w:rsid w:val="00181572"/>
    <w:pPr>
      <w:spacing w:after="180" w:line="252" w:lineRule="auto"/>
    </w:pPr>
    <w:rPr>
      <w:rFonts w:eastAsiaTheme="minorHAnsi"/>
      <w:color w:val="262626" w:themeColor="text1" w:themeTint="D9"/>
    </w:rPr>
  </w:style>
  <w:style w:type="paragraph" w:customStyle="1" w:styleId="AF641EDF40884ADEA6C699BADABCBABE3">
    <w:name w:val="AF641EDF40884ADEA6C699BADABCBABE3"/>
    <w:rsid w:val="00181572"/>
    <w:pPr>
      <w:spacing w:after="180" w:line="252" w:lineRule="auto"/>
    </w:pPr>
    <w:rPr>
      <w:rFonts w:eastAsiaTheme="minorHAnsi"/>
      <w:color w:val="262626" w:themeColor="text1" w:themeTint="D9"/>
    </w:rPr>
  </w:style>
  <w:style w:type="paragraph" w:customStyle="1" w:styleId="382B02C8318949B183E1F100556530473">
    <w:name w:val="382B02C8318949B183E1F100556530473"/>
    <w:rsid w:val="00181572"/>
    <w:pPr>
      <w:spacing w:after="180" w:line="252" w:lineRule="auto"/>
    </w:pPr>
    <w:rPr>
      <w:rFonts w:eastAsiaTheme="minorHAnsi"/>
      <w:color w:val="262626" w:themeColor="text1" w:themeTint="D9"/>
    </w:rPr>
  </w:style>
  <w:style w:type="paragraph" w:customStyle="1" w:styleId="6D396B96BE834839ADC7456FB1F72DE23">
    <w:name w:val="6D396B96BE834839ADC7456FB1F72DE23"/>
    <w:rsid w:val="00181572"/>
    <w:pPr>
      <w:spacing w:after="180" w:line="252" w:lineRule="auto"/>
    </w:pPr>
    <w:rPr>
      <w:rFonts w:eastAsiaTheme="minorHAnsi"/>
      <w:color w:val="262626" w:themeColor="text1" w:themeTint="D9"/>
    </w:rPr>
  </w:style>
  <w:style w:type="paragraph" w:customStyle="1" w:styleId="9AE8476C730A40C4B0CDEAE2B95A64B33">
    <w:name w:val="9AE8476C730A40C4B0CDEAE2B95A64B33"/>
    <w:rsid w:val="00181572"/>
    <w:pPr>
      <w:spacing w:after="180" w:line="252" w:lineRule="auto"/>
    </w:pPr>
    <w:rPr>
      <w:rFonts w:eastAsiaTheme="minorHAnsi"/>
      <w:color w:val="262626" w:themeColor="text1" w:themeTint="D9"/>
    </w:rPr>
  </w:style>
  <w:style w:type="paragraph" w:customStyle="1" w:styleId="005A133F102D41AEAA5BBDE7B644CD833">
    <w:name w:val="005A133F102D41AEAA5BBDE7B644CD833"/>
    <w:rsid w:val="00181572"/>
    <w:pPr>
      <w:spacing w:after="180" w:line="252" w:lineRule="auto"/>
    </w:pPr>
    <w:rPr>
      <w:rFonts w:eastAsiaTheme="minorHAnsi"/>
      <w:color w:val="262626" w:themeColor="text1" w:themeTint="D9"/>
    </w:rPr>
  </w:style>
  <w:style w:type="paragraph" w:customStyle="1" w:styleId="5113B6357DEB4E7B9B1F0A7F68B49FFD3">
    <w:name w:val="5113B6357DEB4E7B9B1F0A7F68B49FFD3"/>
    <w:rsid w:val="00181572"/>
    <w:pPr>
      <w:spacing w:after="180" w:line="252" w:lineRule="auto"/>
    </w:pPr>
    <w:rPr>
      <w:rFonts w:eastAsiaTheme="minorHAnsi"/>
      <w:color w:val="262626" w:themeColor="text1" w:themeTint="D9"/>
    </w:rPr>
  </w:style>
  <w:style w:type="paragraph" w:customStyle="1" w:styleId="A043CBB235044A359751C0B88B756A773">
    <w:name w:val="A043CBB235044A359751C0B88B756A773"/>
    <w:rsid w:val="00181572"/>
    <w:pPr>
      <w:spacing w:after="180" w:line="252" w:lineRule="auto"/>
    </w:pPr>
    <w:rPr>
      <w:rFonts w:eastAsiaTheme="minorHAnsi"/>
      <w:color w:val="262626" w:themeColor="text1" w:themeTint="D9"/>
    </w:rPr>
  </w:style>
  <w:style w:type="paragraph" w:customStyle="1" w:styleId="15228A39A4F64A958BFC9AF1212C9D106">
    <w:name w:val="15228A39A4F64A958BFC9AF1212C9D106"/>
    <w:rsid w:val="00181572"/>
    <w:pPr>
      <w:spacing w:after="0" w:line="240" w:lineRule="auto"/>
      <w:contextualSpacing/>
    </w:pPr>
    <w:rPr>
      <w:rFonts w:asciiTheme="majorHAnsi" w:eastAsiaTheme="majorEastAsia" w:hAnsiTheme="majorHAnsi" w:cstheme="majorBidi"/>
      <w:caps/>
      <w:color w:val="2E74B5" w:themeColor="accent1" w:themeShade="BF"/>
      <w:kern w:val="28"/>
      <w:sz w:val="48"/>
      <w:szCs w:val="56"/>
    </w:rPr>
  </w:style>
  <w:style w:type="paragraph" w:customStyle="1" w:styleId="7912CC51E22A462188B7A344894735F66">
    <w:name w:val="7912CC51E22A462188B7A344894735F66"/>
    <w:rsid w:val="00181572"/>
    <w:pPr>
      <w:spacing w:after="0" w:line="240" w:lineRule="auto"/>
      <w:contextualSpacing/>
    </w:pPr>
    <w:rPr>
      <w:rFonts w:asciiTheme="majorHAnsi" w:eastAsiaTheme="majorEastAsia" w:hAnsiTheme="majorHAnsi" w:cstheme="majorBidi"/>
      <w:caps/>
      <w:color w:val="2E74B5" w:themeColor="accent1" w:themeShade="BF"/>
      <w:kern w:val="28"/>
      <w:sz w:val="48"/>
      <w:szCs w:val="56"/>
    </w:rPr>
  </w:style>
  <w:style w:type="paragraph" w:customStyle="1" w:styleId="A9131D6A99BC48528E9ACD30D831AA13">
    <w:name w:val="A9131D6A99BC48528E9ACD30D831AA13"/>
    <w:rsid w:val="00181572"/>
  </w:style>
  <w:style w:type="paragraph" w:customStyle="1" w:styleId="544E2603F8C5467FA414D22903090C78">
    <w:name w:val="544E2603F8C5467FA414D22903090C78"/>
    <w:rsid w:val="00181572"/>
  </w:style>
  <w:style w:type="paragraph" w:customStyle="1" w:styleId="679C1B350D7F4C44A7600C3CC8FB8F6E">
    <w:name w:val="679C1B350D7F4C44A7600C3CC8FB8F6E"/>
    <w:rsid w:val="00181572"/>
  </w:style>
  <w:style w:type="paragraph" w:customStyle="1" w:styleId="691A6AC3AD9A4F1BB44465352BE8D420">
    <w:name w:val="691A6AC3AD9A4F1BB44465352BE8D420"/>
    <w:rsid w:val="00181572"/>
  </w:style>
  <w:style w:type="paragraph" w:customStyle="1" w:styleId="36684B8D0BC04E6A9AE20FA01FCB42B5">
    <w:name w:val="36684B8D0BC04E6A9AE20FA01FCB42B5"/>
    <w:rsid w:val="00181572"/>
  </w:style>
  <w:style w:type="paragraph" w:customStyle="1" w:styleId="524561B610F948BD9A55A2C25FF9EDB8">
    <w:name w:val="524561B610F948BD9A55A2C25FF9EDB8"/>
    <w:rsid w:val="00181572"/>
  </w:style>
  <w:style w:type="paragraph" w:customStyle="1" w:styleId="F63185CE2E4E4843AEAE0A2BD6CB1ED1">
    <w:name w:val="F63185CE2E4E4843AEAE0A2BD6CB1ED1"/>
    <w:rsid w:val="00181572"/>
  </w:style>
  <w:style w:type="paragraph" w:customStyle="1" w:styleId="9524A66649374458BD48DD85AE4D61A9">
    <w:name w:val="9524A66649374458BD48DD85AE4D61A9"/>
    <w:rsid w:val="00181572"/>
  </w:style>
  <w:style w:type="paragraph" w:customStyle="1" w:styleId="BCB3C4A018C84BA4BDCEF3DA01ACCDAE">
    <w:name w:val="BCB3C4A018C84BA4BDCEF3DA01ACCDAE"/>
    <w:rsid w:val="00181572"/>
  </w:style>
  <w:style w:type="paragraph" w:customStyle="1" w:styleId="C43FC2E3ED5049B8983DB87841BD8C3E">
    <w:name w:val="C43FC2E3ED5049B8983DB87841BD8C3E"/>
    <w:rsid w:val="00181572"/>
  </w:style>
  <w:style w:type="paragraph" w:customStyle="1" w:styleId="4BADD7A20EB941C5BA023B688DD9C680">
    <w:name w:val="4BADD7A20EB941C5BA023B688DD9C680"/>
    <w:rsid w:val="00181572"/>
  </w:style>
  <w:style w:type="paragraph" w:customStyle="1" w:styleId="3F9AD894D92F46C6A6D2495C633BF3D07">
    <w:name w:val="3F9AD894D92F46C6A6D2495C633BF3D07"/>
    <w:rsid w:val="00181572"/>
    <w:pPr>
      <w:spacing w:after="180" w:line="252" w:lineRule="auto"/>
    </w:pPr>
    <w:rPr>
      <w:rFonts w:eastAsiaTheme="minorHAnsi"/>
      <w:color w:val="262626" w:themeColor="text1" w:themeTint="D9"/>
    </w:rPr>
  </w:style>
  <w:style w:type="paragraph" w:customStyle="1" w:styleId="8AD8C72B236D477580D7AD4A394267647">
    <w:name w:val="8AD8C72B236D477580D7AD4A394267647"/>
    <w:rsid w:val="00181572"/>
    <w:pPr>
      <w:spacing w:after="180" w:line="252" w:lineRule="auto"/>
    </w:pPr>
    <w:rPr>
      <w:rFonts w:eastAsiaTheme="minorHAnsi"/>
      <w:color w:val="262626" w:themeColor="text1" w:themeTint="D9"/>
    </w:rPr>
  </w:style>
  <w:style w:type="paragraph" w:customStyle="1" w:styleId="168F4917B85943B0BCE3DACCF96F6CD07">
    <w:name w:val="168F4917B85943B0BCE3DACCF96F6CD07"/>
    <w:rsid w:val="00181572"/>
    <w:pPr>
      <w:spacing w:after="180" w:line="252" w:lineRule="auto"/>
    </w:pPr>
    <w:rPr>
      <w:rFonts w:eastAsiaTheme="minorHAnsi"/>
      <w:color w:val="262626" w:themeColor="text1" w:themeTint="D9"/>
    </w:rPr>
  </w:style>
  <w:style w:type="paragraph" w:customStyle="1" w:styleId="6E7197A6EFC64436A15342EF43437E7A7">
    <w:name w:val="6E7197A6EFC64436A15342EF43437E7A7"/>
    <w:rsid w:val="00181572"/>
    <w:pPr>
      <w:spacing w:after="180" w:line="252" w:lineRule="auto"/>
    </w:pPr>
    <w:rPr>
      <w:rFonts w:eastAsiaTheme="minorHAnsi"/>
      <w:color w:val="262626" w:themeColor="text1" w:themeTint="D9"/>
    </w:rPr>
  </w:style>
  <w:style w:type="paragraph" w:customStyle="1" w:styleId="8B13FE6041DC486AA1F94C15847351D97">
    <w:name w:val="8B13FE6041DC486AA1F94C15847351D97"/>
    <w:rsid w:val="00181572"/>
    <w:pPr>
      <w:spacing w:after="180" w:line="252" w:lineRule="auto"/>
    </w:pPr>
    <w:rPr>
      <w:rFonts w:eastAsiaTheme="minorHAnsi"/>
      <w:color w:val="262626" w:themeColor="text1" w:themeTint="D9"/>
    </w:rPr>
  </w:style>
  <w:style w:type="paragraph" w:customStyle="1" w:styleId="691A6AC3AD9A4F1BB44465352BE8D4201">
    <w:name w:val="691A6AC3AD9A4F1BB44465352BE8D4201"/>
    <w:rsid w:val="00181572"/>
    <w:pPr>
      <w:spacing w:after="180" w:line="252" w:lineRule="auto"/>
    </w:pPr>
    <w:rPr>
      <w:rFonts w:eastAsiaTheme="minorHAnsi"/>
      <w:color w:val="262626" w:themeColor="text1" w:themeTint="D9"/>
    </w:rPr>
  </w:style>
  <w:style w:type="paragraph" w:customStyle="1" w:styleId="36684B8D0BC04E6A9AE20FA01FCB42B51">
    <w:name w:val="36684B8D0BC04E6A9AE20FA01FCB42B51"/>
    <w:rsid w:val="00181572"/>
    <w:pPr>
      <w:spacing w:after="180" w:line="252" w:lineRule="auto"/>
    </w:pPr>
    <w:rPr>
      <w:rFonts w:eastAsiaTheme="minorHAnsi"/>
      <w:color w:val="262626" w:themeColor="text1" w:themeTint="D9"/>
    </w:rPr>
  </w:style>
  <w:style w:type="paragraph" w:customStyle="1" w:styleId="524561B610F948BD9A55A2C25FF9EDB81">
    <w:name w:val="524561B610F948BD9A55A2C25FF9EDB81"/>
    <w:rsid w:val="00181572"/>
    <w:pPr>
      <w:spacing w:after="180" w:line="252" w:lineRule="auto"/>
    </w:pPr>
    <w:rPr>
      <w:rFonts w:eastAsiaTheme="minorHAnsi"/>
      <w:color w:val="262626" w:themeColor="text1" w:themeTint="D9"/>
    </w:rPr>
  </w:style>
  <w:style w:type="paragraph" w:customStyle="1" w:styleId="F63185CE2E4E4843AEAE0A2BD6CB1ED11">
    <w:name w:val="F63185CE2E4E4843AEAE0A2BD6CB1ED11"/>
    <w:rsid w:val="00181572"/>
    <w:pPr>
      <w:spacing w:after="180" w:line="252" w:lineRule="auto"/>
    </w:pPr>
    <w:rPr>
      <w:rFonts w:eastAsiaTheme="minorHAnsi"/>
      <w:color w:val="262626" w:themeColor="text1" w:themeTint="D9"/>
    </w:rPr>
  </w:style>
  <w:style w:type="paragraph" w:customStyle="1" w:styleId="9524A66649374458BD48DD85AE4D61A91">
    <w:name w:val="9524A66649374458BD48DD85AE4D61A91"/>
    <w:rsid w:val="00181572"/>
    <w:pPr>
      <w:spacing w:after="180" w:line="252" w:lineRule="auto"/>
    </w:pPr>
    <w:rPr>
      <w:rFonts w:eastAsiaTheme="minorHAnsi"/>
      <w:color w:val="262626" w:themeColor="text1" w:themeTint="D9"/>
    </w:rPr>
  </w:style>
  <w:style w:type="paragraph" w:customStyle="1" w:styleId="BCB3C4A018C84BA4BDCEF3DA01ACCDAE1">
    <w:name w:val="BCB3C4A018C84BA4BDCEF3DA01ACCDAE1"/>
    <w:rsid w:val="00181572"/>
    <w:pPr>
      <w:spacing w:after="180" w:line="252" w:lineRule="auto"/>
    </w:pPr>
    <w:rPr>
      <w:rFonts w:eastAsiaTheme="minorHAnsi"/>
      <w:color w:val="262626" w:themeColor="text1" w:themeTint="D9"/>
    </w:rPr>
  </w:style>
  <w:style w:type="paragraph" w:customStyle="1" w:styleId="C43FC2E3ED5049B8983DB87841BD8C3E1">
    <w:name w:val="C43FC2E3ED5049B8983DB87841BD8C3E1"/>
    <w:rsid w:val="00181572"/>
    <w:pPr>
      <w:spacing w:after="180" w:line="252" w:lineRule="auto"/>
    </w:pPr>
    <w:rPr>
      <w:rFonts w:eastAsiaTheme="minorHAnsi"/>
      <w:color w:val="262626" w:themeColor="text1" w:themeTint="D9"/>
    </w:rPr>
  </w:style>
  <w:style w:type="paragraph" w:customStyle="1" w:styleId="4BADD7A20EB941C5BA023B688DD9C6801">
    <w:name w:val="4BADD7A20EB941C5BA023B688DD9C6801"/>
    <w:rsid w:val="00181572"/>
    <w:pPr>
      <w:spacing w:after="180" w:line="252" w:lineRule="auto"/>
    </w:pPr>
    <w:rPr>
      <w:rFonts w:eastAsiaTheme="minorHAnsi"/>
      <w:color w:val="262626" w:themeColor="text1" w:themeTint="D9"/>
    </w:rPr>
  </w:style>
  <w:style w:type="paragraph" w:customStyle="1" w:styleId="BBCD6A186BCC45DBABFCFCBB2A72166A7">
    <w:name w:val="BBCD6A186BCC45DBABFCFCBB2A72166A7"/>
    <w:rsid w:val="00181572"/>
    <w:pPr>
      <w:spacing w:after="180" w:line="252" w:lineRule="auto"/>
    </w:pPr>
    <w:rPr>
      <w:rFonts w:eastAsiaTheme="minorHAnsi"/>
      <w:color w:val="262626" w:themeColor="text1" w:themeTint="D9"/>
    </w:rPr>
  </w:style>
  <w:style w:type="paragraph" w:customStyle="1" w:styleId="24365BB7BC7F4C11894BE6B31B86A7977">
    <w:name w:val="24365BB7BC7F4C11894BE6B31B86A7977"/>
    <w:rsid w:val="00181572"/>
    <w:pPr>
      <w:spacing w:after="180" w:line="252" w:lineRule="auto"/>
    </w:pPr>
    <w:rPr>
      <w:rFonts w:eastAsiaTheme="minorHAnsi"/>
      <w:color w:val="262626" w:themeColor="text1" w:themeTint="D9"/>
    </w:rPr>
  </w:style>
  <w:style w:type="paragraph" w:customStyle="1" w:styleId="6666E1E2EE0C49DB9337EF54358151527">
    <w:name w:val="6666E1E2EE0C49DB9337EF54358151527"/>
    <w:rsid w:val="00181572"/>
    <w:pPr>
      <w:spacing w:after="180" w:line="252" w:lineRule="auto"/>
    </w:pPr>
    <w:rPr>
      <w:rFonts w:eastAsiaTheme="minorHAnsi"/>
      <w:color w:val="262626" w:themeColor="text1" w:themeTint="D9"/>
    </w:rPr>
  </w:style>
  <w:style w:type="paragraph" w:customStyle="1" w:styleId="21237A6D92C04DC5B96C22328BD4BF1B7">
    <w:name w:val="21237A6D92C04DC5B96C22328BD4BF1B7"/>
    <w:rsid w:val="00181572"/>
    <w:pPr>
      <w:spacing w:after="180" w:line="252" w:lineRule="auto"/>
    </w:pPr>
    <w:rPr>
      <w:rFonts w:eastAsiaTheme="minorHAnsi"/>
      <w:color w:val="262626" w:themeColor="text1" w:themeTint="D9"/>
    </w:rPr>
  </w:style>
  <w:style w:type="paragraph" w:customStyle="1" w:styleId="BAF220D2D3C64C9D9706BB434013DECB7">
    <w:name w:val="BAF220D2D3C64C9D9706BB434013DECB7"/>
    <w:rsid w:val="00181572"/>
    <w:pPr>
      <w:spacing w:after="180" w:line="252" w:lineRule="auto"/>
    </w:pPr>
    <w:rPr>
      <w:rFonts w:eastAsiaTheme="minorHAnsi"/>
      <w:color w:val="262626" w:themeColor="text1" w:themeTint="D9"/>
    </w:rPr>
  </w:style>
  <w:style w:type="paragraph" w:customStyle="1" w:styleId="9DB3B9D355444809AE0D2A2DC4473BB27">
    <w:name w:val="9DB3B9D355444809AE0D2A2DC4473BB27"/>
    <w:rsid w:val="00181572"/>
    <w:pPr>
      <w:spacing w:after="180" w:line="252" w:lineRule="auto"/>
    </w:pPr>
    <w:rPr>
      <w:rFonts w:eastAsiaTheme="minorHAnsi"/>
      <w:color w:val="262626" w:themeColor="text1" w:themeTint="D9"/>
    </w:rPr>
  </w:style>
  <w:style w:type="paragraph" w:customStyle="1" w:styleId="776B88381B034A86A784FA164038F8987">
    <w:name w:val="776B88381B034A86A784FA164038F8987"/>
    <w:rsid w:val="00181572"/>
    <w:pPr>
      <w:spacing w:after="180" w:line="252" w:lineRule="auto"/>
    </w:pPr>
    <w:rPr>
      <w:rFonts w:eastAsiaTheme="minorHAnsi"/>
      <w:color w:val="262626" w:themeColor="text1" w:themeTint="D9"/>
    </w:rPr>
  </w:style>
  <w:style w:type="paragraph" w:customStyle="1" w:styleId="23AB2D6B2E4D4BC588553DC3858F00177">
    <w:name w:val="23AB2D6B2E4D4BC588553DC3858F00177"/>
    <w:rsid w:val="00181572"/>
    <w:pPr>
      <w:spacing w:after="180" w:line="252" w:lineRule="auto"/>
    </w:pPr>
    <w:rPr>
      <w:rFonts w:eastAsiaTheme="minorHAnsi"/>
      <w:color w:val="262626" w:themeColor="text1" w:themeTint="D9"/>
    </w:rPr>
  </w:style>
  <w:style w:type="paragraph" w:customStyle="1" w:styleId="526F4E1F4ACB41218145304DB92FAF347">
    <w:name w:val="526F4E1F4ACB41218145304DB92FAF347"/>
    <w:rsid w:val="00181572"/>
    <w:pPr>
      <w:spacing w:after="180" w:line="252" w:lineRule="auto"/>
    </w:pPr>
    <w:rPr>
      <w:rFonts w:eastAsiaTheme="minorHAnsi"/>
      <w:color w:val="262626" w:themeColor="text1" w:themeTint="D9"/>
    </w:rPr>
  </w:style>
  <w:style w:type="paragraph" w:customStyle="1" w:styleId="7BA804783D2444AE964FF698D84CFB166">
    <w:name w:val="7BA804783D2444AE964FF698D84CFB166"/>
    <w:rsid w:val="00181572"/>
    <w:pPr>
      <w:spacing w:after="180" w:line="252" w:lineRule="auto"/>
    </w:pPr>
    <w:rPr>
      <w:rFonts w:eastAsiaTheme="minorHAnsi"/>
      <w:color w:val="262626" w:themeColor="text1" w:themeTint="D9"/>
    </w:rPr>
  </w:style>
  <w:style w:type="paragraph" w:customStyle="1" w:styleId="FB276EA6B0F9410EA45D9B03194E148D6">
    <w:name w:val="FB276EA6B0F9410EA45D9B03194E148D6"/>
    <w:rsid w:val="00181572"/>
    <w:pPr>
      <w:spacing w:after="180" w:line="252" w:lineRule="auto"/>
    </w:pPr>
    <w:rPr>
      <w:rFonts w:eastAsiaTheme="minorHAnsi"/>
      <w:color w:val="262626" w:themeColor="text1" w:themeTint="D9"/>
    </w:rPr>
  </w:style>
  <w:style w:type="paragraph" w:customStyle="1" w:styleId="FBC2CE8D3775475C8733811C55AF563E6">
    <w:name w:val="FBC2CE8D3775475C8733811C55AF563E6"/>
    <w:rsid w:val="00181572"/>
    <w:pPr>
      <w:spacing w:after="180" w:line="252" w:lineRule="auto"/>
    </w:pPr>
    <w:rPr>
      <w:rFonts w:eastAsiaTheme="minorHAnsi"/>
      <w:color w:val="262626" w:themeColor="text1" w:themeTint="D9"/>
    </w:rPr>
  </w:style>
  <w:style w:type="paragraph" w:customStyle="1" w:styleId="A986B918A055418689566DA7AFAA22A76">
    <w:name w:val="A986B918A055418689566DA7AFAA22A76"/>
    <w:rsid w:val="00181572"/>
    <w:pPr>
      <w:spacing w:after="180" w:line="252" w:lineRule="auto"/>
    </w:pPr>
    <w:rPr>
      <w:rFonts w:eastAsiaTheme="minorHAnsi"/>
      <w:color w:val="262626" w:themeColor="text1" w:themeTint="D9"/>
    </w:rPr>
  </w:style>
  <w:style w:type="paragraph" w:customStyle="1" w:styleId="A0FB4B4F609245B897CACBC811898C752">
    <w:name w:val="A0FB4B4F609245B897CACBC811898C752"/>
    <w:rsid w:val="00181572"/>
    <w:pPr>
      <w:spacing w:after="180" w:line="252" w:lineRule="auto"/>
    </w:pPr>
    <w:rPr>
      <w:rFonts w:eastAsiaTheme="minorHAnsi"/>
      <w:color w:val="262626" w:themeColor="text1" w:themeTint="D9"/>
    </w:rPr>
  </w:style>
  <w:style w:type="paragraph" w:customStyle="1" w:styleId="A9131D6A99BC48528E9ACD30D831AA131">
    <w:name w:val="A9131D6A99BC48528E9ACD30D831AA131"/>
    <w:rsid w:val="00181572"/>
    <w:pPr>
      <w:spacing w:after="180" w:line="252" w:lineRule="auto"/>
    </w:pPr>
    <w:rPr>
      <w:rFonts w:eastAsiaTheme="minorHAnsi"/>
      <w:color w:val="262626" w:themeColor="text1" w:themeTint="D9"/>
    </w:rPr>
  </w:style>
  <w:style w:type="paragraph" w:customStyle="1" w:styleId="544E2603F8C5467FA414D22903090C781">
    <w:name w:val="544E2603F8C5467FA414D22903090C781"/>
    <w:rsid w:val="00181572"/>
    <w:pPr>
      <w:spacing w:after="180" w:line="252" w:lineRule="auto"/>
    </w:pPr>
    <w:rPr>
      <w:rFonts w:eastAsiaTheme="minorHAnsi"/>
      <w:color w:val="262626" w:themeColor="text1" w:themeTint="D9"/>
    </w:rPr>
  </w:style>
  <w:style w:type="paragraph" w:customStyle="1" w:styleId="679C1B350D7F4C44A7600C3CC8FB8F6E1">
    <w:name w:val="679C1B350D7F4C44A7600C3CC8FB8F6E1"/>
    <w:rsid w:val="00181572"/>
    <w:pPr>
      <w:spacing w:after="180" w:line="252" w:lineRule="auto"/>
    </w:pPr>
    <w:rPr>
      <w:rFonts w:eastAsiaTheme="minorHAnsi"/>
      <w:color w:val="262626" w:themeColor="text1" w:themeTint="D9"/>
    </w:rPr>
  </w:style>
  <w:style w:type="paragraph" w:customStyle="1" w:styleId="380F6366AA774972AF85C6B3F909B6146">
    <w:name w:val="380F6366AA774972AF85C6B3F909B6146"/>
    <w:rsid w:val="00181572"/>
    <w:pPr>
      <w:spacing w:after="180" w:line="252" w:lineRule="auto"/>
    </w:pPr>
    <w:rPr>
      <w:rFonts w:eastAsiaTheme="minorHAnsi"/>
      <w:color w:val="262626" w:themeColor="text1" w:themeTint="D9"/>
    </w:rPr>
  </w:style>
  <w:style w:type="paragraph" w:customStyle="1" w:styleId="B9CE913AED444865A02D8A928694AFFC6">
    <w:name w:val="B9CE913AED444865A02D8A928694AFFC6"/>
    <w:rsid w:val="00181572"/>
    <w:pPr>
      <w:spacing w:after="180" w:line="252" w:lineRule="auto"/>
    </w:pPr>
    <w:rPr>
      <w:rFonts w:eastAsiaTheme="minorHAnsi"/>
      <w:color w:val="262626" w:themeColor="text1" w:themeTint="D9"/>
    </w:rPr>
  </w:style>
  <w:style w:type="paragraph" w:customStyle="1" w:styleId="8463B6FE28094D0DB9BF1EA5B0A2199D4">
    <w:name w:val="8463B6FE28094D0DB9BF1EA5B0A2199D4"/>
    <w:rsid w:val="00181572"/>
    <w:pPr>
      <w:spacing w:after="180" w:line="252" w:lineRule="auto"/>
    </w:pPr>
    <w:rPr>
      <w:rFonts w:eastAsiaTheme="minorHAnsi"/>
      <w:color w:val="262626" w:themeColor="text1" w:themeTint="D9"/>
    </w:rPr>
  </w:style>
  <w:style w:type="paragraph" w:customStyle="1" w:styleId="313420EDC91B47C58EFCE3C8C62C1A8E4">
    <w:name w:val="313420EDC91B47C58EFCE3C8C62C1A8E4"/>
    <w:rsid w:val="00181572"/>
    <w:pPr>
      <w:spacing w:after="180" w:line="252" w:lineRule="auto"/>
    </w:pPr>
    <w:rPr>
      <w:rFonts w:eastAsiaTheme="minorHAnsi"/>
      <w:color w:val="262626" w:themeColor="text1" w:themeTint="D9"/>
    </w:rPr>
  </w:style>
  <w:style w:type="paragraph" w:customStyle="1" w:styleId="B921812360534D4D9C09F23F5E8811094">
    <w:name w:val="B921812360534D4D9C09F23F5E8811094"/>
    <w:rsid w:val="00181572"/>
    <w:pPr>
      <w:spacing w:after="180" w:line="252" w:lineRule="auto"/>
    </w:pPr>
    <w:rPr>
      <w:rFonts w:eastAsiaTheme="minorHAnsi"/>
      <w:color w:val="262626" w:themeColor="text1" w:themeTint="D9"/>
    </w:rPr>
  </w:style>
  <w:style w:type="paragraph" w:customStyle="1" w:styleId="AF641EDF40884ADEA6C699BADABCBABE4">
    <w:name w:val="AF641EDF40884ADEA6C699BADABCBABE4"/>
    <w:rsid w:val="00181572"/>
    <w:pPr>
      <w:spacing w:after="180" w:line="252" w:lineRule="auto"/>
    </w:pPr>
    <w:rPr>
      <w:rFonts w:eastAsiaTheme="minorHAnsi"/>
      <w:color w:val="262626" w:themeColor="text1" w:themeTint="D9"/>
    </w:rPr>
  </w:style>
  <w:style w:type="paragraph" w:customStyle="1" w:styleId="382B02C8318949B183E1F100556530474">
    <w:name w:val="382B02C8318949B183E1F100556530474"/>
    <w:rsid w:val="00181572"/>
    <w:pPr>
      <w:spacing w:after="180" w:line="252" w:lineRule="auto"/>
    </w:pPr>
    <w:rPr>
      <w:rFonts w:eastAsiaTheme="minorHAnsi"/>
      <w:color w:val="262626" w:themeColor="text1" w:themeTint="D9"/>
    </w:rPr>
  </w:style>
  <w:style w:type="paragraph" w:customStyle="1" w:styleId="6D396B96BE834839ADC7456FB1F72DE24">
    <w:name w:val="6D396B96BE834839ADC7456FB1F72DE24"/>
    <w:rsid w:val="00181572"/>
    <w:pPr>
      <w:spacing w:after="180" w:line="252" w:lineRule="auto"/>
    </w:pPr>
    <w:rPr>
      <w:rFonts w:eastAsiaTheme="minorHAnsi"/>
      <w:color w:val="262626" w:themeColor="text1" w:themeTint="D9"/>
    </w:rPr>
  </w:style>
  <w:style w:type="paragraph" w:customStyle="1" w:styleId="9AE8476C730A40C4B0CDEAE2B95A64B34">
    <w:name w:val="9AE8476C730A40C4B0CDEAE2B95A64B34"/>
    <w:rsid w:val="00181572"/>
    <w:pPr>
      <w:spacing w:after="180" w:line="252" w:lineRule="auto"/>
    </w:pPr>
    <w:rPr>
      <w:rFonts w:eastAsiaTheme="minorHAnsi"/>
      <w:color w:val="262626" w:themeColor="text1" w:themeTint="D9"/>
    </w:rPr>
  </w:style>
  <w:style w:type="paragraph" w:customStyle="1" w:styleId="005A133F102D41AEAA5BBDE7B644CD834">
    <w:name w:val="005A133F102D41AEAA5BBDE7B644CD834"/>
    <w:rsid w:val="00181572"/>
    <w:pPr>
      <w:spacing w:after="180" w:line="252" w:lineRule="auto"/>
    </w:pPr>
    <w:rPr>
      <w:rFonts w:eastAsiaTheme="minorHAnsi"/>
      <w:color w:val="262626" w:themeColor="text1" w:themeTint="D9"/>
    </w:rPr>
  </w:style>
  <w:style w:type="paragraph" w:customStyle="1" w:styleId="5113B6357DEB4E7B9B1F0A7F68B49FFD4">
    <w:name w:val="5113B6357DEB4E7B9B1F0A7F68B49FFD4"/>
    <w:rsid w:val="00181572"/>
    <w:pPr>
      <w:spacing w:after="180" w:line="252" w:lineRule="auto"/>
    </w:pPr>
    <w:rPr>
      <w:rFonts w:eastAsiaTheme="minorHAnsi"/>
      <w:color w:val="262626" w:themeColor="text1" w:themeTint="D9"/>
    </w:rPr>
  </w:style>
  <w:style w:type="paragraph" w:customStyle="1" w:styleId="A043CBB235044A359751C0B88B756A774">
    <w:name w:val="A043CBB235044A359751C0B88B756A774"/>
    <w:rsid w:val="00181572"/>
    <w:pPr>
      <w:spacing w:after="180" w:line="252" w:lineRule="auto"/>
    </w:pPr>
    <w:rPr>
      <w:rFonts w:eastAsiaTheme="minorHAnsi"/>
      <w:color w:val="262626" w:themeColor="text1" w:themeTint="D9"/>
    </w:rPr>
  </w:style>
  <w:style w:type="paragraph" w:customStyle="1" w:styleId="15228A39A4F64A958BFC9AF1212C9D107">
    <w:name w:val="15228A39A4F64A958BFC9AF1212C9D107"/>
    <w:rsid w:val="00181572"/>
    <w:pPr>
      <w:spacing w:after="0" w:line="240" w:lineRule="auto"/>
      <w:contextualSpacing/>
    </w:pPr>
    <w:rPr>
      <w:rFonts w:asciiTheme="majorHAnsi" w:eastAsiaTheme="majorEastAsia" w:hAnsiTheme="majorHAnsi" w:cstheme="majorBidi"/>
      <w:caps/>
      <w:color w:val="2E74B5" w:themeColor="accent1" w:themeShade="BF"/>
      <w:kern w:val="28"/>
      <w:sz w:val="48"/>
      <w:szCs w:val="56"/>
    </w:rPr>
  </w:style>
  <w:style w:type="paragraph" w:customStyle="1" w:styleId="7912CC51E22A462188B7A344894735F67">
    <w:name w:val="7912CC51E22A462188B7A344894735F67"/>
    <w:rsid w:val="00181572"/>
    <w:pPr>
      <w:spacing w:after="0" w:line="240" w:lineRule="auto"/>
      <w:contextualSpacing/>
    </w:pPr>
    <w:rPr>
      <w:rFonts w:asciiTheme="majorHAnsi" w:eastAsiaTheme="majorEastAsia" w:hAnsiTheme="majorHAnsi" w:cstheme="majorBidi"/>
      <w:caps/>
      <w:color w:val="2E74B5" w:themeColor="accent1" w:themeShade="BF"/>
      <w:kern w:val="28"/>
      <w:sz w:val="48"/>
      <w:szCs w:val="56"/>
    </w:rPr>
  </w:style>
  <w:style w:type="paragraph" w:customStyle="1" w:styleId="3F9AD894D92F46C6A6D2495C633BF3D08">
    <w:name w:val="3F9AD894D92F46C6A6D2495C633BF3D08"/>
    <w:rsid w:val="00181572"/>
    <w:pPr>
      <w:spacing w:after="180" w:line="252" w:lineRule="auto"/>
    </w:pPr>
    <w:rPr>
      <w:rFonts w:eastAsiaTheme="minorHAnsi"/>
      <w:color w:val="262626" w:themeColor="text1" w:themeTint="D9"/>
    </w:rPr>
  </w:style>
  <w:style w:type="paragraph" w:customStyle="1" w:styleId="8AD8C72B236D477580D7AD4A394267648">
    <w:name w:val="8AD8C72B236D477580D7AD4A394267648"/>
    <w:rsid w:val="00181572"/>
    <w:pPr>
      <w:spacing w:after="180" w:line="252" w:lineRule="auto"/>
    </w:pPr>
    <w:rPr>
      <w:rFonts w:eastAsiaTheme="minorHAnsi"/>
      <w:color w:val="262626" w:themeColor="text1" w:themeTint="D9"/>
    </w:rPr>
  </w:style>
  <w:style w:type="paragraph" w:customStyle="1" w:styleId="168F4917B85943B0BCE3DACCF96F6CD08">
    <w:name w:val="168F4917B85943B0BCE3DACCF96F6CD08"/>
    <w:rsid w:val="00181572"/>
    <w:pPr>
      <w:spacing w:after="180" w:line="252" w:lineRule="auto"/>
    </w:pPr>
    <w:rPr>
      <w:rFonts w:eastAsiaTheme="minorHAnsi"/>
      <w:color w:val="262626" w:themeColor="text1" w:themeTint="D9"/>
    </w:rPr>
  </w:style>
  <w:style w:type="paragraph" w:customStyle="1" w:styleId="6E7197A6EFC64436A15342EF43437E7A8">
    <w:name w:val="6E7197A6EFC64436A15342EF43437E7A8"/>
    <w:rsid w:val="00181572"/>
    <w:pPr>
      <w:spacing w:after="180" w:line="252" w:lineRule="auto"/>
    </w:pPr>
    <w:rPr>
      <w:rFonts w:eastAsiaTheme="minorHAnsi"/>
      <w:color w:val="262626" w:themeColor="text1" w:themeTint="D9"/>
    </w:rPr>
  </w:style>
  <w:style w:type="paragraph" w:customStyle="1" w:styleId="8B13FE6041DC486AA1F94C15847351D98">
    <w:name w:val="8B13FE6041DC486AA1F94C15847351D98"/>
    <w:rsid w:val="00181572"/>
    <w:pPr>
      <w:spacing w:after="180" w:line="252" w:lineRule="auto"/>
    </w:pPr>
    <w:rPr>
      <w:rFonts w:eastAsiaTheme="minorHAnsi"/>
      <w:color w:val="262626" w:themeColor="text1" w:themeTint="D9"/>
    </w:rPr>
  </w:style>
  <w:style w:type="paragraph" w:customStyle="1" w:styleId="691A6AC3AD9A4F1BB44465352BE8D4202">
    <w:name w:val="691A6AC3AD9A4F1BB44465352BE8D4202"/>
    <w:rsid w:val="00181572"/>
    <w:pPr>
      <w:spacing w:after="180" w:line="252" w:lineRule="auto"/>
    </w:pPr>
    <w:rPr>
      <w:rFonts w:eastAsiaTheme="minorHAnsi"/>
      <w:color w:val="262626" w:themeColor="text1" w:themeTint="D9"/>
    </w:rPr>
  </w:style>
  <w:style w:type="paragraph" w:customStyle="1" w:styleId="36684B8D0BC04E6A9AE20FA01FCB42B52">
    <w:name w:val="36684B8D0BC04E6A9AE20FA01FCB42B52"/>
    <w:rsid w:val="00181572"/>
    <w:pPr>
      <w:spacing w:after="180" w:line="252" w:lineRule="auto"/>
    </w:pPr>
    <w:rPr>
      <w:rFonts w:eastAsiaTheme="minorHAnsi"/>
      <w:color w:val="262626" w:themeColor="text1" w:themeTint="D9"/>
    </w:rPr>
  </w:style>
  <w:style w:type="paragraph" w:customStyle="1" w:styleId="524561B610F948BD9A55A2C25FF9EDB82">
    <w:name w:val="524561B610F948BD9A55A2C25FF9EDB82"/>
    <w:rsid w:val="00181572"/>
    <w:pPr>
      <w:spacing w:after="180" w:line="252" w:lineRule="auto"/>
    </w:pPr>
    <w:rPr>
      <w:rFonts w:eastAsiaTheme="minorHAnsi"/>
      <w:color w:val="262626" w:themeColor="text1" w:themeTint="D9"/>
    </w:rPr>
  </w:style>
  <w:style w:type="paragraph" w:customStyle="1" w:styleId="F63185CE2E4E4843AEAE0A2BD6CB1ED12">
    <w:name w:val="F63185CE2E4E4843AEAE0A2BD6CB1ED12"/>
    <w:rsid w:val="00181572"/>
    <w:pPr>
      <w:spacing w:after="180" w:line="252" w:lineRule="auto"/>
    </w:pPr>
    <w:rPr>
      <w:rFonts w:eastAsiaTheme="minorHAnsi"/>
      <w:color w:val="262626" w:themeColor="text1" w:themeTint="D9"/>
    </w:rPr>
  </w:style>
  <w:style w:type="paragraph" w:customStyle="1" w:styleId="9524A66649374458BD48DD85AE4D61A92">
    <w:name w:val="9524A66649374458BD48DD85AE4D61A92"/>
    <w:rsid w:val="00181572"/>
    <w:pPr>
      <w:spacing w:after="180" w:line="252" w:lineRule="auto"/>
    </w:pPr>
    <w:rPr>
      <w:rFonts w:eastAsiaTheme="minorHAnsi"/>
      <w:color w:val="262626" w:themeColor="text1" w:themeTint="D9"/>
    </w:rPr>
  </w:style>
  <w:style w:type="paragraph" w:customStyle="1" w:styleId="BCB3C4A018C84BA4BDCEF3DA01ACCDAE2">
    <w:name w:val="BCB3C4A018C84BA4BDCEF3DA01ACCDAE2"/>
    <w:rsid w:val="00181572"/>
    <w:pPr>
      <w:spacing w:after="180" w:line="252" w:lineRule="auto"/>
    </w:pPr>
    <w:rPr>
      <w:rFonts w:eastAsiaTheme="minorHAnsi"/>
      <w:color w:val="262626" w:themeColor="text1" w:themeTint="D9"/>
    </w:rPr>
  </w:style>
  <w:style w:type="paragraph" w:customStyle="1" w:styleId="C43FC2E3ED5049B8983DB87841BD8C3E2">
    <w:name w:val="C43FC2E3ED5049B8983DB87841BD8C3E2"/>
    <w:rsid w:val="00181572"/>
    <w:pPr>
      <w:spacing w:after="180" w:line="252" w:lineRule="auto"/>
    </w:pPr>
    <w:rPr>
      <w:rFonts w:eastAsiaTheme="minorHAnsi"/>
      <w:color w:val="262626" w:themeColor="text1" w:themeTint="D9"/>
    </w:rPr>
  </w:style>
  <w:style w:type="paragraph" w:customStyle="1" w:styleId="4BADD7A20EB941C5BA023B688DD9C6802">
    <w:name w:val="4BADD7A20EB941C5BA023B688DD9C6802"/>
    <w:rsid w:val="00181572"/>
    <w:pPr>
      <w:spacing w:after="180" w:line="252" w:lineRule="auto"/>
    </w:pPr>
    <w:rPr>
      <w:rFonts w:eastAsiaTheme="minorHAnsi"/>
      <w:color w:val="262626" w:themeColor="text1" w:themeTint="D9"/>
    </w:rPr>
  </w:style>
  <w:style w:type="paragraph" w:customStyle="1" w:styleId="BBCD6A186BCC45DBABFCFCBB2A72166A8">
    <w:name w:val="BBCD6A186BCC45DBABFCFCBB2A72166A8"/>
    <w:rsid w:val="00181572"/>
    <w:pPr>
      <w:spacing w:after="180" w:line="252" w:lineRule="auto"/>
    </w:pPr>
    <w:rPr>
      <w:rFonts w:eastAsiaTheme="minorHAnsi"/>
      <w:color w:val="262626" w:themeColor="text1" w:themeTint="D9"/>
    </w:rPr>
  </w:style>
  <w:style w:type="paragraph" w:customStyle="1" w:styleId="24365BB7BC7F4C11894BE6B31B86A7978">
    <w:name w:val="24365BB7BC7F4C11894BE6B31B86A7978"/>
    <w:rsid w:val="00181572"/>
    <w:pPr>
      <w:spacing w:after="180" w:line="252" w:lineRule="auto"/>
    </w:pPr>
    <w:rPr>
      <w:rFonts w:eastAsiaTheme="minorHAnsi"/>
      <w:color w:val="262626" w:themeColor="text1" w:themeTint="D9"/>
    </w:rPr>
  </w:style>
  <w:style w:type="paragraph" w:customStyle="1" w:styleId="6666E1E2EE0C49DB9337EF54358151528">
    <w:name w:val="6666E1E2EE0C49DB9337EF54358151528"/>
    <w:rsid w:val="00181572"/>
    <w:pPr>
      <w:spacing w:after="180" w:line="252" w:lineRule="auto"/>
    </w:pPr>
    <w:rPr>
      <w:rFonts w:eastAsiaTheme="minorHAnsi"/>
      <w:color w:val="262626" w:themeColor="text1" w:themeTint="D9"/>
    </w:rPr>
  </w:style>
  <w:style w:type="paragraph" w:customStyle="1" w:styleId="21237A6D92C04DC5B96C22328BD4BF1B8">
    <w:name w:val="21237A6D92C04DC5B96C22328BD4BF1B8"/>
    <w:rsid w:val="00181572"/>
    <w:pPr>
      <w:spacing w:after="180" w:line="252" w:lineRule="auto"/>
    </w:pPr>
    <w:rPr>
      <w:rFonts w:eastAsiaTheme="minorHAnsi"/>
      <w:color w:val="262626" w:themeColor="text1" w:themeTint="D9"/>
    </w:rPr>
  </w:style>
  <w:style w:type="paragraph" w:customStyle="1" w:styleId="BAF220D2D3C64C9D9706BB434013DECB8">
    <w:name w:val="BAF220D2D3C64C9D9706BB434013DECB8"/>
    <w:rsid w:val="00181572"/>
    <w:pPr>
      <w:spacing w:after="180" w:line="252" w:lineRule="auto"/>
    </w:pPr>
    <w:rPr>
      <w:rFonts w:eastAsiaTheme="minorHAnsi"/>
      <w:color w:val="262626" w:themeColor="text1" w:themeTint="D9"/>
    </w:rPr>
  </w:style>
  <w:style w:type="paragraph" w:customStyle="1" w:styleId="9DB3B9D355444809AE0D2A2DC4473BB28">
    <w:name w:val="9DB3B9D355444809AE0D2A2DC4473BB28"/>
    <w:rsid w:val="00181572"/>
    <w:pPr>
      <w:spacing w:after="180" w:line="252" w:lineRule="auto"/>
    </w:pPr>
    <w:rPr>
      <w:rFonts w:eastAsiaTheme="minorHAnsi"/>
      <w:color w:val="262626" w:themeColor="text1" w:themeTint="D9"/>
    </w:rPr>
  </w:style>
  <w:style w:type="paragraph" w:customStyle="1" w:styleId="776B88381B034A86A784FA164038F8988">
    <w:name w:val="776B88381B034A86A784FA164038F8988"/>
    <w:rsid w:val="00181572"/>
    <w:pPr>
      <w:spacing w:after="180" w:line="252" w:lineRule="auto"/>
    </w:pPr>
    <w:rPr>
      <w:rFonts w:eastAsiaTheme="minorHAnsi"/>
      <w:color w:val="262626" w:themeColor="text1" w:themeTint="D9"/>
    </w:rPr>
  </w:style>
  <w:style w:type="paragraph" w:customStyle="1" w:styleId="23AB2D6B2E4D4BC588553DC3858F00178">
    <w:name w:val="23AB2D6B2E4D4BC588553DC3858F00178"/>
    <w:rsid w:val="00181572"/>
    <w:pPr>
      <w:spacing w:after="180" w:line="252" w:lineRule="auto"/>
    </w:pPr>
    <w:rPr>
      <w:rFonts w:eastAsiaTheme="minorHAnsi"/>
      <w:color w:val="262626" w:themeColor="text1" w:themeTint="D9"/>
    </w:rPr>
  </w:style>
  <w:style w:type="paragraph" w:customStyle="1" w:styleId="526F4E1F4ACB41218145304DB92FAF348">
    <w:name w:val="526F4E1F4ACB41218145304DB92FAF348"/>
    <w:rsid w:val="00181572"/>
    <w:pPr>
      <w:spacing w:after="180" w:line="252" w:lineRule="auto"/>
    </w:pPr>
    <w:rPr>
      <w:rFonts w:eastAsiaTheme="minorHAnsi"/>
      <w:color w:val="262626" w:themeColor="text1" w:themeTint="D9"/>
    </w:rPr>
  </w:style>
  <w:style w:type="paragraph" w:customStyle="1" w:styleId="7BA804783D2444AE964FF698D84CFB167">
    <w:name w:val="7BA804783D2444AE964FF698D84CFB167"/>
    <w:rsid w:val="00181572"/>
    <w:pPr>
      <w:spacing w:after="180" w:line="252" w:lineRule="auto"/>
    </w:pPr>
    <w:rPr>
      <w:rFonts w:eastAsiaTheme="minorHAnsi"/>
      <w:color w:val="262626" w:themeColor="text1" w:themeTint="D9"/>
    </w:rPr>
  </w:style>
  <w:style w:type="paragraph" w:customStyle="1" w:styleId="FB276EA6B0F9410EA45D9B03194E148D7">
    <w:name w:val="FB276EA6B0F9410EA45D9B03194E148D7"/>
    <w:rsid w:val="00181572"/>
    <w:pPr>
      <w:spacing w:after="180" w:line="252" w:lineRule="auto"/>
    </w:pPr>
    <w:rPr>
      <w:rFonts w:eastAsiaTheme="minorHAnsi"/>
      <w:color w:val="262626" w:themeColor="text1" w:themeTint="D9"/>
    </w:rPr>
  </w:style>
  <w:style w:type="paragraph" w:customStyle="1" w:styleId="FBC2CE8D3775475C8733811C55AF563E7">
    <w:name w:val="FBC2CE8D3775475C8733811C55AF563E7"/>
    <w:rsid w:val="00181572"/>
    <w:pPr>
      <w:spacing w:after="180" w:line="252" w:lineRule="auto"/>
    </w:pPr>
    <w:rPr>
      <w:rFonts w:eastAsiaTheme="minorHAnsi"/>
      <w:color w:val="262626" w:themeColor="text1" w:themeTint="D9"/>
    </w:rPr>
  </w:style>
  <w:style w:type="paragraph" w:customStyle="1" w:styleId="A986B918A055418689566DA7AFAA22A77">
    <w:name w:val="A986B918A055418689566DA7AFAA22A77"/>
    <w:rsid w:val="00181572"/>
    <w:pPr>
      <w:spacing w:after="180" w:line="252" w:lineRule="auto"/>
    </w:pPr>
    <w:rPr>
      <w:rFonts w:eastAsiaTheme="minorHAnsi"/>
      <w:color w:val="262626" w:themeColor="text1" w:themeTint="D9"/>
    </w:rPr>
  </w:style>
  <w:style w:type="paragraph" w:customStyle="1" w:styleId="A0FB4B4F609245B897CACBC811898C753">
    <w:name w:val="A0FB4B4F609245B897CACBC811898C753"/>
    <w:rsid w:val="00181572"/>
    <w:pPr>
      <w:spacing w:after="180" w:line="252" w:lineRule="auto"/>
    </w:pPr>
    <w:rPr>
      <w:rFonts w:eastAsiaTheme="minorHAnsi"/>
      <w:color w:val="262626" w:themeColor="text1" w:themeTint="D9"/>
    </w:rPr>
  </w:style>
  <w:style w:type="paragraph" w:customStyle="1" w:styleId="A9131D6A99BC48528E9ACD30D831AA132">
    <w:name w:val="A9131D6A99BC48528E9ACD30D831AA132"/>
    <w:rsid w:val="00181572"/>
    <w:pPr>
      <w:spacing w:after="180" w:line="252" w:lineRule="auto"/>
    </w:pPr>
    <w:rPr>
      <w:rFonts w:eastAsiaTheme="minorHAnsi"/>
      <w:color w:val="262626" w:themeColor="text1" w:themeTint="D9"/>
    </w:rPr>
  </w:style>
  <w:style w:type="paragraph" w:customStyle="1" w:styleId="544E2603F8C5467FA414D22903090C782">
    <w:name w:val="544E2603F8C5467FA414D22903090C782"/>
    <w:rsid w:val="00181572"/>
    <w:pPr>
      <w:spacing w:after="180" w:line="252" w:lineRule="auto"/>
    </w:pPr>
    <w:rPr>
      <w:rFonts w:eastAsiaTheme="minorHAnsi"/>
      <w:color w:val="262626" w:themeColor="text1" w:themeTint="D9"/>
    </w:rPr>
  </w:style>
  <w:style w:type="paragraph" w:customStyle="1" w:styleId="679C1B350D7F4C44A7600C3CC8FB8F6E2">
    <w:name w:val="679C1B350D7F4C44A7600C3CC8FB8F6E2"/>
    <w:rsid w:val="00181572"/>
    <w:pPr>
      <w:spacing w:after="180" w:line="252" w:lineRule="auto"/>
    </w:pPr>
    <w:rPr>
      <w:rFonts w:eastAsiaTheme="minorHAnsi"/>
      <w:color w:val="262626" w:themeColor="text1" w:themeTint="D9"/>
    </w:rPr>
  </w:style>
  <w:style w:type="paragraph" w:customStyle="1" w:styleId="380F6366AA774972AF85C6B3F909B6147">
    <w:name w:val="380F6366AA774972AF85C6B3F909B6147"/>
    <w:rsid w:val="00181572"/>
    <w:pPr>
      <w:spacing w:after="180" w:line="252" w:lineRule="auto"/>
    </w:pPr>
    <w:rPr>
      <w:rFonts w:eastAsiaTheme="minorHAnsi"/>
      <w:color w:val="262626" w:themeColor="text1" w:themeTint="D9"/>
    </w:rPr>
  </w:style>
  <w:style w:type="paragraph" w:customStyle="1" w:styleId="B9CE913AED444865A02D8A928694AFFC7">
    <w:name w:val="B9CE913AED444865A02D8A928694AFFC7"/>
    <w:rsid w:val="00181572"/>
    <w:pPr>
      <w:spacing w:after="180" w:line="252" w:lineRule="auto"/>
    </w:pPr>
    <w:rPr>
      <w:rFonts w:eastAsiaTheme="minorHAnsi"/>
      <w:color w:val="262626" w:themeColor="text1" w:themeTint="D9"/>
    </w:rPr>
  </w:style>
  <w:style w:type="paragraph" w:customStyle="1" w:styleId="8463B6FE28094D0DB9BF1EA5B0A2199D5">
    <w:name w:val="8463B6FE28094D0DB9BF1EA5B0A2199D5"/>
    <w:rsid w:val="00181572"/>
    <w:pPr>
      <w:spacing w:after="180" w:line="252" w:lineRule="auto"/>
    </w:pPr>
    <w:rPr>
      <w:rFonts w:eastAsiaTheme="minorHAnsi"/>
      <w:color w:val="262626" w:themeColor="text1" w:themeTint="D9"/>
    </w:rPr>
  </w:style>
  <w:style w:type="paragraph" w:customStyle="1" w:styleId="313420EDC91B47C58EFCE3C8C62C1A8E5">
    <w:name w:val="313420EDC91B47C58EFCE3C8C62C1A8E5"/>
    <w:rsid w:val="00181572"/>
    <w:pPr>
      <w:spacing w:after="180" w:line="252" w:lineRule="auto"/>
    </w:pPr>
    <w:rPr>
      <w:rFonts w:eastAsiaTheme="minorHAnsi"/>
      <w:color w:val="262626" w:themeColor="text1" w:themeTint="D9"/>
    </w:rPr>
  </w:style>
  <w:style w:type="paragraph" w:customStyle="1" w:styleId="B921812360534D4D9C09F23F5E8811095">
    <w:name w:val="B921812360534D4D9C09F23F5E8811095"/>
    <w:rsid w:val="00181572"/>
    <w:pPr>
      <w:spacing w:after="180" w:line="252" w:lineRule="auto"/>
    </w:pPr>
    <w:rPr>
      <w:rFonts w:eastAsiaTheme="minorHAnsi"/>
      <w:color w:val="262626" w:themeColor="text1" w:themeTint="D9"/>
    </w:rPr>
  </w:style>
  <w:style w:type="paragraph" w:customStyle="1" w:styleId="AF641EDF40884ADEA6C699BADABCBABE5">
    <w:name w:val="AF641EDF40884ADEA6C699BADABCBABE5"/>
    <w:rsid w:val="00181572"/>
    <w:pPr>
      <w:spacing w:after="180" w:line="252" w:lineRule="auto"/>
    </w:pPr>
    <w:rPr>
      <w:rFonts w:eastAsiaTheme="minorHAnsi"/>
      <w:color w:val="262626" w:themeColor="text1" w:themeTint="D9"/>
    </w:rPr>
  </w:style>
  <w:style w:type="paragraph" w:customStyle="1" w:styleId="382B02C8318949B183E1F100556530475">
    <w:name w:val="382B02C8318949B183E1F100556530475"/>
    <w:rsid w:val="00181572"/>
    <w:pPr>
      <w:spacing w:after="180" w:line="252" w:lineRule="auto"/>
    </w:pPr>
    <w:rPr>
      <w:rFonts w:eastAsiaTheme="minorHAnsi"/>
      <w:color w:val="262626" w:themeColor="text1" w:themeTint="D9"/>
    </w:rPr>
  </w:style>
  <w:style w:type="paragraph" w:customStyle="1" w:styleId="6D396B96BE834839ADC7456FB1F72DE25">
    <w:name w:val="6D396B96BE834839ADC7456FB1F72DE25"/>
    <w:rsid w:val="00181572"/>
    <w:pPr>
      <w:spacing w:after="180" w:line="252" w:lineRule="auto"/>
    </w:pPr>
    <w:rPr>
      <w:rFonts w:eastAsiaTheme="minorHAnsi"/>
      <w:color w:val="262626" w:themeColor="text1" w:themeTint="D9"/>
    </w:rPr>
  </w:style>
  <w:style w:type="paragraph" w:customStyle="1" w:styleId="9AE8476C730A40C4B0CDEAE2B95A64B35">
    <w:name w:val="9AE8476C730A40C4B0CDEAE2B95A64B35"/>
    <w:rsid w:val="00181572"/>
    <w:pPr>
      <w:spacing w:after="180" w:line="252" w:lineRule="auto"/>
    </w:pPr>
    <w:rPr>
      <w:rFonts w:eastAsiaTheme="minorHAnsi"/>
      <w:color w:val="262626" w:themeColor="text1" w:themeTint="D9"/>
    </w:rPr>
  </w:style>
  <w:style w:type="paragraph" w:customStyle="1" w:styleId="005A133F102D41AEAA5BBDE7B644CD835">
    <w:name w:val="005A133F102D41AEAA5BBDE7B644CD835"/>
    <w:rsid w:val="00181572"/>
    <w:pPr>
      <w:spacing w:after="180" w:line="252" w:lineRule="auto"/>
    </w:pPr>
    <w:rPr>
      <w:rFonts w:eastAsiaTheme="minorHAnsi"/>
      <w:color w:val="262626" w:themeColor="text1" w:themeTint="D9"/>
    </w:rPr>
  </w:style>
  <w:style w:type="paragraph" w:customStyle="1" w:styleId="5113B6357DEB4E7B9B1F0A7F68B49FFD5">
    <w:name w:val="5113B6357DEB4E7B9B1F0A7F68B49FFD5"/>
    <w:rsid w:val="00181572"/>
    <w:pPr>
      <w:spacing w:after="180" w:line="252" w:lineRule="auto"/>
    </w:pPr>
    <w:rPr>
      <w:rFonts w:eastAsiaTheme="minorHAnsi"/>
      <w:color w:val="262626" w:themeColor="text1" w:themeTint="D9"/>
    </w:rPr>
  </w:style>
  <w:style w:type="paragraph" w:customStyle="1" w:styleId="A043CBB235044A359751C0B88B756A775">
    <w:name w:val="A043CBB235044A359751C0B88B756A775"/>
    <w:rsid w:val="00181572"/>
    <w:pPr>
      <w:spacing w:after="180" w:line="252" w:lineRule="auto"/>
    </w:pPr>
    <w:rPr>
      <w:rFonts w:eastAsiaTheme="minorHAnsi"/>
      <w:color w:val="262626" w:themeColor="text1" w:themeTint="D9"/>
    </w:rPr>
  </w:style>
  <w:style w:type="paragraph" w:customStyle="1" w:styleId="15228A39A4F64A958BFC9AF1212C9D108">
    <w:name w:val="15228A39A4F64A958BFC9AF1212C9D108"/>
    <w:rsid w:val="00181572"/>
    <w:pPr>
      <w:spacing w:after="0" w:line="240" w:lineRule="auto"/>
      <w:contextualSpacing/>
    </w:pPr>
    <w:rPr>
      <w:rFonts w:asciiTheme="majorHAnsi" w:eastAsiaTheme="majorEastAsia" w:hAnsiTheme="majorHAnsi" w:cstheme="majorBidi"/>
      <w:caps/>
      <w:color w:val="2E74B5" w:themeColor="accent1" w:themeShade="BF"/>
      <w:kern w:val="28"/>
      <w:sz w:val="48"/>
      <w:szCs w:val="56"/>
    </w:rPr>
  </w:style>
  <w:style w:type="paragraph" w:customStyle="1" w:styleId="7912CC51E22A462188B7A344894735F68">
    <w:name w:val="7912CC51E22A462188B7A344894735F68"/>
    <w:rsid w:val="00181572"/>
    <w:pPr>
      <w:spacing w:after="0" w:line="240" w:lineRule="auto"/>
      <w:contextualSpacing/>
    </w:pPr>
    <w:rPr>
      <w:rFonts w:asciiTheme="majorHAnsi" w:eastAsiaTheme="majorEastAsia" w:hAnsiTheme="majorHAnsi" w:cstheme="majorBidi"/>
      <w:caps/>
      <w:color w:val="2E74B5" w:themeColor="accent1" w:themeShade="BF"/>
      <w:kern w:val="28"/>
      <w:sz w:val="48"/>
      <w:szCs w:val="56"/>
    </w:rPr>
  </w:style>
  <w:style w:type="paragraph" w:customStyle="1" w:styleId="279CB8ED3FBD4735A4C192BD1EF11EDC">
    <w:name w:val="279CB8ED3FBD4735A4C192BD1EF11EDC"/>
    <w:rsid w:val="00181572"/>
  </w:style>
  <w:style w:type="paragraph" w:customStyle="1" w:styleId="92F987DFB0734E7D887E3E1B178F0A9F">
    <w:name w:val="92F987DFB0734E7D887E3E1B178F0A9F"/>
    <w:rsid w:val="00181572"/>
  </w:style>
  <w:style w:type="paragraph" w:customStyle="1" w:styleId="F294A8F734184500A2142464DF0D2FBA">
    <w:name w:val="F294A8F734184500A2142464DF0D2FBA"/>
    <w:rsid w:val="00181572"/>
  </w:style>
  <w:style w:type="paragraph" w:customStyle="1" w:styleId="A15EA2F4FD514F6AB244CA088B696ACE">
    <w:name w:val="A15EA2F4FD514F6AB244CA088B696ACE"/>
    <w:rsid w:val="00181572"/>
  </w:style>
  <w:style w:type="paragraph" w:customStyle="1" w:styleId="3F9AD894D92F46C6A6D2495C633BF3D09">
    <w:name w:val="3F9AD894D92F46C6A6D2495C633BF3D09"/>
    <w:rsid w:val="00181572"/>
    <w:pPr>
      <w:spacing w:after="180" w:line="252" w:lineRule="auto"/>
    </w:pPr>
    <w:rPr>
      <w:rFonts w:eastAsiaTheme="minorHAnsi"/>
      <w:color w:val="262626" w:themeColor="text1" w:themeTint="D9"/>
    </w:rPr>
  </w:style>
  <w:style w:type="paragraph" w:customStyle="1" w:styleId="8AD8C72B236D477580D7AD4A394267649">
    <w:name w:val="8AD8C72B236D477580D7AD4A394267649"/>
    <w:rsid w:val="00181572"/>
    <w:pPr>
      <w:spacing w:after="180" w:line="252" w:lineRule="auto"/>
    </w:pPr>
    <w:rPr>
      <w:rFonts w:eastAsiaTheme="minorHAnsi"/>
      <w:color w:val="262626" w:themeColor="text1" w:themeTint="D9"/>
    </w:rPr>
  </w:style>
  <w:style w:type="paragraph" w:customStyle="1" w:styleId="168F4917B85943B0BCE3DACCF96F6CD09">
    <w:name w:val="168F4917B85943B0BCE3DACCF96F6CD09"/>
    <w:rsid w:val="00181572"/>
    <w:pPr>
      <w:spacing w:after="180" w:line="252" w:lineRule="auto"/>
    </w:pPr>
    <w:rPr>
      <w:rFonts w:eastAsiaTheme="minorHAnsi"/>
      <w:color w:val="262626" w:themeColor="text1" w:themeTint="D9"/>
    </w:rPr>
  </w:style>
  <w:style w:type="paragraph" w:customStyle="1" w:styleId="6E7197A6EFC64436A15342EF43437E7A9">
    <w:name w:val="6E7197A6EFC64436A15342EF43437E7A9"/>
    <w:rsid w:val="00181572"/>
    <w:pPr>
      <w:spacing w:after="180" w:line="252" w:lineRule="auto"/>
    </w:pPr>
    <w:rPr>
      <w:rFonts w:eastAsiaTheme="minorHAnsi"/>
      <w:color w:val="262626" w:themeColor="text1" w:themeTint="D9"/>
    </w:rPr>
  </w:style>
  <w:style w:type="paragraph" w:customStyle="1" w:styleId="8B13FE6041DC486AA1F94C15847351D99">
    <w:name w:val="8B13FE6041DC486AA1F94C15847351D99"/>
    <w:rsid w:val="00181572"/>
    <w:pPr>
      <w:spacing w:after="180" w:line="252" w:lineRule="auto"/>
    </w:pPr>
    <w:rPr>
      <w:rFonts w:eastAsiaTheme="minorHAnsi"/>
      <w:color w:val="262626" w:themeColor="text1" w:themeTint="D9"/>
    </w:rPr>
  </w:style>
  <w:style w:type="paragraph" w:customStyle="1" w:styleId="691A6AC3AD9A4F1BB44465352BE8D4203">
    <w:name w:val="691A6AC3AD9A4F1BB44465352BE8D4203"/>
    <w:rsid w:val="00181572"/>
    <w:pPr>
      <w:spacing w:after="180" w:line="252" w:lineRule="auto"/>
    </w:pPr>
    <w:rPr>
      <w:rFonts w:eastAsiaTheme="minorHAnsi"/>
      <w:color w:val="262626" w:themeColor="text1" w:themeTint="D9"/>
    </w:rPr>
  </w:style>
  <w:style w:type="paragraph" w:customStyle="1" w:styleId="36684B8D0BC04E6A9AE20FA01FCB42B53">
    <w:name w:val="36684B8D0BC04E6A9AE20FA01FCB42B53"/>
    <w:rsid w:val="00181572"/>
    <w:pPr>
      <w:spacing w:after="180" w:line="252" w:lineRule="auto"/>
    </w:pPr>
    <w:rPr>
      <w:rFonts w:eastAsiaTheme="minorHAnsi"/>
      <w:color w:val="262626" w:themeColor="text1" w:themeTint="D9"/>
    </w:rPr>
  </w:style>
  <w:style w:type="paragraph" w:customStyle="1" w:styleId="524561B610F948BD9A55A2C25FF9EDB83">
    <w:name w:val="524561B610F948BD9A55A2C25FF9EDB83"/>
    <w:rsid w:val="00181572"/>
    <w:pPr>
      <w:spacing w:after="180" w:line="252" w:lineRule="auto"/>
    </w:pPr>
    <w:rPr>
      <w:rFonts w:eastAsiaTheme="minorHAnsi"/>
      <w:color w:val="262626" w:themeColor="text1" w:themeTint="D9"/>
    </w:rPr>
  </w:style>
  <w:style w:type="paragraph" w:customStyle="1" w:styleId="F63185CE2E4E4843AEAE0A2BD6CB1ED13">
    <w:name w:val="F63185CE2E4E4843AEAE0A2BD6CB1ED13"/>
    <w:rsid w:val="00181572"/>
    <w:pPr>
      <w:spacing w:after="180" w:line="252" w:lineRule="auto"/>
    </w:pPr>
    <w:rPr>
      <w:rFonts w:eastAsiaTheme="minorHAnsi"/>
      <w:color w:val="262626" w:themeColor="text1" w:themeTint="D9"/>
    </w:rPr>
  </w:style>
  <w:style w:type="paragraph" w:customStyle="1" w:styleId="9524A66649374458BD48DD85AE4D61A93">
    <w:name w:val="9524A66649374458BD48DD85AE4D61A93"/>
    <w:rsid w:val="00181572"/>
    <w:pPr>
      <w:spacing w:after="180" w:line="252" w:lineRule="auto"/>
    </w:pPr>
    <w:rPr>
      <w:rFonts w:eastAsiaTheme="minorHAnsi"/>
      <w:color w:val="262626" w:themeColor="text1" w:themeTint="D9"/>
    </w:rPr>
  </w:style>
  <w:style w:type="paragraph" w:customStyle="1" w:styleId="BCB3C4A018C84BA4BDCEF3DA01ACCDAE3">
    <w:name w:val="BCB3C4A018C84BA4BDCEF3DA01ACCDAE3"/>
    <w:rsid w:val="00181572"/>
    <w:pPr>
      <w:spacing w:after="180" w:line="252" w:lineRule="auto"/>
    </w:pPr>
    <w:rPr>
      <w:rFonts w:eastAsiaTheme="minorHAnsi"/>
      <w:color w:val="262626" w:themeColor="text1" w:themeTint="D9"/>
    </w:rPr>
  </w:style>
  <w:style w:type="paragraph" w:customStyle="1" w:styleId="C43FC2E3ED5049B8983DB87841BD8C3E3">
    <w:name w:val="C43FC2E3ED5049B8983DB87841BD8C3E3"/>
    <w:rsid w:val="00181572"/>
    <w:pPr>
      <w:spacing w:after="180" w:line="252" w:lineRule="auto"/>
    </w:pPr>
    <w:rPr>
      <w:rFonts w:eastAsiaTheme="minorHAnsi"/>
      <w:color w:val="262626" w:themeColor="text1" w:themeTint="D9"/>
    </w:rPr>
  </w:style>
  <w:style w:type="paragraph" w:customStyle="1" w:styleId="4BADD7A20EB941C5BA023B688DD9C6803">
    <w:name w:val="4BADD7A20EB941C5BA023B688DD9C6803"/>
    <w:rsid w:val="00181572"/>
    <w:pPr>
      <w:spacing w:after="180" w:line="252" w:lineRule="auto"/>
    </w:pPr>
    <w:rPr>
      <w:rFonts w:eastAsiaTheme="minorHAnsi"/>
      <w:color w:val="262626" w:themeColor="text1" w:themeTint="D9"/>
    </w:rPr>
  </w:style>
  <w:style w:type="paragraph" w:customStyle="1" w:styleId="BBCD6A186BCC45DBABFCFCBB2A72166A9">
    <w:name w:val="BBCD6A186BCC45DBABFCFCBB2A72166A9"/>
    <w:rsid w:val="00181572"/>
    <w:pPr>
      <w:spacing w:after="180" w:line="252" w:lineRule="auto"/>
    </w:pPr>
    <w:rPr>
      <w:rFonts w:eastAsiaTheme="minorHAnsi"/>
      <w:color w:val="262626" w:themeColor="text1" w:themeTint="D9"/>
    </w:rPr>
  </w:style>
  <w:style w:type="paragraph" w:customStyle="1" w:styleId="24365BB7BC7F4C11894BE6B31B86A7979">
    <w:name w:val="24365BB7BC7F4C11894BE6B31B86A7979"/>
    <w:rsid w:val="00181572"/>
    <w:pPr>
      <w:spacing w:after="180" w:line="252" w:lineRule="auto"/>
    </w:pPr>
    <w:rPr>
      <w:rFonts w:eastAsiaTheme="minorHAnsi"/>
      <w:color w:val="262626" w:themeColor="text1" w:themeTint="D9"/>
    </w:rPr>
  </w:style>
  <w:style w:type="paragraph" w:customStyle="1" w:styleId="6666E1E2EE0C49DB9337EF54358151529">
    <w:name w:val="6666E1E2EE0C49DB9337EF54358151529"/>
    <w:rsid w:val="00181572"/>
    <w:pPr>
      <w:spacing w:after="180" w:line="252" w:lineRule="auto"/>
    </w:pPr>
    <w:rPr>
      <w:rFonts w:eastAsiaTheme="minorHAnsi"/>
      <w:color w:val="262626" w:themeColor="text1" w:themeTint="D9"/>
    </w:rPr>
  </w:style>
  <w:style w:type="paragraph" w:customStyle="1" w:styleId="21237A6D92C04DC5B96C22328BD4BF1B9">
    <w:name w:val="21237A6D92C04DC5B96C22328BD4BF1B9"/>
    <w:rsid w:val="00181572"/>
    <w:pPr>
      <w:spacing w:after="180" w:line="252" w:lineRule="auto"/>
    </w:pPr>
    <w:rPr>
      <w:rFonts w:eastAsiaTheme="minorHAnsi"/>
      <w:color w:val="262626" w:themeColor="text1" w:themeTint="D9"/>
    </w:rPr>
  </w:style>
  <w:style w:type="paragraph" w:customStyle="1" w:styleId="BAF220D2D3C64C9D9706BB434013DECB9">
    <w:name w:val="BAF220D2D3C64C9D9706BB434013DECB9"/>
    <w:rsid w:val="00181572"/>
    <w:pPr>
      <w:spacing w:after="180" w:line="252" w:lineRule="auto"/>
    </w:pPr>
    <w:rPr>
      <w:rFonts w:eastAsiaTheme="minorHAnsi"/>
      <w:color w:val="262626" w:themeColor="text1" w:themeTint="D9"/>
    </w:rPr>
  </w:style>
  <w:style w:type="paragraph" w:customStyle="1" w:styleId="92F987DFB0734E7D887E3E1B178F0A9F1">
    <w:name w:val="92F987DFB0734E7D887E3E1B178F0A9F1"/>
    <w:rsid w:val="00181572"/>
    <w:pPr>
      <w:spacing w:after="180" w:line="252" w:lineRule="auto"/>
      <w:ind w:left="720"/>
      <w:contextualSpacing/>
    </w:pPr>
    <w:rPr>
      <w:rFonts w:eastAsiaTheme="minorHAnsi"/>
      <w:color w:val="262626" w:themeColor="text1" w:themeTint="D9"/>
    </w:rPr>
  </w:style>
  <w:style w:type="paragraph" w:customStyle="1" w:styleId="279CB8ED3FBD4735A4C192BD1EF11EDC1">
    <w:name w:val="279CB8ED3FBD4735A4C192BD1EF11EDC1"/>
    <w:rsid w:val="00181572"/>
    <w:pPr>
      <w:spacing w:after="180" w:line="252" w:lineRule="auto"/>
      <w:ind w:left="720"/>
      <w:contextualSpacing/>
    </w:pPr>
    <w:rPr>
      <w:rFonts w:eastAsiaTheme="minorHAnsi"/>
      <w:color w:val="262626" w:themeColor="text1" w:themeTint="D9"/>
    </w:rPr>
  </w:style>
  <w:style w:type="paragraph" w:customStyle="1" w:styleId="9DB3B9D355444809AE0D2A2DC4473BB29">
    <w:name w:val="9DB3B9D355444809AE0D2A2DC4473BB29"/>
    <w:rsid w:val="00181572"/>
    <w:pPr>
      <w:spacing w:after="180" w:line="252" w:lineRule="auto"/>
    </w:pPr>
    <w:rPr>
      <w:rFonts w:eastAsiaTheme="minorHAnsi"/>
      <w:color w:val="262626" w:themeColor="text1" w:themeTint="D9"/>
    </w:rPr>
  </w:style>
  <w:style w:type="paragraph" w:customStyle="1" w:styleId="776B88381B034A86A784FA164038F8989">
    <w:name w:val="776B88381B034A86A784FA164038F8989"/>
    <w:rsid w:val="00181572"/>
    <w:pPr>
      <w:spacing w:after="180" w:line="252" w:lineRule="auto"/>
    </w:pPr>
    <w:rPr>
      <w:rFonts w:eastAsiaTheme="minorHAnsi"/>
      <w:color w:val="262626" w:themeColor="text1" w:themeTint="D9"/>
    </w:rPr>
  </w:style>
  <w:style w:type="paragraph" w:customStyle="1" w:styleId="23AB2D6B2E4D4BC588553DC3858F00179">
    <w:name w:val="23AB2D6B2E4D4BC588553DC3858F00179"/>
    <w:rsid w:val="00181572"/>
    <w:pPr>
      <w:spacing w:after="180" w:line="252" w:lineRule="auto"/>
    </w:pPr>
    <w:rPr>
      <w:rFonts w:eastAsiaTheme="minorHAnsi"/>
      <w:color w:val="262626" w:themeColor="text1" w:themeTint="D9"/>
    </w:rPr>
  </w:style>
  <w:style w:type="paragraph" w:customStyle="1" w:styleId="526F4E1F4ACB41218145304DB92FAF349">
    <w:name w:val="526F4E1F4ACB41218145304DB92FAF349"/>
    <w:rsid w:val="00181572"/>
    <w:pPr>
      <w:spacing w:after="180" w:line="252" w:lineRule="auto"/>
    </w:pPr>
    <w:rPr>
      <w:rFonts w:eastAsiaTheme="minorHAnsi"/>
      <w:color w:val="262626" w:themeColor="text1" w:themeTint="D9"/>
    </w:rPr>
  </w:style>
  <w:style w:type="paragraph" w:customStyle="1" w:styleId="F294A8F734184500A2142464DF0D2FBA1">
    <w:name w:val="F294A8F734184500A2142464DF0D2FBA1"/>
    <w:rsid w:val="00181572"/>
    <w:pPr>
      <w:spacing w:after="180" w:line="252" w:lineRule="auto"/>
      <w:ind w:left="720"/>
      <w:contextualSpacing/>
    </w:pPr>
    <w:rPr>
      <w:rFonts w:eastAsiaTheme="minorHAnsi"/>
      <w:color w:val="262626" w:themeColor="text1" w:themeTint="D9"/>
    </w:rPr>
  </w:style>
  <w:style w:type="paragraph" w:customStyle="1" w:styleId="A15EA2F4FD514F6AB244CA088B696ACE1">
    <w:name w:val="A15EA2F4FD514F6AB244CA088B696ACE1"/>
    <w:rsid w:val="00181572"/>
    <w:pPr>
      <w:spacing w:after="180" w:line="252" w:lineRule="auto"/>
      <w:ind w:left="720"/>
      <w:contextualSpacing/>
    </w:pPr>
    <w:rPr>
      <w:rFonts w:eastAsiaTheme="minorHAnsi"/>
      <w:color w:val="262626" w:themeColor="text1" w:themeTint="D9"/>
    </w:rPr>
  </w:style>
  <w:style w:type="paragraph" w:customStyle="1" w:styleId="7BA804783D2444AE964FF698D84CFB168">
    <w:name w:val="7BA804783D2444AE964FF698D84CFB168"/>
    <w:rsid w:val="00181572"/>
    <w:pPr>
      <w:spacing w:after="180" w:line="252" w:lineRule="auto"/>
    </w:pPr>
    <w:rPr>
      <w:rFonts w:eastAsiaTheme="minorHAnsi"/>
      <w:color w:val="262626" w:themeColor="text1" w:themeTint="D9"/>
    </w:rPr>
  </w:style>
  <w:style w:type="paragraph" w:customStyle="1" w:styleId="FB276EA6B0F9410EA45D9B03194E148D8">
    <w:name w:val="FB276EA6B0F9410EA45D9B03194E148D8"/>
    <w:rsid w:val="00181572"/>
    <w:pPr>
      <w:spacing w:after="180" w:line="252" w:lineRule="auto"/>
    </w:pPr>
    <w:rPr>
      <w:rFonts w:eastAsiaTheme="minorHAnsi"/>
      <w:color w:val="262626" w:themeColor="text1" w:themeTint="D9"/>
    </w:rPr>
  </w:style>
  <w:style w:type="paragraph" w:customStyle="1" w:styleId="FBC2CE8D3775475C8733811C55AF563E8">
    <w:name w:val="FBC2CE8D3775475C8733811C55AF563E8"/>
    <w:rsid w:val="00181572"/>
    <w:pPr>
      <w:spacing w:after="180" w:line="252" w:lineRule="auto"/>
    </w:pPr>
    <w:rPr>
      <w:rFonts w:eastAsiaTheme="minorHAnsi"/>
      <w:color w:val="262626" w:themeColor="text1" w:themeTint="D9"/>
    </w:rPr>
  </w:style>
  <w:style w:type="paragraph" w:customStyle="1" w:styleId="A986B918A055418689566DA7AFAA22A78">
    <w:name w:val="A986B918A055418689566DA7AFAA22A78"/>
    <w:rsid w:val="00181572"/>
    <w:pPr>
      <w:spacing w:after="180" w:line="252" w:lineRule="auto"/>
    </w:pPr>
    <w:rPr>
      <w:rFonts w:eastAsiaTheme="minorHAnsi"/>
      <w:color w:val="262626" w:themeColor="text1" w:themeTint="D9"/>
    </w:rPr>
  </w:style>
  <w:style w:type="paragraph" w:customStyle="1" w:styleId="A0FB4B4F609245B897CACBC811898C754">
    <w:name w:val="A0FB4B4F609245B897CACBC811898C754"/>
    <w:rsid w:val="00181572"/>
    <w:pPr>
      <w:spacing w:after="180" w:line="252" w:lineRule="auto"/>
    </w:pPr>
    <w:rPr>
      <w:rFonts w:eastAsiaTheme="minorHAnsi"/>
      <w:color w:val="262626" w:themeColor="text1" w:themeTint="D9"/>
    </w:rPr>
  </w:style>
  <w:style w:type="paragraph" w:customStyle="1" w:styleId="A9131D6A99BC48528E9ACD30D831AA133">
    <w:name w:val="A9131D6A99BC48528E9ACD30D831AA133"/>
    <w:rsid w:val="00181572"/>
    <w:pPr>
      <w:spacing w:after="180" w:line="252" w:lineRule="auto"/>
    </w:pPr>
    <w:rPr>
      <w:rFonts w:eastAsiaTheme="minorHAnsi"/>
      <w:color w:val="262626" w:themeColor="text1" w:themeTint="D9"/>
    </w:rPr>
  </w:style>
  <w:style w:type="paragraph" w:customStyle="1" w:styleId="544E2603F8C5467FA414D22903090C783">
    <w:name w:val="544E2603F8C5467FA414D22903090C783"/>
    <w:rsid w:val="00181572"/>
    <w:pPr>
      <w:spacing w:after="180" w:line="252" w:lineRule="auto"/>
    </w:pPr>
    <w:rPr>
      <w:rFonts w:eastAsiaTheme="minorHAnsi"/>
      <w:color w:val="262626" w:themeColor="text1" w:themeTint="D9"/>
    </w:rPr>
  </w:style>
  <w:style w:type="paragraph" w:customStyle="1" w:styleId="679C1B350D7F4C44A7600C3CC8FB8F6E3">
    <w:name w:val="679C1B350D7F4C44A7600C3CC8FB8F6E3"/>
    <w:rsid w:val="00181572"/>
    <w:pPr>
      <w:spacing w:after="180" w:line="252" w:lineRule="auto"/>
    </w:pPr>
    <w:rPr>
      <w:rFonts w:eastAsiaTheme="minorHAnsi"/>
      <w:color w:val="262626" w:themeColor="text1" w:themeTint="D9"/>
    </w:rPr>
  </w:style>
  <w:style w:type="paragraph" w:customStyle="1" w:styleId="380F6366AA774972AF85C6B3F909B6148">
    <w:name w:val="380F6366AA774972AF85C6B3F909B6148"/>
    <w:rsid w:val="00181572"/>
    <w:pPr>
      <w:spacing w:after="180" w:line="252" w:lineRule="auto"/>
    </w:pPr>
    <w:rPr>
      <w:rFonts w:eastAsiaTheme="minorHAnsi"/>
      <w:color w:val="262626" w:themeColor="text1" w:themeTint="D9"/>
    </w:rPr>
  </w:style>
  <w:style w:type="paragraph" w:customStyle="1" w:styleId="B9CE913AED444865A02D8A928694AFFC8">
    <w:name w:val="B9CE913AED444865A02D8A928694AFFC8"/>
    <w:rsid w:val="00181572"/>
    <w:pPr>
      <w:spacing w:after="180" w:line="252" w:lineRule="auto"/>
    </w:pPr>
    <w:rPr>
      <w:rFonts w:eastAsiaTheme="minorHAnsi"/>
      <w:color w:val="262626" w:themeColor="text1" w:themeTint="D9"/>
    </w:rPr>
  </w:style>
  <w:style w:type="paragraph" w:customStyle="1" w:styleId="8463B6FE28094D0DB9BF1EA5B0A2199D6">
    <w:name w:val="8463B6FE28094D0DB9BF1EA5B0A2199D6"/>
    <w:rsid w:val="00181572"/>
    <w:pPr>
      <w:spacing w:after="180" w:line="252" w:lineRule="auto"/>
    </w:pPr>
    <w:rPr>
      <w:rFonts w:eastAsiaTheme="minorHAnsi"/>
      <w:color w:val="262626" w:themeColor="text1" w:themeTint="D9"/>
    </w:rPr>
  </w:style>
  <w:style w:type="paragraph" w:customStyle="1" w:styleId="313420EDC91B47C58EFCE3C8C62C1A8E6">
    <w:name w:val="313420EDC91B47C58EFCE3C8C62C1A8E6"/>
    <w:rsid w:val="00181572"/>
    <w:pPr>
      <w:spacing w:after="180" w:line="252" w:lineRule="auto"/>
    </w:pPr>
    <w:rPr>
      <w:rFonts w:eastAsiaTheme="minorHAnsi"/>
      <w:color w:val="262626" w:themeColor="text1" w:themeTint="D9"/>
    </w:rPr>
  </w:style>
  <w:style w:type="paragraph" w:customStyle="1" w:styleId="B921812360534D4D9C09F23F5E8811096">
    <w:name w:val="B921812360534D4D9C09F23F5E8811096"/>
    <w:rsid w:val="00181572"/>
    <w:pPr>
      <w:spacing w:after="180" w:line="252" w:lineRule="auto"/>
    </w:pPr>
    <w:rPr>
      <w:rFonts w:eastAsiaTheme="minorHAnsi"/>
      <w:color w:val="262626" w:themeColor="text1" w:themeTint="D9"/>
    </w:rPr>
  </w:style>
  <w:style w:type="paragraph" w:customStyle="1" w:styleId="AF641EDF40884ADEA6C699BADABCBABE6">
    <w:name w:val="AF641EDF40884ADEA6C699BADABCBABE6"/>
    <w:rsid w:val="00181572"/>
    <w:pPr>
      <w:spacing w:after="180" w:line="252" w:lineRule="auto"/>
    </w:pPr>
    <w:rPr>
      <w:rFonts w:eastAsiaTheme="minorHAnsi"/>
      <w:color w:val="262626" w:themeColor="text1" w:themeTint="D9"/>
    </w:rPr>
  </w:style>
  <w:style w:type="paragraph" w:customStyle="1" w:styleId="382B02C8318949B183E1F100556530476">
    <w:name w:val="382B02C8318949B183E1F100556530476"/>
    <w:rsid w:val="00181572"/>
    <w:pPr>
      <w:spacing w:after="180" w:line="252" w:lineRule="auto"/>
    </w:pPr>
    <w:rPr>
      <w:rFonts w:eastAsiaTheme="minorHAnsi"/>
      <w:color w:val="262626" w:themeColor="text1" w:themeTint="D9"/>
    </w:rPr>
  </w:style>
  <w:style w:type="paragraph" w:customStyle="1" w:styleId="6D396B96BE834839ADC7456FB1F72DE26">
    <w:name w:val="6D396B96BE834839ADC7456FB1F72DE26"/>
    <w:rsid w:val="00181572"/>
    <w:pPr>
      <w:spacing w:after="180" w:line="252" w:lineRule="auto"/>
    </w:pPr>
    <w:rPr>
      <w:rFonts w:eastAsiaTheme="minorHAnsi"/>
      <w:color w:val="262626" w:themeColor="text1" w:themeTint="D9"/>
    </w:rPr>
  </w:style>
  <w:style w:type="paragraph" w:customStyle="1" w:styleId="9AE8476C730A40C4B0CDEAE2B95A64B36">
    <w:name w:val="9AE8476C730A40C4B0CDEAE2B95A64B36"/>
    <w:rsid w:val="00181572"/>
    <w:pPr>
      <w:spacing w:after="180" w:line="252" w:lineRule="auto"/>
    </w:pPr>
    <w:rPr>
      <w:rFonts w:eastAsiaTheme="minorHAnsi"/>
      <w:color w:val="262626" w:themeColor="text1" w:themeTint="D9"/>
    </w:rPr>
  </w:style>
  <w:style w:type="paragraph" w:customStyle="1" w:styleId="005A133F102D41AEAA5BBDE7B644CD836">
    <w:name w:val="005A133F102D41AEAA5BBDE7B644CD836"/>
    <w:rsid w:val="00181572"/>
    <w:pPr>
      <w:spacing w:after="180" w:line="252" w:lineRule="auto"/>
    </w:pPr>
    <w:rPr>
      <w:rFonts w:eastAsiaTheme="minorHAnsi"/>
      <w:color w:val="262626" w:themeColor="text1" w:themeTint="D9"/>
    </w:rPr>
  </w:style>
  <w:style w:type="paragraph" w:customStyle="1" w:styleId="5113B6357DEB4E7B9B1F0A7F68B49FFD6">
    <w:name w:val="5113B6357DEB4E7B9B1F0A7F68B49FFD6"/>
    <w:rsid w:val="00181572"/>
    <w:pPr>
      <w:spacing w:after="180" w:line="252" w:lineRule="auto"/>
    </w:pPr>
    <w:rPr>
      <w:rFonts w:eastAsiaTheme="minorHAnsi"/>
      <w:color w:val="262626" w:themeColor="text1" w:themeTint="D9"/>
    </w:rPr>
  </w:style>
  <w:style w:type="paragraph" w:customStyle="1" w:styleId="A043CBB235044A359751C0B88B756A776">
    <w:name w:val="A043CBB235044A359751C0B88B756A776"/>
    <w:rsid w:val="00181572"/>
    <w:pPr>
      <w:spacing w:after="180" w:line="252" w:lineRule="auto"/>
    </w:pPr>
    <w:rPr>
      <w:rFonts w:eastAsiaTheme="minorHAnsi"/>
      <w:color w:val="262626" w:themeColor="text1" w:themeTint="D9"/>
    </w:rPr>
  </w:style>
  <w:style w:type="paragraph" w:customStyle="1" w:styleId="15228A39A4F64A958BFC9AF1212C9D109">
    <w:name w:val="15228A39A4F64A958BFC9AF1212C9D109"/>
    <w:rsid w:val="00181572"/>
    <w:pPr>
      <w:spacing w:after="0" w:line="240" w:lineRule="auto"/>
      <w:contextualSpacing/>
    </w:pPr>
    <w:rPr>
      <w:rFonts w:asciiTheme="majorHAnsi" w:eastAsiaTheme="majorEastAsia" w:hAnsiTheme="majorHAnsi" w:cstheme="majorBidi"/>
      <w:caps/>
      <w:color w:val="2E74B5" w:themeColor="accent1" w:themeShade="BF"/>
      <w:kern w:val="28"/>
      <w:sz w:val="48"/>
      <w:szCs w:val="56"/>
    </w:rPr>
  </w:style>
  <w:style w:type="paragraph" w:customStyle="1" w:styleId="7912CC51E22A462188B7A344894735F69">
    <w:name w:val="7912CC51E22A462188B7A344894735F69"/>
    <w:rsid w:val="00181572"/>
    <w:pPr>
      <w:spacing w:after="0" w:line="240" w:lineRule="auto"/>
      <w:contextualSpacing/>
    </w:pPr>
    <w:rPr>
      <w:rFonts w:asciiTheme="majorHAnsi" w:eastAsiaTheme="majorEastAsia" w:hAnsiTheme="majorHAnsi" w:cstheme="majorBidi"/>
      <w:caps/>
      <w:color w:val="2E74B5" w:themeColor="accent1" w:themeShade="BF"/>
      <w:kern w:val="28"/>
      <w:sz w:val="48"/>
      <w:szCs w:val="56"/>
    </w:rPr>
  </w:style>
  <w:style w:type="paragraph" w:customStyle="1" w:styleId="3F9AD894D92F46C6A6D2495C633BF3D010">
    <w:name w:val="3F9AD894D92F46C6A6D2495C633BF3D010"/>
    <w:rsid w:val="00181572"/>
    <w:pPr>
      <w:spacing w:after="180" w:line="252" w:lineRule="auto"/>
    </w:pPr>
    <w:rPr>
      <w:rFonts w:eastAsiaTheme="minorHAnsi"/>
      <w:color w:val="262626" w:themeColor="text1" w:themeTint="D9"/>
    </w:rPr>
  </w:style>
  <w:style w:type="paragraph" w:customStyle="1" w:styleId="8AD8C72B236D477580D7AD4A3942676410">
    <w:name w:val="8AD8C72B236D477580D7AD4A3942676410"/>
    <w:rsid w:val="00181572"/>
    <w:pPr>
      <w:spacing w:after="180" w:line="252" w:lineRule="auto"/>
    </w:pPr>
    <w:rPr>
      <w:rFonts w:eastAsiaTheme="minorHAnsi"/>
      <w:color w:val="262626" w:themeColor="text1" w:themeTint="D9"/>
    </w:rPr>
  </w:style>
  <w:style w:type="paragraph" w:customStyle="1" w:styleId="168F4917B85943B0BCE3DACCF96F6CD010">
    <w:name w:val="168F4917B85943B0BCE3DACCF96F6CD010"/>
    <w:rsid w:val="00181572"/>
    <w:pPr>
      <w:spacing w:after="180" w:line="252" w:lineRule="auto"/>
    </w:pPr>
    <w:rPr>
      <w:rFonts w:eastAsiaTheme="minorHAnsi"/>
      <w:color w:val="262626" w:themeColor="text1" w:themeTint="D9"/>
    </w:rPr>
  </w:style>
  <w:style w:type="paragraph" w:customStyle="1" w:styleId="6E7197A6EFC64436A15342EF43437E7A10">
    <w:name w:val="6E7197A6EFC64436A15342EF43437E7A10"/>
    <w:rsid w:val="00181572"/>
    <w:pPr>
      <w:spacing w:after="180" w:line="252" w:lineRule="auto"/>
    </w:pPr>
    <w:rPr>
      <w:rFonts w:eastAsiaTheme="minorHAnsi"/>
      <w:color w:val="262626" w:themeColor="text1" w:themeTint="D9"/>
    </w:rPr>
  </w:style>
  <w:style w:type="paragraph" w:customStyle="1" w:styleId="8B13FE6041DC486AA1F94C15847351D910">
    <w:name w:val="8B13FE6041DC486AA1F94C15847351D910"/>
    <w:rsid w:val="00181572"/>
    <w:pPr>
      <w:spacing w:after="180" w:line="252" w:lineRule="auto"/>
    </w:pPr>
    <w:rPr>
      <w:rFonts w:eastAsiaTheme="minorHAnsi"/>
      <w:color w:val="262626" w:themeColor="text1" w:themeTint="D9"/>
    </w:rPr>
  </w:style>
  <w:style w:type="paragraph" w:customStyle="1" w:styleId="691A6AC3AD9A4F1BB44465352BE8D4204">
    <w:name w:val="691A6AC3AD9A4F1BB44465352BE8D4204"/>
    <w:rsid w:val="00181572"/>
    <w:pPr>
      <w:spacing w:after="180" w:line="252" w:lineRule="auto"/>
    </w:pPr>
    <w:rPr>
      <w:rFonts w:eastAsiaTheme="minorHAnsi"/>
      <w:color w:val="262626" w:themeColor="text1" w:themeTint="D9"/>
    </w:rPr>
  </w:style>
  <w:style w:type="paragraph" w:customStyle="1" w:styleId="36684B8D0BC04E6A9AE20FA01FCB42B54">
    <w:name w:val="36684B8D0BC04E6A9AE20FA01FCB42B54"/>
    <w:rsid w:val="00181572"/>
    <w:pPr>
      <w:spacing w:after="180" w:line="252" w:lineRule="auto"/>
    </w:pPr>
    <w:rPr>
      <w:rFonts w:eastAsiaTheme="minorHAnsi"/>
      <w:color w:val="262626" w:themeColor="text1" w:themeTint="D9"/>
    </w:rPr>
  </w:style>
  <w:style w:type="paragraph" w:customStyle="1" w:styleId="524561B610F948BD9A55A2C25FF9EDB84">
    <w:name w:val="524561B610F948BD9A55A2C25FF9EDB84"/>
    <w:rsid w:val="00181572"/>
    <w:pPr>
      <w:spacing w:after="180" w:line="252" w:lineRule="auto"/>
    </w:pPr>
    <w:rPr>
      <w:rFonts w:eastAsiaTheme="minorHAnsi"/>
      <w:color w:val="262626" w:themeColor="text1" w:themeTint="D9"/>
    </w:rPr>
  </w:style>
  <w:style w:type="paragraph" w:customStyle="1" w:styleId="F63185CE2E4E4843AEAE0A2BD6CB1ED14">
    <w:name w:val="F63185CE2E4E4843AEAE0A2BD6CB1ED14"/>
    <w:rsid w:val="00181572"/>
    <w:pPr>
      <w:spacing w:after="180" w:line="252" w:lineRule="auto"/>
    </w:pPr>
    <w:rPr>
      <w:rFonts w:eastAsiaTheme="minorHAnsi"/>
      <w:color w:val="262626" w:themeColor="text1" w:themeTint="D9"/>
    </w:rPr>
  </w:style>
  <w:style w:type="paragraph" w:customStyle="1" w:styleId="9524A66649374458BD48DD85AE4D61A94">
    <w:name w:val="9524A66649374458BD48DD85AE4D61A94"/>
    <w:rsid w:val="00181572"/>
    <w:pPr>
      <w:spacing w:after="180" w:line="252" w:lineRule="auto"/>
    </w:pPr>
    <w:rPr>
      <w:rFonts w:eastAsiaTheme="minorHAnsi"/>
      <w:color w:val="262626" w:themeColor="text1" w:themeTint="D9"/>
    </w:rPr>
  </w:style>
  <w:style w:type="paragraph" w:customStyle="1" w:styleId="BCB3C4A018C84BA4BDCEF3DA01ACCDAE4">
    <w:name w:val="BCB3C4A018C84BA4BDCEF3DA01ACCDAE4"/>
    <w:rsid w:val="00181572"/>
    <w:pPr>
      <w:spacing w:after="180" w:line="252" w:lineRule="auto"/>
    </w:pPr>
    <w:rPr>
      <w:rFonts w:eastAsiaTheme="minorHAnsi"/>
      <w:color w:val="262626" w:themeColor="text1" w:themeTint="D9"/>
    </w:rPr>
  </w:style>
  <w:style w:type="paragraph" w:customStyle="1" w:styleId="C43FC2E3ED5049B8983DB87841BD8C3E4">
    <w:name w:val="C43FC2E3ED5049B8983DB87841BD8C3E4"/>
    <w:rsid w:val="00181572"/>
    <w:pPr>
      <w:spacing w:after="180" w:line="252" w:lineRule="auto"/>
    </w:pPr>
    <w:rPr>
      <w:rFonts w:eastAsiaTheme="minorHAnsi"/>
      <w:color w:val="262626" w:themeColor="text1" w:themeTint="D9"/>
    </w:rPr>
  </w:style>
  <w:style w:type="paragraph" w:customStyle="1" w:styleId="4BADD7A20EB941C5BA023B688DD9C6804">
    <w:name w:val="4BADD7A20EB941C5BA023B688DD9C6804"/>
    <w:rsid w:val="00181572"/>
    <w:pPr>
      <w:spacing w:after="180" w:line="252" w:lineRule="auto"/>
    </w:pPr>
    <w:rPr>
      <w:rFonts w:eastAsiaTheme="minorHAnsi"/>
      <w:color w:val="262626" w:themeColor="text1" w:themeTint="D9"/>
    </w:rPr>
  </w:style>
  <w:style w:type="paragraph" w:customStyle="1" w:styleId="BBCD6A186BCC45DBABFCFCBB2A72166A10">
    <w:name w:val="BBCD6A186BCC45DBABFCFCBB2A72166A10"/>
    <w:rsid w:val="00181572"/>
    <w:pPr>
      <w:spacing w:after="180" w:line="252" w:lineRule="auto"/>
    </w:pPr>
    <w:rPr>
      <w:rFonts w:eastAsiaTheme="minorHAnsi"/>
      <w:color w:val="262626" w:themeColor="text1" w:themeTint="D9"/>
    </w:rPr>
  </w:style>
  <w:style w:type="paragraph" w:customStyle="1" w:styleId="24365BB7BC7F4C11894BE6B31B86A79710">
    <w:name w:val="24365BB7BC7F4C11894BE6B31B86A79710"/>
    <w:rsid w:val="00181572"/>
    <w:pPr>
      <w:spacing w:after="180" w:line="252" w:lineRule="auto"/>
    </w:pPr>
    <w:rPr>
      <w:rFonts w:eastAsiaTheme="minorHAnsi"/>
      <w:color w:val="262626" w:themeColor="text1" w:themeTint="D9"/>
    </w:rPr>
  </w:style>
  <w:style w:type="paragraph" w:customStyle="1" w:styleId="6666E1E2EE0C49DB9337EF543581515210">
    <w:name w:val="6666E1E2EE0C49DB9337EF543581515210"/>
    <w:rsid w:val="00181572"/>
    <w:pPr>
      <w:spacing w:after="180" w:line="252" w:lineRule="auto"/>
    </w:pPr>
    <w:rPr>
      <w:rFonts w:eastAsiaTheme="minorHAnsi"/>
      <w:color w:val="262626" w:themeColor="text1" w:themeTint="D9"/>
    </w:rPr>
  </w:style>
  <w:style w:type="paragraph" w:customStyle="1" w:styleId="21237A6D92C04DC5B96C22328BD4BF1B10">
    <w:name w:val="21237A6D92C04DC5B96C22328BD4BF1B10"/>
    <w:rsid w:val="00181572"/>
    <w:pPr>
      <w:spacing w:after="180" w:line="252" w:lineRule="auto"/>
    </w:pPr>
    <w:rPr>
      <w:rFonts w:eastAsiaTheme="minorHAnsi"/>
      <w:color w:val="262626" w:themeColor="text1" w:themeTint="D9"/>
    </w:rPr>
  </w:style>
  <w:style w:type="paragraph" w:customStyle="1" w:styleId="BAF220D2D3C64C9D9706BB434013DECB10">
    <w:name w:val="BAF220D2D3C64C9D9706BB434013DECB10"/>
    <w:rsid w:val="00181572"/>
    <w:pPr>
      <w:spacing w:after="180" w:line="252" w:lineRule="auto"/>
    </w:pPr>
    <w:rPr>
      <w:rFonts w:eastAsiaTheme="minorHAnsi"/>
      <w:color w:val="262626" w:themeColor="text1" w:themeTint="D9"/>
    </w:rPr>
  </w:style>
  <w:style w:type="paragraph" w:customStyle="1" w:styleId="92F987DFB0734E7D887E3E1B178F0A9F2">
    <w:name w:val="92F987DFB0734E7D887E3E1B178F0A9F2"/>
    <w:rsid w:val="00181572"/>
    <w:pPr>
      <w:spacing w:after="180" w:line="252" w:lineRule="auto"/>
      <w:ind w:left="720"/>
      <w:contextualSpacing/>
    </w:pPr>
    <w:rPr>
      <w:rFonts w:eastAsiaTheme="minorHAnsi"/>
      <w:color w:val="262626" w:themeColor="text1" w:themeTint="D9"/>
    </w:rPr>
  </w:style>
  <w:style w:type="paragraph" w:customStyle="1" w:styleId="279CB8ED3FBD4735A4C192BD1EF11EDC2">
    <w:name w:val="279CB8ED3FBD4735A4C192BD1EF11EDC2"/>
    <w:rsid w:val="00181572"/>
    <w:pPr>
      <w:spacing w:after="180" w:line="252" w:lineRule="auto"/>
      <w:ind w:left="720"/>
      <w:contextualSpacing/>
    </w:pPr>
    <w:rPr>
      <w:rFonts w:eastAsiaTheme="minorHAnsi"/>
      <w:color w:val="262626" w:themeColor="text1" w:themeTint="D9"/>
    </w:rPr>
  </w:style>
  <w:style w:type="paragraph" w:customStyle="1" w:styleId="9DB3B9D355444809AE0D2A2DC4473BB210">
    <w:name w:val="9DB3B9D355444809AE0D2A2DC4473BB210"/>
    <w:rsid w:val="00181572"/>
    <w:pPr>
      <w:spacing w:after="180" w:line="252" w:lineRule="auto"/>
    </w:pPr>
    <w:rPr>
      <w:rFonts w:eastAsiaTheme="minorHAnsi"/>
      <w:color w:val="262626" w:themeColor="text1" w:themeTint="D9"/>
    </w:rPr>
  </w:style>
  <w:style w:type="paragraph" w:customStyle="1" w:styleId="776B88381B034A86A784FA164038F89810">
    <w:name w:val="776B88381B034A86A784FA164038F89810"/>
    <w:rsid w:val="00181572"/>
    <w:pPr>
      <w:spacing w:after="180" w:line="252" w:lineRule="auto"/>
    </w:pPr>
    <w:rPr>
      <w:rFonts w:eastAsiaTheme="minorHAnsi"/>
      <w:color w:val="262626" w:themeColor="text1" w:themeTint="D9"/>
    </w:rPr>
  </w:style>
  <w:style w:type="paragraph" w:customStyle="1" w:styleId="23AB2D6B2E4D4BC588553DC3858F001710">
    <w:name w:val="23AB2D6B2E4D4BC588553DC3858F001710"/>
    <w:rsid w:val="00181572"/>
    <w:pPr>
      <w:spacing w:after="180" w:line="252" w:lineRule="auto"/>
    </w:pPr>
    <w:rPr>
      <w:rFonts w:eastAsiaTheme="minorHAnsi"/>
      <w:color w:val="262626" w:themeColor="text1" w:themeTint="D9"/>
    </w:rPr>
  </w:style>
  <w:style w:type="paragraph" w:customStyle="1" w:styleId="526F4E1F4ACB41218145304DB92FAF3410">
    <w:name w:val="526F4E1F4ACB41218145304DB92FAF3410"/>
    <w:rsid w:val="00181572"/>
    <w:pPr>
      <w:spacing w:after="180" w:line="252" w:lineRule="auto"/>
    </w:pPr>
    <w:rPr>
      <w:rFonts w:eastAsiaTheme="minorHAnsi"/>
      <w:color w:val="262626" w:themeColor="text1" w:themeTint="D9"/>
    </w:rPr>
  </w:style>
  <w:style w:type="paragraph" w:customStyle="1" w:styleId="F294A8F734184500A2142464DF0D2FBA2">
    <w:name w:val="F294A8F734184500A2142464DF0D2FBA2"/>
    <w:rsid w:val="00181572"/>
    <w:pPr>
      <w:spacing w:after="180" w:line="252" w:lineRule="auto"/>
      <w:ind w:left="720"/>
      <w:contextualSpacing/>
    </w:pPr>
    <w:rPr>
      <w:rFonts w:eastAsiaTheme="minorHAnsi"/>
      <w:color w:val="262626" w:themeColor="text1" w:themeTint="D9"/>
    </w:rPr>
  </w:style>
  <w:style w:type="paragraph" w:customStyle="1" w:styleId="A15EA2F4FD514F6AB244CA088B696ACE2">
    <w:name w:val="A15EA2F4FD514F6AB244CA088B696ACE2"/>
    <w:rsid w:val="00181572"/>
    <w:pPr>
      <w:spacing w:after="180" w:line="252" w:lineRule="auto"/>
      <w:ind w:left="720"/>
      <w:contextualSpacing/>
    </w:pPr>
    <w:rPr>
      <w:rFonts w:eastAsiaTheme="minorHAnsi"/>
      <w:color w:val="262626" w:themeColor="text1" w:themeTint="D9"/>
    </w:rPr>
  </w:style>
  <w:style w:type="paragraph" w:customStyle="1" w:styleId="7BA804783D2444AE964FF698D84CFB169">
    <w:name w:val="7BA804783D2444AE964FF698D84CFB169"/>
    <w:rsid w:val="00181572"/>
    <w:pPr>
      <w:spacing w:after="180" w:line="252" w:lineRule="auto"/>
    </w:pPr>
    <w:rPr>
      <w:rFonts w:eastAsiaTheme="minorHAnsi"/>
      <w:color w:val="262626" w:themeColor="text1" w:themeTint="D9"/>
    </w:rPr>
  </w:style>
  <w:style w:type="paragraph" w:customStyle="1" w:styleId="FB276EA6B0F9410EA45D9B03194E148D9">
    <w:name w:val="FB276EA6B0F9410EA45D9B03194E148D9"/>
    <w:rsid w:val="00181572"/>
    <w:pPr>
      <w:spacing w:after="180" w:line="252" w:lineRule="auto"/>
    </w:pPr>
    <w:rPr>
      <w:rFonts w:eastAsiaTheme="minorHAnsi"/>
      <w:color w:val="262626" w:themeColor="text1" w:themeTint="D9"/>
    </w:rPr>
  </w:style>
  <w:style w:type="paragraph" w:customStyle="1" w:styleId="FBC2CE8D3775475C8733811C55AF563E9">
    <w:name w:val="FBC2CE8D3775475C8733811C55AF563E9"/>
    <w:rsid w:val="00181572"/>
    <w:pPr>
      <w:spacing w:after="180" w:line="252" w:lineRule="auto"/>
    </w:pPr>
    <w:rPr>
      <w:rFonts w:eastAsiaTheme="minorHAnsi"/>
      <w:color w:val="262626" w:themeColor="text1" w:themeTint="D9"/>
    </w:rPr>
  </w:style>
  <w:style w:type="paragraph" w:customStyle="1" w:styleId="A986B918A055418689566DA7AFAA22A79">
    <w:name w:val="A986B918A055418689566DA7AFAA22A79"/>
    <w:rsid w:val="00181572"/>
    <w:pPr>
      <w:spacing w:after="180" w:line="252" w:lineRule="auto"/>
    </w:pPr>
    <w:rPr>
      <w:rFonts w:eastAsiaTheme="minorHAnsi"/>
      <w:color w:val="262626" w:themeColor="text1" w:themeTint="D9"/>
    </w:rPr>
  </w:style>
  <w:style w:type="paragraph" w:customStyle="1" w:styleId="A0FB4B4F609245B897CACBC811898C755">
    <w:name w:val="A0FB4B4F609245B897CACBC811898C755"/>
    <w:rsid w:val="00181572"/>
    <w:pPr>
      <w:spacing w:after="180" w:line="252" w:lineRule="auto"/>
    </w:pPr>
    <w:rPr>
      <w:rFonts w:eastAsiaTheme="minorHAnsi"/>
      <w:color w:val="262626" w:themeColor="text1" w:themeTint="D9"/>
    </w:rPr>
  </w:style>
  <w:style w:type="paragraph" w:customStyle="1" w:styleId="A9131D6A99BC48528E9ACD30D831AA134">
    <w:name w:val="A9131D6A99BC48528E9ACD30D831AA134"/>
    <w:rsid w:val="00181572"/>
    <w:pPr>
      <w:spacing w:after="180" w:line="252" w:lineRule="auto"/>
    </w:pPr>
    <w:rPr>
      <w:rFonts w:eastAsiaTheme="minorHAnsi"/>
      <w:color w:val="262626" w:themeColor="text1" w:themeTint="D9"/>
    </w:rPr>
  </w:style>
  <w:style w:type="paragraph" w:customStyle="1" w:styleId="544E2603F8C5467FA414D22903090C784">
    <w:name w:val="544E2603F8C5467FA414D22903090C784"/>
    <w:rsid w:val="00181572"/>
    <w:pPr>
      <w:spacing w:after="180" w:line="252" w:lineRule="auto"/>
    </w:pPr>
    <w:rPr>
      <w:rFonts w:eastAsiaTheme="minorHAnsi"/>
      <w:color w:val="262626" w:themeColor="text1" w:themeTint="D9"/>
    </w:rPr>
  </w:style>
  <w:style w:type="paragraph" w:customStyle="1" w:styleId="679C1B350D7F4C44A7600C3CC8FB8F6E4">
    <w:name w:val="679C1B350D7F4C44A7600C3CC8FB8F6E4"/>
    <w:rsid w:val="00181572"/>
    <w:pPr>
      <w:spacing w:after="180" w:line="252" w:lineRule="auto"/>
    </w:pPr>
    <w:rPr>
      <w:rFonts w:eastAsiaTheme="minorHAnsi"/>
      <w:color w:val="262626" w:themeColor="text1" w:themeTint="D9"/>
    </w:rPr>
  </w:style>
  <w:style w:type="paragraph" w:customStyle="1" w:styleId="380F6366AA774972AF85C6B3F909B6149">
    <w:name w:val="380F6366AA774972AF85C6B3F909B6149"/>
    <w:rsid w:val="00181572"/>
    <w:pPr>
      <w:spacing w:after="180" w:line="252" w:lineRule="auto"/>
    </w:pPr>
    <w:rPr>
      <w:rFonts w:eastAsiaTheme="minorHAnsi"/>
      <w:color w:val="262626" w:themeColor="text1" w:themeTint="D9"/>
    </w:rPr>
  </w:style>
  <w:style w:type="paragraph" w:customStyle="1" w:styleId="B9CE913AED444865A02D8A928694AFFC9">
    <w:name w:val="B9CE913AED444865A02D8A928694AFFC9"/>
    <w:rsid w:val="00181572"/>
    <w:pPr>
      <w:spacing w:after="180" w:line="252" w:lineRule="auto"/>
    </w:pPr>
    <w:rPr>
      <w:rFonts w:eastAsiaTheme="minorHAnsi"/>
      <w:color w:val="262626" w:themeColor="text1" w:themeTint="D9"/>
    </w:rPr>
  </w:style>
  <w:style w:type="paragraph" w:customStyle="1" w:styleId="8463B6FE28094D0DB9BF1EA5B0A2199D7">
    <w:name w:val="8463B6FE28094D0DB9BF1EA5B0A2199D7"/>
    <w:rsid w:val="00181572"/>
    <w:pPr>
      <w:spacing w:after="180" w:line="252" w:lineRule="auto"/>
    </w:pPr>
    <w:rPr>
      <w:rFonts w:eastAsiaTheme="minorHAnsi"/>
      <w:color w:val="262626" w:themeColor="text1" w:themeTint="D9"/>
    </w:rPr>
  </w:style>
  <w:style w:type="paragraph" w:customStyle="1" w:styleId="313420EDC91B47C58EFCE3C8C62C1A8E7">
    <w:name w:val="313420EDC91B47C58EFCE3C8C62C1A8E7"/>
    <w:rsid w:val="00181572"/>
    <w:pPr>
      <w:spacing w:after="180" w:line="252" w:lineRule="auto"/>
    </w:pPr>
    <w:rPr>
      <w:rFonts w:eastAsiaTheme="minorHAnsi"/>
      <w:color w:val="262626" w:themeColor="text1" w:themeTint="D9"/>
    </w:rPr>
  </w:style>
  <w:style w:type="paragraph" w:customStyle="1" w:styleId="B921812360534D4D9C09F23F5E8811097">
    <w:name w:val="B921812360534D4D9C09F23F5E8811097"/>
    <w:rsid w:val="00181572"/>
    <w:pPr>
      <w:spacing w:after="180" w:line="252" w:lineRule="auto"/>
    </w:pPr>
    <w:rPr>
      <w:rFonts w:eastAsiaTheme="minorHAnsi"/>
      <w:color w:val="262626" w:themeColor="text1" w:themeTint="D9"/>
    </w:rPr>
  </w:style>
  <w:style w:type="paragraph" w:customStyle="1" w:styleId="AF641EDF40884ADEA6C699BADABCBABE7">
    <w:name w:val="AF641EDF40884ADEA6C699BADABCBABE7"/>
    <w:rsid w:val="00181572"/>
    <w:pPr>
      <w:spacing w:after="180" w:line="252" w:lineRule="auto"/>
    </w:pPr>
    <w:rPr>
      <w:rFonts w:eastAsiaTheme="minorHAnsi"/>
      <w:color w:val="262626" w:themeColor="text1" w:themeTint="D9"/>
    </w:rPr>
  </w:style>
  <w:style w:type="paragraph" w:customStyle="1" w:styleId="382B02C8318949B183E1F100556530477">
    <w:name w:val="382B02C8318949B183E1F100556530477"/>
    <w:rsid w:val="00181572"/>
    <w:pPr>
      <w:spacing w:after="180" w:line="252" w:lineRule="auto"/>
    </w:pPr>
    <w:rPr>
      <w:rFonts w:eastAsiaTheme="minorHAnsi"/>
      <w:color w:val="262626" w:themeColor="text1" w:themeTint="D9"/>
    </w:rPr>
  </w:style>
  <w:style w:type="paragraph" w:customStyle="1" w:styleId="6D396B96BE834839ADC7456FB1F72DE27">
    <w:name w:val="6D396B96BE834839ADC7456FB1F72DE27"/>
    <w:rsid w:val="00181572"/>
    <w:pPr>
      <w:spacing w:after="180" w:line="252" w:lineRule="auto"/>
    </w:pPr>
    <w:rPr>
      <w:rFonts w:eastAsiaTheme="minorHAnsi"/>
      <w:color w:val="262626" w:themeColor="text1" w:themeTint="D9"/>
    </w:rPr>
  </w:style>
  <w:style w:type="paragraph" w:customStyle="1" w:styleId="9AE8476C730A40C4B0CDEAE2B95A64B37">
    <w:name w:val="9AE8476C730A40C4B0CDEAE2B95A64B37"/>
    <w:rsid w:val="00181572"/>
    <w:pPr>
      <w:spacing w:after="180" w:line="252" w:lineRule="auto"/>
    </w:pPr>
    <w:rPr>
      <w:rFonts w:eastAsiaTheme="minorHAnsi"/>
      <w:color w:val="262626" w:themeColor="text1" w:themeTint="D9"/>
    </w:rPr>
  </w:style>
  <w:style w:type="paragraph" w:customStyle="1" w:styleId="005A133F102D41AEAA5BBDE7B644CD837">
    <w:name w:val="005A133F102D41AEAA5BBDE7B644CD837"/>
    <w:rsid w:val="00181572"/>
    <w:pPr>
      <w:spacing w:after="180" w:line="252" w:lineRule="auto"/>
    </w:pPr>
    <w:rPr>
      <w:rFonts w:eastAsiaTheme="minorHAnsi"/>
      <w:color w:val="262626" w:themeColor="text1" w:themeTint="D9"/>
    </w:rPr>
  </w:style>
  <w:style w:type="paragraph" w:customStyle="1" w:styleId="5113B6357DEB4E7B9B1F0A7F68B49FFD7">
    <w:name w:val="5113B6357DEB4E7B9B1F0A7F68B49FFD7"/>
    <w:rsid w:val="00181572"/>
    <w:pPr>
      <w:spacing w:after="180" w:line="252" w:lineRule="auto"/>
    </w:pPr>
    <w:rPr>
      <w:rFonts w:eastAsiaTheme="minorHAnsi"/>
      <w:color w:val="262626" w:themeColor="text1" w:themeTint="D9"/>
    </w:rPr>
  </w:style>
  <w:style w:type="paragraph" w:customStyle="1" w:styleId="A043CBB235044A359751C0B88B756A777">
    <w:name w:val="A043CBB235044A359751C0B88B756A777"/>
    <w:rsid w:val="00181572"/>
    <w:pPr>
      <w:spacing w:after="180" w:line="252" w:lineRule="auto"/>
    </w:pPr>
    <w:rPr>
      <w:rFonts w:eastAsiaTheme="minorHAnsi"/>
      <w:color w:val="262626" w:themeColor="text1" w:themeTint="D9"/>
    </w:rPr>
  </w:style>
  <w:style w:type="paragraph" w:customStyle="1" w:styleId="15228A39A4F64A958BFC9AF1212C9D1010">
    <w:name w:val="15228A39A4F64A958BFC9AF1212C9D1010"/>
    <w:rsid w:val="00181572"/>
    <w:pPr>
      <w:spacing w:after="0" w:line="240" w:lineRule="auto"/>
      <w:contextualSpacing/>
    </w:pPr>
    <w:rPr>
      <w:rFonts w:asciiTheme="majorHAnsi" w:eastAsiaTheme="majorEastAsia" w:hAnsiTheme="majorHAnsi" w:cstheme="majorBidi"/>
      <w:caps/>
      <w:color w:val="2E74B5" w:themeColor="accent1" w:themeShade="BF"/>
      <w:kern w:val="28"/>
      <w:sz w:val="48"/>
      <w:szCs w:val="56"/>
    </w:rPr>
  </w:style>
  <w:style w:type="paragraph" w:customStyle="1" w:styleId="7912CC51E22A462188B7A344894735F610">
    <w:name w:val="7912CC51E22A462188B7A344894735F610"/>
    <w:rsid w:val="00181572"/>
    <w:pPr>
      <w:spacing w:after="0" w:line="240" w:lineRule="auto"/>
      <w:contextualSpacing/>
    </w:pPr>
    <w:rPr>
      <w:rFonts w:asciiTheme="majorHAnsi" w:eastAsiaTheme="majorEastAsia" w:hAnsiTheme="majorHAnsi" w:cstheme="majorBidi"/>
      <w:caps/>
      <w:color w:val="2E74B5" w:themeColor="accent1" w:themeShade="BF"/>
      <w:kern w:val="28"/>
      <w:sz w:val="48"/>
      <w:szCs w:val="56"/>
    </w:rPr>
  </w:style>
  <w:style w:type="paragraph" w:customStyle="1" w:styleId="D6AB9F0694A94CFCBF0F4AC69A93132C">
    <w:name w:val="D6AB9F0694A94CFCBF0F4AC69A93132C"/>
    <w:rsid w:val="00181572"/>
  </w:style>
  <w:style w:type="paragraph" w:customStyle="1" w:styleId="F8A2B25545D541C99E5133876073EBE8">
    <w:name w:val="F8A2B25545D541C99E5133876073EBE8"/>
    <w:rsid w:val="00181572"/>
  </w:style>
  <w:style w:type="paragraph" w:customStyle="1" w:styleId="65733849C277436489777C3E1B0D8A29">
    <w:name w:val="65733849C277436489777C3E1B0D8A29"/>
    <w:rsid w:val="00181572"/>
  </w:style>
  <w:style w:type="paragraph" w:customStyle="1" w:styleId="AFDABF568D9142FC86F4246D9CE061A6">
    <w:name w:val="AFDABF568D9142FC86F4246D9CE061A6"/>
    <w:rsid w:val="00181572"/>
  </w:style>
  <w:style w:type="paragraph" w:customStyle="1" w:styleId="C1280F26958444B9871000D294639DBF">
    <w:name w:val="C1280F26958444B9871000D294639DBF"/>
    <w:rsid w:val="00181572"/>
  </w:style>
  <w:style w:type="paragraph" w:customStyle="1" w:styleId="4C562073CF12496FAB7B197177467E4E">
    <w:name w:val="4C562073CF12496FAB7B197177467E4E"/>
    <w:rsid w:val="00181572"/>
  </w:style>
  <w:style w:type="paragraph" w:customStyle="1" w:styleId="3894C2244C8A4A918EED28A10E70DB5D">
    <w:name w:val="3894C2244C8A4A918EED28A10E70DB5D"/>
    <w:rsid w:val="00181572"/>
  </w:style>
  <w:style w:type="paragraph" w:customStyle="1" w:styleId="6D54918CF16B485C889BDB1D0F9561F1">
    <w:name w:val="6D54918CF16B485C889BDB1D0F9561F1"/>
    <w:rsid w:val="00181572"/>
  </w:style>
  <w:style w:type="paragraph" w:customStyle="1" w:styleId="862D56F6CC26405EB994CA3A2DA531E8">
    <w:name w:val="862D56F6CC26405EB994CA3A2DA531E8"/>
    <w:rsid w:val="00181572"/>
  </w:style>
  <w:style w:type="paragraph" w:customStyle="1" w:styleId="FC3AC6B1DF094FE087CEBA451537C794">
    <w:name w:val="FC3AC6B1DF094FE087CEBA451537C794"/>
    <w:rsid w:val="00181572"/>
  </w:style>
  <w:style w:type="paragraph" w:customStyle="1" w:styleId="4F29AA37B30C42FD80EE860677ABF135">
    <w:name w:val="4F29AA37B30C42FD80EE860677ABF135"/>
    <w:rsid w:val="00181572"/>
  </w:style>
  <w:style w:type="paragraph" w:customStyle="1" w:styleId="C9D9FA8816974D08BD075D572BC89FC4">
    <w:name w:val="C9D9FA8816974D08BD075D572BC89FC4"/>
    <w:rsid w:val="00181572"/>
  </w:style>
  <w:style w:type="paragraph" w:customStyle="1" w:styleId="2C9BE9B366F74F2E80E43EA99D6E46BA">
    <w:name w:val="2C9BE9B366F74F2E80E43EA99D6E46BA"/>
    <w:rsid w:val="00181572"/>
  </w:style>
  <w:style w:type="paragraph" w:customStyle="1" w:styleId="50D2324AC149443E93739A27C0422B22">
    <w:name w:val="50D2324AC149443E93739A27C0422B22"/>
    <w:rsid w:val="00181572"/>
  </w:style>
  <w:style w:type="paragraph" w:customStyle="1" w:styleId="5B21E01CF606404DA0709D283315CD42">
    <w:name w:val="5B21E01CF606404DA0709D283315CD42"/>
    <w:rsid w:val="00181572"/>
  </w:style>
  <w:style w:type="paragraph" w:customStyle="1" w:styleId="38B28D507B684F6E91AFE2A79350F6B2">
    <w:name w:val="38B28D507B684F6E91AFE2A79350F6B2"/>
    <w:rsid w:val="00181572"/>
  </w:style>
  <w:style w:type="paragraph" w:customStyle="1" w:styleId="DDF3D329E0424DB597E6EE4BE6D624EF">
    <w:name w:val="DDF3D329E0424DB597E6EE4BE6D624EF"/>
    <w:rsid w:val="00181572"/>
  </w:style>
  <w:style w:type="paragraph" w:customStyle="1" w:styleId="DF238AB8C9EF421789FFC259C145646E">
    <w:name w:val="DF238AB8C9EF421789FFC259C145646E"/>
    <w:rsid w:val="00181572"/>
  </w:style>
  <w:style w:type="paragraph" w:customStyle="1" w:styleId="4A602B0EEF464BB4BFBE45381EF40038">
    <w:name w:val="4A602B0EEF464BB4BFBE45381EF40038"/>
    <w:rsid w:val="00181572"/>
  </w:style>
  <w:style w:type="paragraph" w:customStyle="1" w:styleId="0D42DDA8EF2F4FCEB1C90249603C0D5A">
    <w:name w:val="0D42DDA8EF2F4FCEB1C90249603C0D5A"/>
    <w:rsid w:val="00181572"/>
  </w:style>
  <w:style w:type="paragraph" w:customStyle="1" w:styleId="3F9AD894D92F46C6A6D2495C633BF3D011">
    <w:name w:val="3F9AD894D92F46C6A6D2495C633BF3D011"/>
    <w:rsid w:val="00181572"/>
    <w:pPr>
      <w:spacing w:after="180" w:line="252" w:lineRule="auto"/>
    </w:pPr>
    <w:rPr>
      <w:rFonts w:eastAsiaTheme="minorHAnsi"/>
      <w:color w:val="262626" w:themeColor="text1" w:themeTint="D9"/>
    </w:rPr>
  </w:style>
  <w:style w:type="paragraph" w:customStyle="1" w:styleId="8AD8C72B236D477580D7AD4A3942676411">
    <w:name w:val="8AD8C72B236D477580D7AD4A3942676411"/>
    <w:rsid w:val="00181572"/>
    <w:pPr>
      <w:spacing w:after="180" w:line="252" w:lineRule="auto"/>
    </w:pPr>
    <w:rPr>
      <w:rFonts w:eastAsiaTheme="minorHAnsi"/>
      <w:color w:val="262626" w:themeColor="text1" w:themeTint="D9"/>
    </w:rPr>
  </w:style>
  <w:style w:type="paragraph" w:customStyle="1" w:styleId="168F4917B85943B0BCE3DACCF96F6CD011">
    <w:name w:val="168F4917B85943B0BCE3DACCF96F6CD011"/>
    <w:rsid w:val="00181572"/>
    <w:pPr>
      <w:spacing w:after="180" w:line="252" w:lineRule="auto"/>
    </w:pPr>
    <w:rPr>
      <w:rFonts w:eastAsiaTheme="minorHAnsi"/>
      <w:color w:val="262626" w:themeColor="text1" w:themeTint="D9"/>
    </w:rPr>
  </w:style>
  <w:style w:type="paragraph" w:customStyle="1" w:styleId="6E7197A6EFC64436A15342EF43437E7A11">
    <w:name w:val="6E7197A6EFC64436A15342EF43437E7A11"/>
    <w:rsid w:val="00181572"/>
    <w:pPr>
      <w:spacing w:after="180" w:line="252" w:lineRule="auto"/>
    </w:pPr>
    <w:rPr>
      <w:rFonts w:eastAsiaTheme="minorHAnsi"/>
      <w:color w:val="262626" w:themeColor="text1" w:themeTint="D9"/>
    </w:rPr>
  </w:style>
  <w:style w:type="paragraph" w:customStyle="1" w:styleId="8B13FE6041DC486AA1F94C15847351D911">
    <w:name w:val="8B13FE6041DC486AA1F94C15847351D911"/>
    <w:rsid w:val="00181572"/>
    <w:pPr>
      <w:spacing w:after="180" w:line="252" w:lineRule="auto"/>
    </w:pPr>
    <w:rPr>
      <w:rFonts w:eastAsiaTheme="minorHAnsi"/>
      <w:color w:val="262626" w:themeColor="text1" w:themeTint="D9"/>
    </w:rPr>
  </w:style>
  <w:style w:type="paragraph" w:customStyle="1" w:styleId="691A6AC3AD9A4F1BB44465352BE8D4205">
    <w:name w:val="691A6AC3AD9A4F1BB44465352BE8D4205"/>
    <w:rsid w:val="00181572"/>
    <w:pPr>
      <w:spacing w:after="180" w:line="252" w:lineRule="auto"/>
    </w:pPr>
    <w:rPr>
      <w:rFonts w:eastAsiaTheme="minorHAnsi"/>
      <w:color w:val="262626" w:themeColor="text1" w:themeTint="D9"/>
    </w:rPr>
  </w:style>
  <w:style w:type="paragraph" w:customStyle="1" w:styleId="36684B8D0BC04E6A9AE20FA01FCB42B55">
    <w:name w:val="36684B8D0BC04E6A9AE20FA01FCB42B55"/>
    <w:rsid w:val="00181572"/>
    <w:pPr>
      <w:spacing w:after="180" w:line="252" w:lineRule="auto"/>
    </w:pPr>
    <w:rPr>
      <w:rFonts w:eastAsiaTheme="minorHAnsi"/>
      <w:color w:val="262626" w:themeColor="text1" w:themeTint="D9"/>
    </w:rPr>
  </w:style>
  <w:style w:type="paragraph" w:customStyle="1" w:styleId="524561B610F948BD9A55A2C25FF9EDB85">
    <w:name w:val="524561B610F948BD9A55A2C25FF9EDB85"/>
    <w:rsid w:val="00181572"/>
    <w:pPr>
      <w:spacing w:after="180" w:line="252" w:lineRule="auto"/>
    </w:pPr>
    <w:rPr>
      <w:rFonts w:eastAsiaTheme="minorHAnsi"/>
      <w:color w:val="262626" w:themeColor="text1" w:themeTint="D9"/>
    </w:rPr>
  </w:style>
  <w:style w:type="paragraph" w:customStyle="1" w:styleId="F63185CE2E4E4843AEAE0A2BD6CB1ED15">
    <w:name w:val="F63185CE2E4E4843AEAE0A2BD6CB1ED15"/>
    <w:rsid w:val="00181572"/>
    <w:pPr>
      <w:spacing w:after="180" w:line="252" w:lineRule="auto"/>
    </w:pPr>
    <w:rPr>
      <w:rFonts w:eastAsiaTheme="minorHAnsi"/>
      <w:color w:val="262626" w:themeColor="text1" w:themeTint="D9"/>
    </w:rPr>
  </w:style>
  <w:style w:type="paragraph" w:customStyle="1" w:styleId="9524A66649374458BD48DD85AE4D61A95">
    <w:name w:val="9524A66649374458BD48DD85AE4D61A95"/>
    <w:rsid w:val="00181572"/>
    <w:pPr>
      <w:spacing w:after="180" w:line="252" w:lineRule="auto"/>
    </w:pPr>
    <w:rPr>
      <w:rFonts w:eastAsiaTheme="minorHAnsi"/>
      <w:color w:val="262626" w:themeColor="text1" w:themeTint="D9"/>
    </w:rPr>
  </w:style>
  <w:style w:type="paragraph" w:customStyle="1" w:styleId="BCB3C4A018C84BA4BDCEF3DA01ACCDAE5">
    <w:name w:val="BCB3C4A018C84BA4BDCEF3DA01ACCDAE5"/>
    <w:rsid w:val="00181572"/>
    <w:pPr>
      <w:spacing w:after="180" w:line="252" w:lineRule="auto"/>
    </w:pPr>
    <w:rPr>
      <w:rFonts w:eastAsiaTheme="minorHAnsi"/>
      <w:color w:val="262626" w:themeColor="text1" w:themeTint="D9"/>
    </w:rPr>
  </w:style>
  <w:style w:type="paragraph" w:customStyle="1" w:styleId="C43FC2E3ED5049B8983DB87841BD8C3E5">
    <w:name w:val="C43FC2E3ED5049B8983DB87841BD8C3E5"/>
    <w:rsid w:val="00181572"/>
    <w:pPr>
      <w:spacing w:after="180" w:line="252" w:lineRule="auto"/>
    </w:pPr>
    <w:rPr>
      <w:rFonts w:eastAsiaTheme="minorHAnsi"/>
      <w:color w:val="262626" w:themeColor="text1" w:themeTint="D9"/>
    </w:rPr>
  </w:style>
  <w:style w:type="paragraph" w:customStyle="1" w:styleId="4BADD7A20EB941C5BA023B688DD9C6805">
    <w:name w:val="4BADD7A20EB941C5BA023B688DD9C6805"/>
    <w:rsid w:val="00181572"/>
    <w:pPr>
      <w:spacing w:after="180" w:line="252" w:lineRule="auto"/>
    </w:pPr>
    <w:rPr>
      <w:rFonts w:eastAsiaTheme="minorHAnsi"/>
      <w:color w:val="262626" w:themeColor="text1" w:themeTint="D9"/>
    </w:rPr>
  </w:style>
  <w:style w:type="paragraph" w:customStyle="1" w:styleId="BBCD6A186BCC45DBABFCFCBB2A72166A11">
    <w:name w:val="BBCD6A186BCC45DBABFCFCBB2A72166A11"/>
    <w:rsid w:val="00181572"/>
    <w:pPr>
      <w:spacing w:after="180" w:line="252" w:lineRule="auto"/>
    </w:pPr>
    <w:rPr>
      <w:rFonts w:eastAsiaTheme="minorHAnsi"/>
      <w:color w:val="262626" w:themeColor="text1" w:themeTint="D9"/>
    </w:rPr>
  </w:style>
  <w:style w:type="paragraph" w:customStyle="1" w:styleId="24365BB7BC7F4C11894BE6B31B86A79711">
    <w:name w:val="24365BB7BC7F4C11894BE6B31B86A79711"/>
    <w:rsid w:val="00181572"/>
    <w:pPr>
      <w:spacing w:after="180" w:line="252" w:lineRule="auto"/>
    </w:pPr>
    <w:rPr>
      <w:rFonts w:eastAsiaTheme="minorHAnsi"/>
      <w:color w:val="262626" w:themeColor="text1" w:themeTint="D9"/>
    </w:rPr>
  </w:style>
  <w:style w:type="paragraph" w:customStyle="1" w:styleId="6666E1E2EE0C49DB9337EF543581515211">
    <w:name w:val="6666E1E2EE0C49DB9337EF543581515211"/>
    <w:rsid w:val="00181572"/>
    <w:pPr>
      <w:spacing w:after="180" w:line="252" w:lineRule="auto"/>
    </w:pPr>
    <w:rPr>
      <w:rFonts w:eastAsiaTheme="minorHAnsi"/>
      <w:color w:val="262626" w:themeColor="text1" w:themeTint="D9"/>
    </w:rPr>
  </w:style>
  <w:style w:type="paragraph" w:customStyle="1" w:styleId="21237A6D92C04DC5B96C22328BD4BF1B11">
    <w:name w:val="21237A6D92C04DC5B96C22328BD4BF1B11"/>
    <w:rsid w:val="00181572"/>
    <w:pPr>
      <w:spacing w:after="180" w:line="252" w:lineRule="auto"/>
    </w:pPr>
    <w:rPr>
      <w:rFonts w:eastAsiaTheme="minorHAnsi"/>
      <w:color w:val="262626" w:themeColor="text1" w:themeTint="D9"/>
    </w:rPr>
  </w:style>
  <w:style w:type="paragraph" w:customStyle="1" w:styleId="BAF220D2D3C64C9D9706BB434013DECB11">
    <w:name w:val="BAF220D2D3C64C9D9706BB434013DECB11"/>
    <w:rsid w:val="00181572"/>
    <w:pPr>
      <w:spacing w:after="180" w:line="252" w:lineRule="auto"/>
    </w:pPr>
    <w:rPr>
      <w:rFonts w:eastAsiaTheme="minorHAnsi"/>
      <w:color w:val="262626" w:themeColor="text1" w:themeTint="D9"/>
    </w:rPr>
  </w:style>
  <w:style w:type="paragraph" w:customStyle="1" w:styleId="92F987DFB0734E7D887E3E1B178F0A9F3">
    <w:name w:val="92F987DFB0734E7D887E3E1B178F0A9F3"/>
    <w:rsid w:val="00181572"/>
    <w:pPr>
      <w:spacing w:after="180" w:line="252" w:lineRule="auto"/>
      <w:ind w:left="720"/>
      <w:contextualSpacing/>
    </w:pPr>
    <w:rPr>
      <w:rFonts w:eastAsiaTheme="minorHAnsi"/>
      <w:color w:val="262626" w:themeColor="text1" w:themeTint="D9"/>
    </w:rPr>
  </w:style>
  <w:style w:type="paragraph" w:customStyle="1" w:styleId="279CB8ED3FBD4735A4C192BD1EF11EDC3">
    <w:name w:val="279CB8ED3FBD4735A4C192BD1EF11EDC3"/>
    <w:rsid w:val="00181572"/>
    <w:pPr>
      <w:spacing w:after="180" w:line="252" w:lineRule="auto"/>
      <w:ind w:left="720"/>
      <w:contextualSpacing/>
    </w:pPr>
    <w:rPr>
      <w:rFonts w:eastAsiaTheme="minorHAnsi"/>
      <w:color w:val="262626" w:themeColor="text1" w:themeTint="D9"/>
    </w:rPr>
  </w:style>
  <w:style w:type="paragraph" w:customStyle="1" w:styleId="9DB3B9D355444809AE0D2A2DC4473BB211">
    <w:name w:val="9DB3B9D355444809AE0D2A2DC4473BB211"/>
    <w:rsid w:val="00181572"/>
    <w:pPr>
      <w:spacing w:after="180" w:line="252" w:lineRule="auto"/>
    </w:pPr>
    <w:rPr>
      <w:rFonts w:eastAsiaTheme="minorHAnsi"/>
      <w:color w:val="262626" w:themeColor="text1" w:themeTint="D9"/>
    </w:rPr>
  </w:style>
  <w:style w:type="paragraph" w:customStyle="1" w:styleId="776B88381B034A86A784FA164038F89811">
    <w:name w:val="776B88381B034A86A784FA164038F89811"/>
    <w:rsid w:val="00181572"/>
    <w:pPr>
      <w:spacing w:after="180" w:line="252" w:lineRule="auto"/>
    </w:pPr>
    <w:rPr>
      <w:rFonts w:eastAsiaTheme="minorHAnsi"/>
      <w:color w:val="262626" w:themeColor="text1" w:themeTint="D9"/>
    </w:rPr>
  </w:style>
  <w:style w:type="paragraph" w:customStyle="1" w:styleId="23AB2D6B2E4D4BC588553DC3858F001711">
    <w:name w:val="23AB2D6B2E4D4BC588553DC3858F001711"/>
    <w:rsid w:val="00181572"/>
    <w:pPr>
      <w:spacing w:after="180" w:line="252" w:lineRule="auto"/>
    </w:pPr>
    <w:rPr>
      <w:rFonts w:eastAsiaTheme="minorHAnsi"/>
      <w:color w:val="262626" w:themeColor="text1" w:themeTint="D9"/>
    </w:rPr>
  </w:style>
  <w:style w:type="paragraph" w:customStyle="1" w:styleId="526F4E1F4ACB41218145304DB92FAF3411">
    <w:name w:val="526F4E1F4ACB41218145304DB92FAF3411"/>
    <w:rsid w:val="00181572"/>
    <w:pPr>
      <w:spacing w:after="180" w:line="252" w:lineRule="auto"/>
    </w:pPr>
    <w:rPr>
      <w:rFonts w:eastAsiaTheme="minorHAnsi"/>
      <w:color w:val="262626" w:themeColor="text1" w:themeTint="D9"/>
    </w:rPr>
  </w:style>
  <w:style w:type="paragraph" w:customStyle="1" w:styleId="F294A8F734184500A2142464DF0D2FBA3">
    <w:name w:val="F294A8F734184500A2142464DF0D2FBA3"/>
    <w:rsid w:val="00181572"/>
    <w:pPr>
      <w:spacing w:after="180" w:line="252" w:lineRule="auto"/>
      <w:ind w:left="720"/>
      <w:contextualSpacing/>
    </w:pPr>
    <w:rPr>
      <w:rFonts w:eastAsiaTheme="minorHAnsi"/>
      <w:color w:val="262626" w:themeColor="text1" w:themeTint="D9"/>
    </w:rPr>
  </w:style>
  <w:style w:type="paragraph" w:customStyle="1" w:styleId="A15EA2F4FD514F6AB244CA088B696ACE3">
    <w:name w:val="A15EA2F4FD514F6AB244CA088B696ACE3"/>
    <w:rsid w:val="00181572"/>
    <w:pPr>
      <w:spacing w:after="180" w:line="252" w:lineRule="auto"/>
      <w:ind w:left="720"/>
      <w:contextualSpacing/>
    </w:pPr>
    <w:rPr>
      <w:rFonts w:eastAsiaTheme="minorHAnsi"/>
      <w:color w:val="262626" w:themeColor="text1" w:themeTint="D9"/>
    </w:rPr>
  </w:style>
  <w:style w:type="paragraph" w:customStyle="1" w:styleId="7BA804783D2444AE964FF698D84CFB1610">
    <w:name w:val="7BA804783D2444AE964FF698D84CFB1610"/>
    <w:rsid w:val="00181572"/>
    <w:pPr>
      <w:spacing w:after="180" w:line="252" w:lineRule="auto"/>
    </w:pPr>
    <w:rPr>
      <w:rFonts w:eastAsiaTheme="minorHAnsi"/>
      <w:color w:val="262626" w:themeColor="text1" w:themeTint="D9"/>
    </w:rPr>
  </w:style>
  <w:style w:type="paragraph" w:customStyle="1" w:styleId="FB276EA6B0F9410EA45D9B03194E148D10">
    <w:name w:val="FB276EA6B0F9410EA45D9B03194E148D10"/>
    <w:rsid w:val="00181572"/>
    <w:pPr>
      <w:spacing w:after="180" w:line="252" w:lineRule="auto"/>
    </w:pPr>
    <w:rPr>
      <w:rFonts w:eastAsiaTheme="minorHAnsi"/>
      <w:color w:val="262626" w:themeColor="text1" w:themeTint="D9"/>
    </w:rPr>
  </w:style>
  <w:style w:type="paragraph" w:customStyle="1" w:styleId="FBC2CE8D3775475C8733811C55AF563E10">
    <w:name w:val="FBC2CE8D3775475C8733811C55AF563E10"/>
    <w:rsid w:val="00181572"/>
    <w:pPr>
      <w:spacing w:after="180" w:line="252" w:lineRule="auto"/>
    </w:pPr>
    <w:rPr>
      <w:rFonts w:eastAsiaTheme="minorHAnsi"/>
      <w:color w:val="262626" w:themeColor="text1" w:themeTint="D9"/>
    </w:rPr>
  </w:style>
  <w:style w:type="paragraph" w:customStyle="1" w:styleId="A986B918A055418689566DA7AFAA22A710">
    <w:name w:val="A986B918A055418689566DA7AFAA22A710"/>
    <w:rsid w:val="00181572"/>
    <w:pPr>
      <w:spacing w:after="180" w:line="252" w:lineRule="auto"/>
    </w:pPr>
    <w:rPr>
      <w:rFonts w:eastAsiaTheme="minorHAnsi"/>
      <w:color w:val="262626" w:themeColor="text1" w:themeTint="D9"/>
    </w:rPr>
  </w:style>
  <w:style w:type="paragraph" w:customStyle="1" w:styleId="A0FB4B4F609245B897CACBC811898C756">
    <w:name w:val="A0FB4B4F609245B897CACBC811898C756"/>
    <w:rsid w:val="00181572"/>
    <w:pPr>
      <w:spacing w:after="180" w:line="252" w:lineRule="auto"/>
    </w:pPr>
    <w:rPr>
      <w:rFonts w:eastAsiaTheme="minorHAnsi"/>
      <w:color w:val="262626" w:themeColor="text1" w:themeTint="D9"/>
    </w:rPr>
  </w:style>
  <w:style w:type="paragraph" w:customStyle="1" w:styleId="A9131D6A99BC48528E9ACD30D831AA135">
    <w:name w:val="A9131D6A99BC48528E9ACD30D831AA135"/>
    <w:rsid w:val="00181572"/>
    <w:pPr>
      <w:spacing w:after="180" w:line="252" w:lineRule="auto"/>
    </w:pPr>
    <w:rPr>
      <w:rFonts w:eastAsiaTheme="minorHAnsi"/>
      <w:color w:val="262626" w:themeColor="text1" w:themeTint="D9"/>
    </w:rPr>
  </w:style>
  <w:style w:type="paragraph" w:customStyle="1" w:styleId="544E2603F8C5467FA414D22903090C785">
    <w:name w:val="544E2603F8C5467FA414D22903090C785"/>
    <w:rsid w:val="00181572"/>
    <w:pPr>
      <w:spacing w:after="180" w:line="252" w:lineRule="auto"/>
    </w:pPr>
    <w:rPr>
      <w:rFonts w:eastAsiaTheme="minorHAnsi"/>
      <w:color w:val="262626" w:themeColor="text1" w:themeTint="D9"/>
    </w:rPr>
  </w:style>
  <w:style w:type="paragraph" w:customStyle="1" w:styleId="679C1B350D7F4C44A7600C3CC8FB8F6E5">
    <w:name w:val="679C1B350D7F4C44A7600C3CC8FB8F6E5"/>
    <w:rsid w:val="00181572"/>
    <w:pPr>
      <w:spacing w:after="180" w:line="252" w:lineRule="auto"/>
    </w:pPr>
    <w:rPr>
      <w:rFonts w:eastAsiaTheme="minorHAnsi"/>
      <w:color w:val="262626" w:themeColor="text1" w:themeTint="D9"/>
    </w:rPr>
  </w:style>
  <w:style w:type="paragraph" w:customStyle="1" w:styleId="380F6366AA774972AF85C6B3F909B61410">
    <w:name w:val="380F6366AA774972AF85C6B3F909B61410"/>
    <w:rsid w:val="00181572"/>
    <w:pPr>
      <w:spacing w:after="180" w:line="252" w:lineRule="auto"/>
    </w:pPr>
    <w:rPr>
      <w:rFonts w:eastAsiaTheme="minorHAnsi"/>
      <w:color w:val="262626" w:themeColor="text1" w:themeTint="D9"/>
    </w:rPr>
  </w:style>
  <w:style w:type="paragraph" w:customStyle="1" w:styleId="B9CE913AED444865A02D8A928694AFFC10">
    <w:name w:val="B9CE913AED444865A02D8A928694AFFC10"/>
    <w:rsid w:val="00181572"/>
    <w:pPr>
      <w:spacing w:after="180" w:line="252" w:lineRule="auto"/>
    </w:pPr>
    <w:rPr>
      <w:rFonts w:eastAsiaTheme="minorHAnsi"/>
      <w:color w:val="262626" w:themeColor="text1" w:themeTint="D9"/>
    </w:rPr>
  </w:style>
  <w:style w:type="paragraph" w:customStyle="1" w:styleId="862D56F6CC26405EB994CA3A2DA531E81">
    <w:name w:val="862D56F6CC26405EB994CA3A2DA531E81"/>
    <w:rsid w:val="00181572"/>
    <w:pPr>
      <w:spacing w:after="180" w:line="252" w:lineRule="auto"/>
    </w:pPr>
    <w:rPr>
      <w:rFonts w:eastAsiaTheme="minorHAnsi"/>
      <w:color w:val="262626" w:themeColor="text1" w:themeTint="D9"/>
    </w:rPr>
  </w:style>
  <w:style w:type="paragraph" w:customStyle="1" w:styleId="FC3AC6B1DF094FE087CEBA451537C7941">
    <w:name w:val="FC3AC6B1DF094FE087CEBA451537C7941"/>
    <w:rsid w:val="00181572"/>
    <w:pPr>
      <w:spacing w:after="180" w:line="252" w:lineRule="auto"/>
    </w:pPr>
    <w:rPr>
      <w:rFonts w:eastAsiaTheme="minorHAnsi"/>
      <w:color w:val="262626" w:themeColor="text1" w:themeTint="D9"/>
    </w:rPr>
  </w:style>
  <w:style w:type="paragraph" w:customStyle="1" w:styleId="4F29AA37B30C42FD80EE860677ABF1351">
    <w:name w:val="4F29AA37B30C42FD80EE860677ABF1351"/>
    <w:rsid w:val="00181572"/>
    <w:pPr>
      <w:spacing w:after="180" w:line="252" w:lineRule="auto"/>
    </w:pPr>
    <w:rPr>
      <w:rFonts w:eastAsiaTheme="minorHAnsi"/>
      <w:color w:val="262626" w:themeColor="text1" w:themeTint="D9"/>
    </w:rPr>
  </w:style>
  <w:style w:type="paragraph" w:customStyle="1" w:styleId="C9D9FA8816974D08BD075D572BC89FC41">
    <w:name w:val="C9D9FA8816974D08BD075D572BC89FC41"/>
    <w:rsid w:val="00181572"/>
    <w:pPr>
      <w:spacing w:after="180" w:line="252" w:lineRule="auto"/>
    </w:pPr>
    <w:rPr>
      <w:rFonts w:eastAsiaTheme="minorHAnsi"/>
      <w:color w:val="262626" w:themeColor="text1" w:themeTint="D9"/>
    </w:rPr>
  </w:style>
  <w:style w:type="paragraph" w:customStyle="1" w:styleId="2C9BE9B366F74F2E80E43EA99D6E46BA1">
    <w:name w:val="2C9BE9B366F74F2E80E43EA99D6E46BA1"/>
    <w:rsid w:val="00181572"/>
    <w:pPr>
      <w:spacing w:after="180" w:line="252" w:lineRule="auto"/>
    </w:pPr>
    <w:rPr>
      <w:rFonts w:eastAsiaTheme="minorHAnsi"/>
      <w:color w:val="262626" w:themeColor="text1" w:themeTint="D9"/>
    </w:rPr>
  </w:style>
  <w:style w:type="paragraph" w:customStyle="1" w:styleId="50D2324AC149443E93739A27C0422B221">
    <w:name w:val="50D2324AC149443E93739A27C0422B221"/>
    <w:rsid w:val="00181572"/>
    <w:pPr>
      <w:spacing w:after="180" w:line="252" w:lineRule="auto"/>
    </w:pPr>
    <w:rPr>
      <w:rFonts w:eastAsiaTheme="minorHAnsi"/>
      <w:color w:val="262626" w:themeColor="text1" w:themeTint="D9"/>
    </w:rPr>
  </w:style>
  <w:style w:type="paragraph" w:customStyle="1" w:styleId="5B21E01CF606404DA0709D283315CD421">
    <w:name w:val="5B21E01CF606404DA0709D283315CD421"/>
    <w:rsid w:val="00181572"/>
    <w:pPr>
      <w:spacing w:after="180" w:line="252" w:lineRule="auto"/>
    </w:pPr>
    <w:rPr>
      <w:rFonts w:eastAsiaTheme="minorHAnsi"/>
      <w:color w:val="262626" w:themeColor="text1" w:themeTint="D9"/>
    </w:rPr>
  </w:style>
  <w:style w:type="paragraph" w:customStyle="1" w:styleId="38B28D507B684F6E91AFE2A79350F6B21">
    <w:name w:val="38B28D507B684F6E91AFE2A79350F6B21"/>
    <w:rsid w:val="00181572"/>
    <w:pPr>
      <w:spacing w:after="180" w:line="252" w:lineRule="auto"/>
    </w:pPr>
    <w:rPr>
      <w:rFonts w:eastAsiaTheme="minorHAnsi"/>
      <w:color w:val="262626" w:themeColor="text1" w:themeTint="D9"/>
    </w:rPr>
  </w:style>
  <w:style w:type="paragraph" w:customStyle="1" w:styleId="DDF3D329E0424DB597E6EE4BE6D624EF1">
    <w:name w:val="DDF3D329E0424DB597E6EE4BE6D624EF1"/>
    <w:rsid w:val="00181572"/>
    <w:pPr>
      <w:spacing w:after="180" w:line="252" w:lineRule="auto"/>
    </w:pPr>
    <w:rPr>
      <w:rFonts w:eastAsiaTheme="minorHAnsi"/>
      <w:color w:val="262626" w:themeColor="text1" w:themeTint="D9"/>
    </w:rPr>
  </w:style>
  <w:style w:type="paragraph" w:customStyle="1" w:styleId="DF238AB8C9EF421789FFC259C145646E1">
    <w:name w:val="DF238AB8C9EF421789FFC259C145646E1"/>
    <w:rsid w:val="00181572"/>
    <w:pPr>
      <w:spacing w:after="180" w:line="252" w:lineRule="auto"/>
    </w:pPr>
    <w:rPr>
      <w:rFonts w:eastAsiaTheme="minorHAnsi"/>
      <w:color w:val="262626" w:themeColor="text1" w:themeTint="D9"/>
    </w:rPr>
  </w:style>
  <w:style w:type="paragraph" w:customStyle="1" w:styleId="0D42DDA8EF2F4FCEB1C90249603C0D5A1">
    <w:name w:val="0D42DDA8EF2F4FCEB1C90249603C0D5A1"/>
    <w:rsid w:val="00181572"/>
    <w:pPr>
      <w:spacing w:after="0" w:line="240" w:lineRule="auto"/>
      <w:contextualSpacing/>
    </w:pPr>
    <w:rPr>
      <w:rFonts w:asciiTheme="majorHAnsi" w:eastAsiaTheme="majorEastAsia" w:hAnsiTheme="majorHAnsi" w:cstheme="majorBidi"/>
      <w:caps/>
      <w:color w:val="2E74B5" w:themeColor="accent1" w:themeShade="BF"/>
      <w:kern w:val="28"/>
      <w:sz w:val="48"/>
      <w:szCs w:val="56"/>
    </w:rPr>
  </w:style>
  <w:style w:type="paragraph" w:customStyle="1" w:styleId="15228A39A4F64A958BFC9AF1212C9D1011">
    <w:name w:val="15228A39A4F64A958BFC9AF1212C9D1011"/>
    <w:rsid w:val="00181572"/>
    <w:pPr>
      <w:spacing w:after="0" w:line="240" w:lineRule="auto"/>
      <w:contextualSpacing/>
    </w:pPr>
    <w:rPr>
      <w:rFonts w:asciiTheme="majorHAnsi" w:eastAsiaTheme="majorEastAsia" w:hAnsiTheme="majorHAnsi" w:cstheme="majorBidi"/>
      <w:caps/>
      <w:color w:val="2E74B5" w:themeColor="accent1" w:themeShade="BF"/>
      <w:kern w:val="28"/>
      <w:sz w:val="48"/>
      <w:szCs w:val="56"/>
    </w:rPr>
  </w:style>
  <w:style w:type="paragraph" w:customStyle="1" w:styleId="7912CC51E22A462188B7A344894735F611">
    <w:name w:val="7912CC51E22A462188B7A344894735F611"/>
    <w:rsid w:val="00181572"/>
    <w:pPr>
      <w:spacing w:after="0" w:line="240" w:lineRule="auto"/>
      <w:contextualSpacing/>
    </w:pPr>
    <w:rPr>
      <w:rFonts w:asciiTheme="majorHAnsi" w:eastAsiaTheme="majorEastAsia" w:hAnsiTheme="majorHAnsi" w:cstheme="majorBidi"/>
      <w:caps/>
      <w:color w:val="2E74B5" w:themeColor="accent1" w:themeShade="BF"/>
      <w:kern w:val="28"/>
      <w:sz w:val="48"/>
      <w:szCs w:val="56"/>
    </w:rPr>
  </w:style>
  <w:style w:type="paragraph" w:customStyle="1" w:styleId="F3BDA25B1B2A4BB080BA2CFD52CFBF5D">
    <w:name w:val="F3BDA25B1B2A4BB080BA2CFD52CFBF5D"/>
    <w:rsid w:val="00181572"/>
  </w:style>
  <w:style w:type="paragraph" w:customStyle="1" w:styleId="3F9AD894D92F46C6A6D2495C633BF3D012">
    <w:name w:val="3F9AD894D92F46C6A6D2495C633BF3D012"/>
    <w:rsid w:val="00BE0A9B"/>
    <w:pPr>
      <w:spacing w:after="180" w:line="252" w:lineRule="auto"/>
    </w:pPr>
    <w:rPr>
      <w:rFonts w:eastAsiaTheme="minorHAnsi"/>
      <w:color w:val="262626" w:themeColor="text1" w:themeTint="D9"/>
    </w:rPr>
  </w:style>
  <w:style w:type="paragraph" w:customStyle="1" w:styleId="8AD8C72B236D477580D7AD4A3942676412">
    <w:name w:val="8AD8C72B236D477580D7AD4A3942676412"/>
    <w:rsid w:val="00BE0A9B"/>
    <w:pPr>
      <w:spacing w:after="180" w:line="252" w:lineRule="auto"/>
    </w:pPr>
    <w:rPr>
      <w:rFonts w:eastAsiaTheme="minorHAnsi"/>
      <w:color w:val="262626" w:themeColor="text1" w:themeTint="D9"/>
    </w:rPr>
  </w:style>
  <w:style w:type="paragraph" w:customStyle="1" w:styleId="168F4917B85943B0BCE3DACCF96F6CD012">
    <w:name w:val="168F4917B85943B0BCE3DACCF96F6CD012"/>
    <w:rsid w:val="00BE0A9B"/>
    <w:pPr>
      <w:spacing w:after="180" w:line="252" w:lineRule="auto"/>
    </w:pPr>
    <w:rPr>
      <w:rFonts w:eastAsiaTheme="minorHAnsi"/>
      <w:color w:val="262626" w:themeColor="text1" w:themeTint="D9"/>
    </w:rPr>
  </w:style>
  <w:style w:type="paragraph" w:customStyle="1" w:styleId="6E7197A6EFC64436A15342EF43437E7A12">
    <w:name w:val="6E7197A6EFC64436A15342EF43437E7A12"/>
    <w:rsid w:val="00BE0A9B"/>
    <w:pPr>
      <w:spacing w:after="180" w:line="252" w:lineRule="auto"/>
    </w:pPr>
    <w:rPr>
      <w:rFonts w:eastAsiaTheme="minorHAnsi"/>
      <w:color w:val="262626" w:themeColor="text1" w:themeTint="D9"/>
    </w:rPr>
  </w:style>
  <w:style w:type="paragraph" w:customStyle="1" w:styleId="8B13FE6041DC486AA1F94C15847351D912">
    <w:name w:val="8B13FE6041DC486AA1F94C15847351D912"/>
    <w:rsid w:val="00BE0A9B"/>
    <w:pPr>
      <w:spacing w:after="180" w:line="252" w:lineRule="auto"/>
    </w:pPr>
    <w:rPr>
      <w:rFonts w:eastAsiaTheme="minorHAnsi"/>
      <w:color w:val="262626" w:themeColor="text1" w:themeTint="D9"/>
    </w:rPr>
  </w:style>
  <w:style w:type="paragraph" w:customStyle="1" w:styleId="691A6AC3AD9A4F1BB44465352BE8D4206">
    <w:name w:val="691A6AC3AD9A4F1BB44465352BE8D4206"/>
    <w:rsid w:val="00BE0A9B"/>
    <w:pPr>
      <w:spacing w:after="180" w:line="252" w:lineRule="auto"/>
    </w:pPr>
    <w:rPr>
      <w:rFonts w:eastAsiaTheme="minorHAnsi"/>
      <w:color w:val="262626" w:themeColor="text1" w:themeTint="D9"/>
    </w:rPr>
  </w:style>
  <w:style w:type="paragraph" w:customStyle="1" w:styleId="36684B8D0BC04E6A9AE20FA01FCB42B56">
    <w:name w:val="36684B8D0BC04E6A9AE20FA01FCB42B56"/>
    <w:rsid w:val="00BE0A9B"/>
    <w:pPr>
      <w:spacing w:after="180" w:line="252" w:lineRule="auto"/>
    </w:pPr>
    <w:rPr>
      <w:rFonts w:eastAsiaTheme="minorHAnsi"/>
      <w:color w:val="262626" w:themeColor="text1" w:themeTint="D9"/>
    </w:rPr>
  </w:style>
  <w:style w:type="paragraph" w:customStyle="1" w:styleId="524561B610F948BD9A55A2C25FF9EDB86">
    <w:name w:val="524561B610F948BD9A55A2C25FF9EDB86"/>
    <w:rsid w:val="00BE0A9B"/>
    <w:pPr>
      <w:spacing w:after="180" w:line="252" w:lineRule="auto"/>
    </w:pPr>
    <w:rPr>
      <w:rFonts w:eastAsiaTheme="minorHAnsi"/>
      <w:color w:val="262626" w:themeColor="text1" w:themeTint="D9"/>
    </w:rPr>
  </w:style>
  <w:style w:type="paragraph" w:customStyle="1" w:styleId="F63185CE2E4E4843AEAE0A2BD6CB1ED16">
    <w:name w:val="F63185CE2E4E4843AEAE0A2BD6CB1ED16"/>
    <w:rsid w:val="00BE0A9B"/>
    <w:pPr>
      <w:spacing w:after="180" w:line="252" w:lineRule="auto"/>
    </w:pPr>
    <w:rPr>
      <w:rFonts w:eastAsiaTheme="minorHAnsi"/>
      <w:color w:val="262626" w:themeColor="text1" w:themeTint="D9"/>
    </w:rPr>
  </w:style>
  <w:style w:type="paragraph" w:customStyle="1" w:styleId="9524A66649374458BD48DD85AE4D61A96">
    <w:name w:val="9524A66649374458BD48DD85AE4D61A96"/>
    <w:rsid w:val="00BE0A9B"/>
    <w:pPr>
      <w:spacing w:after="180" w:line="252" w:lineRule="auto"/>
    </w:pPr>
    <w:rPr>
      <w:rFonts w:eastAsiaTheme="minorHAnsi"/>
      <w:color w:val="262626" w:themeColor="text1" w:themeTint="D9"/>
    </w:rPr>
  </w:style>
  <w:style w:type="paragraph" w:customStyle="1" w:styleId="BCB3C4A018C84BA4BDCEF3DA01ACCDAE6">
    <w:name w:val="BCB3C4A018C84BA4BDCEF3DA01ACCDAE6"/>
    <w:rsid w:val="00BE0A9B"/>
    <w:pPr>
      <w:spacing w:after="180" w:line="252" w:lineRule="auto"/>
    </w:pPr>
    <w:rPr>
      <w:rFonts w:eastAsiaTheme="minorHAnsi"/>
      <w:color w:val="262626" w:themeColor="text1" w:themeTint="D9"/>
    </w:rPr>
  </w:style>
  <w:style w:type="paragraph" w:customStyle="1" w:styleId="C43FC2E3ED5049B8983DB87841BD8C3E6">
    <w:name w:val="C43FC2E3ED5049B8983DB87841BD8C3E6"/>
    <w:rsid w:val="00BE0A9B"/>
    <w:pPr>
      <w:spacing w:after="180" w:line="252" w:lineRule="auto"/>
    </w:pPr>
    <w:rPr>
      <w:rFonts w:eastAsiaTheme="minorHAnsi"/>
      <w:color w:val="262626" w:themeColor="text1" w:themeTint="D9"/>
    </w:rPr>
  </w:style>
  <w:style w:type="paragraph" w:customStyle="1" w:styleId="4BADD7A20EB941C5BA023B688DD9C6806">
    <w:name w:val="4BADD7A20EB941C5BA023B688DD9C6806"/>
    <w:rsid w:val="00BE0A9B"/>
    <w:pPr>
      <w:spacing w:after="180" w:line="252" w:lineRule="auto"/>
    </w:pPr>
    <w:rPr>
      <w:rFonts w:eastAsiaTheme="minorHAnsi"/>
      <w:color w:val="262626" w:themeColor="text1" w:themeTint="D9"/>
    </w:rPr>
  </w:style>
  <w:style w:type="paragraph" w:customStyle="1" w:styleId="BBCD6A186BCC45DBABFCFCBB2A72166A12">
    <w:name w:val="BBCD6A186BCC45DBABFCFCBB2A72166A12"/>
    <w:rsid w:val="00BE0A9B"/>
    <w:pPr>
      <w:spacing w:after="180" w:line="252" w:lineRule="auto"/>
    </w:pPr>
    <w:rPr>
      <w:rFonts w:eastAsiaTheme="minorHAnsi"/>
      <w:color w:val="262626" w:themeColor="text1" w:themeTint="D9"/>
    </w:rPr>
  </w:style>
  <w:style w:type="paragraph" w:customStyle="1" w:styleId="24365BB7BC7F4C11894BE6B31B86A79712">
    <w:name w:val="24365BB7BC7F4C11894BE6B31B86A79712"/>
    <w:rsid w:val="00BE0A9B"/>
    <w:pPr>
      <w:spacing w:after="180" w:line="252" w:lineRule="auto"/>
    </w:pPr>
    <w:rPr>
      <w:rFonts w:eastAsiaTheme="minorHAnsi"/>
      <w:color w:val="262626" w:themeColor="text1" w:themeTint="D9"/>
    </w:rPr>
  </w:style>
  <w:style w:type="paragraph" w:customStyle="1" w:styleId="6666E1E2EE0C49DB9337EF543581515212">
    <w:name w:val="6666E1E2EE0C49DB9337EF543581515212"/>
    <w:rsid w:val="00BE0A9B"/>
    <w:pPr>
      <w:spacing w:after="180" w:line="252" w:lineRule="auto"/>
    </w:pPr>
    <w:rPr>
      <w:rFonts w:eastAsiaTheme="minorHAnsi"/>
      <w:color w:val="262626" w:themeColor="text1" w:themeTint="D9"/>
    </w:rPr>
  </w:style>
  <w:style w:type="paragraph" w:customStyle="1" w:styleId="21237A6D92C04DC5B96C22328BD4BF1B12">
    <w:name w:val="21237A6D92C04DC5B96C22328BD4BF1B12"/>
    <w:rsid w:val="00BE0A9B"/>
    <w:pPr>
      <w:spacing w:after="180" w:line="252" w:lineRule="auto"/>
    </w:pPr>
    <w:rPr>
      <w:rFonts w:eastAsiaTheme="minorHAnsi"/>
      <w:color w:val="262626" w:themeColor="text1" w:themeTint="D9"/>
    </w:rPr>
  </w:style>
  <w:style w:type="paragraph" w:customStyle="1" w:styleId="BAF220D2D3C64C9D9706BB434013DECB12">
    <w:name w:val="BAF220D2D3C64C9D9706BB434013DECB12"/>
    <w:rsid w:val="00BE0A9B"/>
    <w:pPr>
      <w:spacing w:after="180" w:line="252" w:lineRule="auto"/>
    </w:pPr>
    <w:rPr>
      <w:rFonts w:eastAsiaTheme="minorHAnsi"/>
      <w:color w:val="262626" w:themeColor="text1" w:themeTint="D9"/>
    </w:rPr>
  </w:style>
  <w:style w:type="paragraph" w:customStyle="1" w:styleId="92F987DFB0734E7D887E3E1B178F0A9F4">
    <w:name w:val="92F987DFB0734E7D887E3E1B178F0A9F4"/>
    <w:rsid w:val="00BE0A9B"/>
    <w:pPr>
      <w:spacing w:after="180" w:line="252" w:lineRule="auto"/>
      <w:ind w:left="720"/>
      <w:contextualSpacing/>
    </w:pPr>
    <w:rPr>
      <w:rFonts w:eastAsiaTheme="minorHAnsi"/>
      <w:color w:val="262626" w:themeColor="text1" w:themeTint="D9"/>
    </w:rPr>
  </w:style>
  <w:style w:type="paragraph" w:customStyle="1" w:styleId="279CB8ED3FBD4735A4C192BD1EF11EDC4">
    <w:name w:val="279CB8ED3FBD4735A4C192BD1EF11EDC4"/>
    <w:rsid w:val="00BE0A9B"/>
    <w:pPr>
      <w:spacing w:after="180" w:line="252" w:lineRule="auto"/>
      <w:ind w:left="720"/>
      <w:contextualSpacing/>
    </w:pPr>
    <w:rPr>
      <w:rFonts w:eastAsiaTheme="minorHAnsi"/>
      <w:color w:val="262626" w:themeColor="text1" w:themeTint="D9"/>
    </w:rPr>
  </w:style>
  <w:style w:type="paragraph" w:customStyle="1" w:styleId="F3BDA25B1B2A4BB080BA2CFD52CFBF5D1">
    <w:name w:val="F3BDA25B1B2A4BB080BA2CFD52CFBF5D1"/>
    <w:rsid w:val="00BE0A9B"/>
    <w:pPr>
      <w:spacing w:after="180" w:line="252" w:lineRule="auto"/>
    </w:pPr>
    <w:rPr>
      <w:rFonts w:eastAsiaTheme="minorHAnsi"/>
      <w:color w:val="262626" w:themeColor="text1" w:themeTint="D9"/>
    </w:rPr>
  </w:style>
  <w:style w:type="paragraph" w:customStyle="1" w:styleId="9DB3B9D355444809AE0D2A2DC4473BB212">
    <w:name w:val="9DB3B9D355444809AE0D2A2DC4473BB212"/>
    <w:rsid w:val="00BE0A9B"/>
    <w:pPr>
      <w:spacing w:after="180" w:line="252" w:lineRule="auto"/>
    </w:pPr>
    <w:rPr>
      <w:rFonts w:eastAsiaTheme="minorHAnsi"/>
      <w:color w:val="262626" w:themeColor="text1" w:themeTint="D9"/>
    </w:rPr>
  </w:style>
  <w:style w:type="paragraph" w:customStyle="1" w:styleId="776B88381B034A86A784FA164038F89812">
    <w:name w:val="776B88381B034A86A784FA164038F89812"/>
    <w:rsid w:val="00BE0A9B"/>
    <w:pPr>
      <w:spacing w:after="180" w:line="252" w:lineRule="auto"/>
    </w:pPr>
    <w:rPr>
      <w:rFonts w:eastAsiaTheme="minorHAnsi"/>
      <w:color w:val="262626" w:themeColor="text1" w:themeTint="D9"/>
    </w:rPr>
  </w:style>
  <w:style w:type="paragraph" w:customStyle="1" w:styleId="23AB2D6B2E4D4BC588553DC3858F001712">
    <w:name w:val="23AB2D6B2E4D4BC588553DC3858F001712"/>
    <w:rsid w:val="00BE0A9B"/>
    <w:pPr>
      <w:spacing w:after="180" w:line="252" w:lineRule="auto"/>
    </w:pPr>
    <w:rPr>
      <w:rFonts w:eastAsiaTheme="minorHAnsi"/>
      <w:color w:val="262626" w:themeColor="text1" w:themeTint="D9"/>
    </w:rPr>
  </w:style>
  <w:style w:type="paragraph" w:customStyle="1" w:styleId="526F4E1F4ACB41218145304DB92FAF3412">
    <w:name w:val="526F4E1F4ACB41218145304DB92FAF3412"/>
    <w:rsid w:val="00BE0A9B"/>
    <w:pPr>
      <w:spacing w:after="180" w:line="252" w:lineRule="auto"/>
    </w:pPr>
    <w:rPr>
      <w:rFonts w:eastAsiaTheme="minorHAnsi"/>
      <w:color w:val="262626" w:themeColor="text1" w:themeTint="D9"/>
    </w:rPr>
  </w:style>
  <w:style w:type="paragraph" w:customStyle="1" w:styleId="F294A8F734184500A2142464DF0D2FBA4">
    <w:name w:val="F294A8F734184500A2142464DF0D2FBA4"/>
    <w:rsid w:val="00BE0A9B"/>
    <w:pPr>
      <w:spacing w:after="180" w:line="252" w:lineRule="auto"/>
      <w:ind w:left="720"/>
      <w:contextualSpacing/>
    </w:pPr>
    <w:rPr>
      <w:rFonts w:eastAsiaTheme="minorHAnsi"/>
      <w:color w:val="262626" w:themeColor="text1" w:themeTint="D9"/>
    </w:rPr>
  </w:style>
  <w:style w:type="paragraph" w:customStyle="1" w:styleId="A15EA2F4FD514F6AB244CA088B696ACE4">
    <w:name w:val="A15EA2F4FD514F6AB244CA088B696ACE4"/>
    <w:rsid w:val="00BE0A9B"/>
    <w:pPr>
      <w:spacing w:after="180" w:line="252" w:lineRule="auto"/>
      <w:ind w:left="720"/>
      <w:contextualSpacing/>
    </w:pPr>
    <w:rPr>
      <w:rFonts w:eastAsiaTheme="minorHAnsi"/>
      <w:color w:val="262626" w:themeColor="text1" w:themeTint="D9"/>
    </w:rPr>
  </w:style>
  <w:style w:type="paragraph" w:customStyle="1" w:styleId="7BA804783D2444AE964FF698D84CFB1611">
    <w:name w:val="7BA804783D2444AE964FF698D84CFB1611"/>
    <w:rsid w:val="00BE0A9B"/>
    <w:pPr>
      <w:spacing w:after="180" w:line="252" w:lineRule="auto"/>
    </w:pPr>
    <w:rPr>
      <w:rFonts w:eastAsiaTheme="minorHAnsi"/>
      <w:color w:val="262626" w:themeColor="text1" w:themeTint="D9"/>
    </w:rPr>
  </w:style>
  <w:style w:type="paragraph" w:customStyle="1" w:styleId="FB276EA6B0F9410EA45D9B03194E148D11">
    <w:name w:val="FB276EA6B0F9410EA45D9B03194E148D11"/>
    <w:rsid w:val="00BE0A9B"/>
    <w:pPr>
      <w:spacing w:after="180" w:line="252" w:lineRule="auto"/>
    </w:pPr>
    <w:rPr>
      <w:rFonts w:eastAsiaTheme="minorHAnsi"/>
      <w:color w:val="262626" w:themeColor="text1" w:themeTint="D9"/>
    </w:rPr>
  </w:style>
  <w:style w:type="paragraph" w:customStyle="1" w:styleId="FBC2CE8D3775475C8733811C55AF563E11">
    <w:name w:val="FBC2CE8D3775475C8733811C55AF563E11"/>
    <w:rsid w:val="00BE0A9B"/>
    <w:pPr>
      <w:spacing w:after="180" w:line="252" w:lineRule="auto"/>
    </w:pPr>
    <w:rPr>
      <w:rFonts w:eastAsiaTheme="minorHAnsi"/>
      <w:color w:val="262626" w:themeColor="text1" w:themeTint="D9"/>
    </w:rPr>
  </w:style>
  <w:style w:type="paragraph" w:customStyle="1" w:styleId="A986B918A055418689566DA7AFAA22A711">
    <w:name w:val="A986B918A055418689566DA7AFAA22A711"/>
    <w:rsid w:val="00BE0A9B"/>
    <w:pPr>
      <w:spacing w:after="180" w:line="252" w:lineRule="auto"/>
    </w:pPr>
    <w:rPr>
      <w:rFonts w:eastAsiaTheme="minorHAnsi"/>
      <w:color w:val="262626" w:themeColor="text1" w:themeTint="D9"/>
    </w:rPr>
  </w:style>
  <w:style w:type="paragraph" w:customStyle="1" w:styleId="A0FB4B4F609245B897CACBC811898C757">
    <w:name w:val="A0FB4B4F609245B897CACBC811898C757"/>
    <w:rsid w:val="00BE0A9B"/>
    <w:pPr>
      <w:spacing w:after="180" w:line="252" w:lineRule="auto"/>
    </w:pPr>
    <w:rPr>
      <w:rFonts w:eastAsiaTheme="minorHAnsi"/>
      <w:color w:val="262626" w:themeColor="text1" w:themeTint="D9"/>
    </w:rPr>
  </w:style>
  <w:style w:type="paragraph" w:customStyle="1" w:styleId="A9131D6A99BC48528E9ACD30D831AA136">
    <w:name w:val="A9131D6A99BC48528E9ACD30D831AA136"/>
    <w:rsid w:val="00BE0A9B"/>
    <w:pPr>
      <w:spacing w:after="180" w:line="252" w:lineRule="auto"/>
    </w:pPr>
    <w:rPr>
      <w:rFonts w:eastAsiaTheme="minorHAnsi"/>
      <w:color w:val="262626" w:themeColor="text1" w:themeTint="D9"/>
    </w:rPr>
  </w:style>
  <w:style w:type="paragraph" w:customStyle="1" w:styleId="544E2603F8C5467FA414D22903090C786">
    <w:name w:val="544E2603F8C5467FA414D22903090C786"/>
    <w:rsid w:val="00BE0A9B"/>
    <w:pPr>
      <w:spacing w:after="180" w:line="252" w:lineRule="auto"/>
    </w:pPr>
    <w:rPr>
      <w:rFonts w:eastAsiaTheme="minorHAnsi"/>
      <w:color w:val="262626" w:themeColor="text1" w:themeTint="D9"/>
    </w:rPr>
  </w:style>
  <w:style w:type="paragraph" w:customStyle="1" w:styleId="679C1B350D7F4C44A7600C3CC8FB8F6E6">
    <w:name w:val="679C1B350D7F4C44A7600C3CC8FB8F6E6"/>
    <w:rsid w:val="00BE0A9B"/>
    <w:pPr>
      <w:spacing w:after="180" w:line="252" w:lineRule="auto"/>
    </w:pPr>
    <w:rPr>
      <w:rFonts w:eastAsiaTheme="minorHAnsi"/>
      <w:color w:val="262626" w:themeColor="text1" w:themeTint="D9"/>
    </w:rPr>
  </w:style>
  <w:style w:type="paragraph" w:customStyle="1" w:styleId="380F6366AA774972AF85C6B3F909B61411">
    <w:name w:val="380F6366AA774972AF85C6B3F909B61411"/>
    <w:rsid w:val="00BE0A9B"/>
    <w:pPr>
      <w:spacing w:after="180" w:line="252" w:lineRule="auto"/>
    </w:pPr>
    <w:rPr>
      <w:rFonts w:eastAsiaTheme="minorHAnsi"/>
      <w:color w:val="262626" w:themeColor="text1" w:themeTint="D9"/>
    </w:rPr>
  </w:style>
  <w:style w:type="paragraph" w:customStyle="1" w:styleId="B9CE913AED444865A02D8A928694AFFC11">
    <w:name w:val="B9CE913AED444865A02D8A928694AFFC11"/>
    <w:rsid w:val="00BE0A9B"/>
    <w:pPr>
      <w:spacing w:after="180" w:line="252" w:lineRule="auto"/>
    </w:pPr>
    <w:rPr>
      <w:rFonts w:eastAsiaTheme="minorHAnsi"/>
      <w:color w:val="262626" w:themeColor="text1" w:themeTint="D9"/>
    </w:rPr>
  </w:style>
  <w:style w:type="paragraph" w:customStyle="1" w:styleId="862D56F6CC26405EB994CA3A2DA531E82">
    <w:name w:val="862D56F6CC26405EB994CA3A2DA531E82"/>
    <w:rsid w:val="00BE0A9B"/>
    <w:pPr>
      <w:spacing w:after="180" w:line="252" w:lineRule="auto"/>
    </w:pPr>
    <w:rPr>
      <w:rFonts w:eastAsiaTheme="minorHAnsi"/>
      <w:color w:val="262626" w:themeColor="text1" w:themeTint="D9"/>
    </w:rPr>
  </w:style>
  <w:style w:type="paragraph" w:customStyle="1" w:styleId="FC3AC6B1DF094FE087CEBA451537C7942">
    <w:name w:val="FC3AC6B1DF094FE087CEBA451537C7942"/>
    <w:rsid w:val="00BE0A9B"/>
    <w:pPr>
      <w:spacing w:after="180" w:line="252" w:lineRule="auto"/>
    </w:pPr>
    <w:rPr>
      <w:rFonts w:eastAsiaTheme="minorHAnsi"/>
      <w:color w:val="262626" w:themeColor="text1" w:themeTint="D9"/>
    </w:rPr>
  </w:style>
  <w:style w:type="paragraph" w:customStyle="1" w:styleId="4F29AA37B30C42FD80EE860677ABF1352">
    <w:name w:val="4F29AA37B30C42FD80EE860677ABF1352"/>
    <w:rsid w:val="00BE0A9B"/>
    <w:pPr>
      <w:spacing w:after="180" w:line="252" w:lineRule="auto"/>
    </w:pPr>
    <w:rPr>
      <w:rFonts w:eastAsiaTheme="minorHAnsi"/>
      <w:color w:val="262626" w:themeColor="text1" w:themeTint="D9"/>
    </w:rPr>
  </w:style>
  <w:style w:type="paragraph" w:customStyle="1" w:styleId="C9D9FA8816974D08BD075D572BC89FC42">
    <w:name w:val="C9D9FA8816974D08BD075D572BC89FC42"/>
    <w:rsid w:val="00BE0A9B"/>
    <w:pPr>
      <w:spacing w:after="180" w:line="252" w:lineRule="auto"/>
    </w:pPr>
    <w:rPr>
      <w:rFonts w:eastAsiaTheme="minorHAnsi"/>
      <w:color w:val="262626" w:themeColor="text1" w:themeTint="D9"/>
    </w:rPr>
  </w:style>
  <w:style w:type="paragraph" w:customStyle="1" w:styleId="2C9BE9B366F74F2E80E43EA99D6E46BA2">
    <w:name w:val="2C9BE9B366F74F2E80E43EA99D6E46BA2"/>
    <w:rsid w:val="00BE0A9B"/>
    <w:pPr>
      <w:spacing w:after="180" w:line="252" w:lineRule="auto"/>
    </w:pPr>
    <w:rPr>
      <w:rFonts w:eastAsiaTheme="minorHAnsi"/>
      <w:color w:val="262626" w:themeColor="text1" w:themeTint="D9"/>
    </w:rPr>
  </w:style>
  <w:style w:type="paragraph" w:customStyle="1" w:styleId="50D2324AC149443E93739A27C0422B222">
    <w:name w:val="50D2324AC149443E93739A27C0422B222"/>
    <w:rsid w:val="00BE0A9B"/>
    <w:pPr>
      <w:spacing w:after="180" w:line="252" w:lineRule="auto"/>
    </w:pPr>
    <w:rPr>
      <w:rFonts w:eastAsiaTheme="minorHAnsi"/>
      <w:color w:val="262626" w:themeColor="text1" w:themeTint="D9"/>
    </w:rPr>
  </w:style>
  <w:style w:type="paragraph" w:customStyle="1" w:styleId="5B21E01CF606404DA0709D283315CD422">
    <w:name w:val="5B21E01CF606404DA0709D283315CD422"/>
    <w:rsid w:val="00BE0A9B"/>
    <w:pPr>
      <w:spacing w:after="180" w:line="252" w:lineRule="auto"/>
    </w:pPr>
    <w:rPr>
      <w:rFonts w:eastAsiaTheme="minorHAnsi"/>
      <w:color w:val="262626" w:themeColor="text1" w:themeTint="D9"/>
    </w:rPr>
  </w:style>
  <w:style w:type="paragraph" w:customStyle="1" w:styleId="38B28D507B684F6E91AFE2A79350F6B22">
    <w:name w:val="38B28D507B684F6E91AFE2A79350F6B22"/>
    <w:rsid w:val="00BE0A9B"/>
    <w:pPr>
      <w:spacing w:after="180" w:line="252" w:lineRule="auto"/>
    </w:pPr>
    <w:rPr>
      <w:rFonts w:eastAsiaTheme="minorHAnsi"/>
      <w:color w:val="262626" w:themeColor="text1" w:themeTint="D9"/>
    </w:rPr>
  </w:style>
  <w:style w:type="paragraph" w:customStyle="1" w:styleId="DDF3D329E0424DB597E6EE4BE6D624EF2">
    <w:name w:val="DDF3D329E0424DB597E6EE4BE6D624EF2"/>
    <w:rsid w:val="00BE0A9B"/>
    <w:pPr>
      <w:spacing w:after="180" w:line="252" w:lineRule="auto"/>
    </w:pPr>
    <w:rPr>
      <w:rFonts w:eastAsiaTheme="minorHAnsi"/>
      <w:color w:val="262626" w:themeColor="text1" w:themeTint="D9"/>
    </w:rPr>
  </w:style>
  <w:style w:type="paragraph" w:customStyle="1" w:styleId="DF238AB8C9EF421789FFC259C145646E2">
    <w:name w:val="DF238AB8C9EF421789FFC259C145646E2"/>
    <w:rsid w:val="00BE0A9B"/>
    <w:pPr>
      <w:spacing w:after="180" w:line="252" w:lineRule="auto"/>
    </w:pPr>
    <w:rPr>
      <w:rFonts w:eastAsiaTheme="minorHAnsi"/>
      <w:color w:val="262626" w:themeColor="text1" w:themeTint="D9"/>
    </w:rPr>
  </w:style>
  <w:style w:type="paragraph" w:customStyle="1" w:styleId="0D42DDA8EF2F4FCEB1C90249603C0D5A2">
    <w:name w:val="0D42DDA8EF2F4FCEB1C90249603C0D5A2"/>
    <w:rsid w:val="00BE0A9B"/>
    <w:pPr>
      <w:spacing w:after="0" w:line="240" w:lineRule="auto"/>
      <w:contextualSpacing/>
    </w:pPr>
    <w:rPr>
      <w:rFonts w:asciiTheme="majorHAnsi" w:eastAsiaTheme="majorEastAsia" w:hAnsiTheme="majorHAnsi" w:cstheme="majorBidi"/>
      <w:caps/>
      <w:color w:val="2E74B5" w:themeColor="accent1" w:themeShade="BF"/>
      <w:kern w:val="28"/>
      <w:sz w:val="48"/>
      <w:szCs w:val="56"/>
    </w:rPr>
  </w:style>
  <w:style w:type="paragraph" w:customStyle="1" w:styleId="15228A39A4F64A958BFC9AF1212C9D1012">
    <w:name w:val="15228A39A4F64A958BFC9AF1212C9D1012"/>
    <w:rsid w:val="00BE0A9B"/>
    <w:pPr>
      <w:spacing w:after="0" w:line="240" w:lineRule="auto"/>
      <w:contextualSpacing/>
    </w:pPr>
    <w:rPr>
      <w:rFonts w:asciiTheme="majorHAnsi" w:eastAsiaTheme="majorEastAsia" w:hAnsiTheme="majorHAnsi" w:cstheme="majorBidi"/>
      <w:caps/>
      <w:color w:val="2E74B5" w:themeColor="accent1" w:themeShade="BF"/>
      <w:kern w:val="28"/>
      <w:sz w:val="48"/>
      <w:szCs w:val="56"/>
    </w:rPr>
  </w:style>
  <w:style w:type="paragraph" w:customStyle="1" w:styleId="7912CC51E22A462188B7A344894735F612">
    <w:name w:val="7912CC51E22A462188B7A344894735F612"/>
    <w:rsid w:val="00BE0A9B"/>
    <w:pPr>
      <w:spacing w:after="0" w:line="240" w:lineRule="auto"/>
      <w:contextualSpacing/>
    </w:pPr>
    <w:rPr>
      <w:rFonts w:asciiTheme="majorHAnsi" w:eastAsiaTheme="majorEastAsia" w:hAnsiTheme="majorHAnsi" w:cstheme="majorBidi"/>
      <w:caps/>
      <w:color w:val="2E74B5" w:themeColor="accent1" w:themeShade="BF"/>
      <w:kern w:val="28"/>
      <w:sz w:val="48"/>
      <w:szCs w:val="56"/>
    </w:rPr>
  </w:style>
  <w:style w:type="paragraph" w:customStyle="1" w:styleId="D85C6196F4D14C3095F8C40B6175BAC6">
    <w:name w:val="D85C6196F4D14C3095F8C40B6175BAC6"/>
    <w:rsid w:val="00BE0A9B"/>
  </w:style>
  <w:style w:type="paragraph" w:customStyle="1" w:styleId="66BB171E081D4E69A4C9ED302056DBC3">
    <w:name w:val="66BB171E081D4E69A4C9ED302056DBC3"/>
    <w:rsid w:val="00BE0A9B"/>
  </w:style>
  <w:style w:type="paragraph" w:customStyle="1" w:styleId="3F9AD894D92F46C6A6D2495C633BF3D013">
    <w:name w:val="3F9AD894D92F46C6A6D2495C633BF3D013"/>
    <w:rsid w:val="00BE0A9B"/>
    <w:pPr>
      <w:spacing w:after="180" w:line="252" w:lineRule="auto"/>
    </w:pPr>
    <w:rPr>
      <w:rFonts w:eastAsiaTheme="minorHAnsi"/>
      <w:color w:val="262626" w:themeColor="text1" w:themeTint="D9"/>
    </w:rPr>
  </w:style>
  <w:style w:type="paragraph" w:customStyle="1" w:styleId="D85C6196F4D14C3095F8C40B6175BAC61">
    <w:name w:val="D85C6196F4D14C3095F8C40B6175BAC61"/>
    <w:rsid w:val="00BE0A9B"/>
    <w:pPr>
      <w:spacing w:after="180" w:line="252" w:lineRule="auto"/>
    </w:pPr>
    <w:rPr>
      <w:rFonts w:eastAsiaTheme="minorHAnsi"/>
      <w:color w:val="262626" w:themeColor="text1" w:themeTint="D9"/>
    </w:rPr>
  </w:style>
  <w:style w:type="paragraph" w:customStyle="1" w:styleId="8AD8C72B236D477580D7AD4A3942676413">
    <w:name w:val="8AD8C72B236D477580D7AD4A3942676413"/>
    <w:rsid w:val="00BE0A9B"/>
    <w:pPr>
      <w:spacing w:after="180" w:line="252" w:lineRule="auto"/>
    </w:pPr>
    <w:rPr>
      <w:rFonts w:eastAsiaTheme="minorHAnsi"/>
      <w:color w:val="262626" w:themeColor="text1" w:themeTint="D9"/>
    </w:rPr>
  </w:style>
  <w:style w:type="paragraph" w:customStyle="1" w:styleId="6E7197A6EFC64436A15342EF43437E7A13">
    <w:name w:val="6E7197A6EFC64436A15342EF43437E7A13"/>
    <w:rsid w:val="00BE0A9B"/>
    <w:pPr>
      <w:spacing w:after="180" w:line="252" w:lineRule="auto"/>
    </w:pPr>
    <w:rPr>
      <w:rFonts w:eastAsiaTheme="minorHAnsi"/>
      <w:color w:val="262626" w:themeColor="text1" w:themeTint="D9"/>
    </w:rPr>
  </w:style>
  <w:style w:type="paragraph" w:customStyle="1" w:styleId="66BB171E081D4E69A4C9ED302056DBC31">
    <w:name w:val="66BB171E081D4E69A4C9ED302056DBC31"/>
    <w:rsid w:val="00BE0A9B"/>
    <w:pPr>
      <w:spacing w:after="180" w:line="252" w:lineRule="auto"/>
    </w:pPr>
    <w:rPr>
      <w:rFonts w:eastAsiaTheme="minorHAnsi"/>
      <w:color w:val="262626" w:themeColor="text1" w:themeTint="D9"/>
    </w:rPr>
  </w:style>
  <w:style w:type="paragraph" w:customStyle="1" w:styleId="8B13FE6041DC486AA1F94C15847351D913">
    <w:name w:val="8B13FE6041DC486AA1F94C15847351D913"/>
    <w:rsid w:val="00BE0A9B"/>
    <w:pPr>
      <w:spacing w:after="180" w:line="252" w:lineRule="auto"/>
    </w:pPr>
    <w:rPr>
      <w:rFonts w:eastAsiaTheme="minorHAnsi"/>
      <w:color w:val="262626" w:themeColor="text1" w:themeTint="D9"/>
    </w:rPr>
  </w:style>
  <w:style w:type="paragraph" w:customStyle="1" w:styleId="691A6AC3AD9A4F1BB44465352BE8D4207">
    <w:name w:val="691A6AC3AD9A4F1BB44465352BE8D4207"/>
    <w:rsid w:val="00BE0A9B"/>
    <w:pPr>
      <w:spacing w:after="180" w:line="252" w:lineRule="auto"/>
    </w:pPr>
    <w:rPr>
      <w:rFonts w:eastAsiaTheme="minorHAnsi"/>
      <w:color w:val="262626" w:themeColor="text1" w:themeTint="D9"/>
    </w:rPr>
  </w:style>
  <w:style w:type="paragraph" w:customStyle="1" w:styleId="36684B8D0BC04E6A9AE20FA01FCB42B57">
    <w:name w:val="36684B8D0BC04E6A9AE20FA01FCB42B57"/>
    <w:rsid w:val="00BE0A9B"/>
    <w:pPr>
      <w:spacing w:after="180" w:line="252" w:lineRule="auto"/>
    </w:pPr>
    <w:rPr>
      <w:rFonts w:eastAsiaTheme="minorHAnsi"/>
      <w:color w:val="262626" w:themeColor="text1" w:themeTint="D9"/>
    </w:rPr>
  </w:style>
  <w:style w:type="paragraph" w:customStyle="1" w:styleId="524561B610F948BD9A55A2C25FF9EDB87">
    <w:name w:val="524561B610F948BD9A55A2C25FF9EDB87"/>
    <w:rsid w:val="00BE0A9B"/>
    <w:pPr>
      <w:spacing w:after="180" w:line="252" w:lineRule="auto"/>
    </w:pPr>
    <w:rPr>
      <w:rFonts w:eastAsiaTheme="minorHAnsi"/>
      <w:color w:val="262626" w:themeColor="text1" w:themeTint="D9"/>
    </w:rPr>
  </w:style>
  <w:style w:type="paragraph" w:customStyle="1" w:styleId="F63185CE2E4E4843AEAE0A2BD6CB1ED17">
    <w:name w:val="F63185CE2E4E4843AEAE0A2BD6CB1ED17"/>
    <w:rsid w:val="00BE0A9B"/>
    <w:pPr>
      <w:spacing w:after="180" w:line="252" w:lineRule="auto"/>
    </w:pPr>
    <w:rPr>
      <w:rFonts w:eastAsiaTheme="minorHAnsi"/>
      <w:color w:val="262626" w:themeColor="text1" w:themeTint="D9"/>
    </w:rPr>
  </w:style>
  <w:style w:type="paragraph" w:customStyle="1" w:styleId="9524A66649374458BD48DD85AE4D61A97">
    <w:name w:val="9524A66649374458BD48DD85AE4D61A97"/>
    <w:rsid w:val="00BE0A9B"/>
    <w:pPr>
      <w:spacing w:after="180" w:line="252" w:lineRule="auto"/>
    </w:pPr>
    <w:rPr>
      <w:rFonts w:eastAsiaTheme="minorHAnsi"/>
      <w:color w:val="262626" w:themeColor="text1" w:themeTint="D9"/>
    </w:rPr>
  </w:style>
  <w:style w:type="paragraph" w:customStyle="1" w:styleId="BCB3C4A018C84BA4BDCEF3DA01ACCDAE7">
    <w:name w:val="BCB3C4A018C84BA4BDCEF3DA01ACCDAE7"/>
    <w:rsid w:val="00BE0A9B"/>
    <w:pPr>
      <w:spacing w:after="180" w:line="252" w:lineRule="auto"/>
    </w:pPr>
    <w:rPr>
      <w:rFonts w:eastAsiaTheme="minorHAnsi"/>
      <w:color w:val="262626" w:themeColor="text1" w:themeTint="D9"/>
    </w:rPr>
  </w:style>
  <w:style w:type="paragraph" w:customStyle="1" w:styleId="C43FC2E3ED5049B8983DB87841BD8C3E7">
    <w:name w:val="C43FC2E3ED5049B8983DB87841BD8C3E7"/>
    <w:rsid w:val="00BE0A9B"/>
    <w:pPr>
      <w:spacing w:after="180" w:line="252" w:lineRule="auto"/>
    </w:pPr>
    <w:rPr>
      <w:rFonts w:eastAsiaTheme="minorHAnsi"/>
      <w:color w:val="262626" w:themeColor="text1" w:themeTint="D9"/>
    </w:rPr>
  </w:style>
  <w:style w:type="paragraph" w:customStyle="1" w:styleId="4BADD7A20EB941C5BA023B688DD9C6807">
    <w:name w:val="4BADD7A20EB941C5BA023B688DD9C6807"/>
    <w:rsid w:val="00BE0A9B"/>
    <w:pPr>
      <w:spacing w:after="180" w:line="252" w:lineRule="auto"/>
    </w:pPr>
    <w:rPr>
      <w:rFonts w:eastAsiaTheme="minorHAnsi"/>
      <w:color w:val="262626" w:themeColor="text1" w:themeTint="D9"/>
    </w:rPr>
  </w:style>
  <w:style w:type="paragraph" w:customStyle="1" w:styleId="BBCD6A186BCC45DBABFCFCBB2A72166A13">
    <w:name w:val="BBCD6A186BCC45DBABFCFCBB2A72166A13"/>
    <w:rsid w:val="00BE0A9B"/>
    <w:pPr>
      <w:spacing w:after="180" w:line="252" w:lineRule="auto"/>
    </w:pPr>
    <w:rPr>
      <w:rFonts w:eastAsiaTheme="minorHAnsi"/>
      <w:color w:val="262626" w:themeColor="text1" w:themeTint="D9"/>
    </w:rPr>
  </w:style>
  <w:style w:type="paragraph" w:customStyle="1" w:styleId="24365BB7BC7F4C11894BE6B31B86A79713">
    <w:name w:val="24365BB7BC7F4C11894BE6B31B86A79713"/>
    <w:rsid w:val="00BE0A9B"/>
    <w:pPr>
      <w:spacing w:after="180" w:line="252" w:lineRule="auto"/>
    </w:pPr>
    <w:rPr>
      <w:rFonts w:eastAsiaTheme="minorHAnsi"/>
      <w:color w:val="262626" w:themeColor="text1" w:themeTint="D9"/>
    </w:rPr>
  </w:style>
  <w:style w:type="paragraph" w:customStyle="1" w:styleId="6666E1E2EE0C49DB9337EF543581515213">
    <w:name w:val="6666E1E2EE0C49DB9337EF543581515213"/>
    <w:rsid w:val="00BE0A9B"/>
    <w:pPr>
      <w:spacing w:after="180" w:line="252" w:lineRule="auto"/>
    </w:pPr>
    <w:rPr>
      <w:rFonts w:eastAsiaTheme="minorHAnsi"/>
      <w:color w:val="262626" w:themeColor="text1" w:themeTint="D9"/>
    </w:rPr>
  </w:style>
  <w:style w:type="paragraph" w:customStyle="1" w:styleId="21237A6D92C04DC5B96C22328BD4BF1B13">
    <w:name w:val="21237A6D92C04DC5B96C22328BD4BF1B13"/>
    <w:rsid w:val="00BE0A9B"/>
    <w:pPr>
      <w:spacing w:after="180" w:line="252" w:lineRule="auto"/>
    </w:pPr>
    <w:rPr>
      <w:rFonts w:eastAsiaTheme="minorHAnsi"/>
      <w:color w:val="262626" w:themeColor="text1" w:themeTint="D9"/>
    </w:rPr>
  </w:style>
  <w:style w:type="paragraph" w:customStyle="1" w:styleId="BAF220D2D3C64C9D9706BB434013DECB13">
    <w:name w:val="BAF220D2D3C64C9D9706BB434013DECB13"/>
    <w:rsid w:val="00BE0A9B"/>
    <w:pPr>
      <w:spacing w:after="180" w:line="252" w:lineRule="auto"/>
    </w:pPr>
    <w:rPr>
      <w:rFonts w:eastAsiaTheme="minorHAnsi"/>
      <w:color w:val="262626" w:themeColor="text1" w:themeTint="D9"/>
    </w:rPr>
  </w:style>
  <w:style w:type="paragraph" w:customStyle="1" w:styleId="92F987DFB0734E7D887E3E1B178F0A9F5">
    <w:name w:val="92F987DFB0734E7D887E3E1B178F0A9F5"/>
    <w:rsid w:val="00BE0A9B"/>
    <w:pPr>
      <w:spacing w:after="180" w:line="252" w:lineRule="auto"/>
      <w:ind w:left="720"/>
      <w:contextualSpacing/>
    </w:pPr>
    <w:rPr>
      <w:rFonts w:eastAsiaTheme="minorHAnsi"/>
      <w:color w:val="262626" w:themeColor="text1" w:themeTint="D9"/>
    </w:rPr>
  </w:style>
  <w:style w:type="paragraph" w:customStyle="1" w:styleId="279CB8ED3FBD4735A4C192BD1EF11EDC5">
    <w:name w:val="279CB8ED3FBD4735A4C192BD1EF11EDC5"/>
    <w:rsid w:val="00BE0A9B"/>
    <w:pPr>
      <w:spacing w:after="180" w:line="252" w:lineRule="auto"/>
      <w:ind w:left="720"/>
      <w:contextualSpacing/>
    </w:pPr>
    <w:rPr>
      <w:rFonts w:eastAsiaTheme="minorHAnsi"/>
      <w:color w:val="262626" w:themeColor="text1" w:themeTint="D9"/>
    </w:rPr>
  </w:style>
  <w:style w:type="paragraph" w:customStyle="1" w:styleId="F3BDA25B1B2A4BB080BA2CFD52CFBF5D2">
    <w:name w:val="F3BDA25B1B2A4BB080BA2CFD52CFBF5D2"/>
    <w:rsid w:val="00BE0A9B"/>
    <w:pPr>
      <w:spacing w:after="180" w:line="252" w:lineRule="auto"/>
    </w:pPr>
    <w:rPr>
      <w:rFonts w:eastAsiaTheme="minorHAnsi"/>
      <w:color w:val="262626" w:themeColor="text1" w:themeTint="D9"/>
    </w:rPr>
  </w:style>
  <w:style w:type="paragraph" w:customStyle="1" w:styleId="9DB3B9D355444809AE0D2A2DC4473BB213">
    <w:name w:val="9DB3B9D355444809AE0D2A2DC4473BB213"/>
    <w:rsid w:val="00BE0A9B"/>
    <w:pPr>
      <w:spacing w:after="180" w:line="252" w:lineRule="auto"/>
    </w:pPr>
    <w:rPr>
      <w:rFonts w:eastAsiaTheme="minorHAnsi"/>
      <w:color w:val="262626" w:themeColor="text1" w:themeTint="D9"/>
    </w:rPr>
  </w:style>
  <w:style w:type="paragraph" w:customStyle="1" w:styleId="776B88381B034A86A784FA164038F89813">
    <w:name w:val="776B88381B034A86A784FA164038F89813"/>
    <w:rsid w:val="00BE0A9B"/>
    <w:pPr>
      <w:spacing w:after="180" w:line="252" w:lineRule="auto"/>
    </w:pPr>
    <w:rPr>
      <w:rFonts w:eastAsiaTheme="minorHAnsi"/>
      <w:color w:val="262626" w:themeColor="text1" w:themeTint="D9"/>
    </w:rPr>
  </w:style>
  <w:style w:type="paragraph" w:customStyle="1" w:styleId="23AB2D6B2E4D4BC588553DC3858F001713">
    <w:name w:val="23AB2D6B2E4D4BC588553DC3858F001713"/>
    <w:rsid w:val="00BE0A9B"/>
    <w:pPr>
      <w:spacing w:after="180" w:line="252" w:lineRule="auto"/>
    </w:pPr>
    <w:rPr>
      <w:rFonts w:eastAsiaTheme="minorHAnsi"/>
      <w:color w:val="262626" w:themeColor="text1" w:themeTint="D9"/>
    </w:rPr>
  </w:style>
  <w:style w:type="paragraph" w:customStyle="1" w:styleId="526F4E1F4ACB41218145304DB92FAF3413">
    <w:name w:val="526F4E1F4ACB41218145304DB92FAF3413"/>
    <w:rsid w:val="00BE0A9B"/>
    <w:pPr>
      <w:spacing w:after="180" w:line="252" w:lineRule="auto"/>
    </w:pPr>
    <w:rPr>
      <w:rFonts w:eastAsiaTheme="minorHAnsi"/>
      <w:color w:val="262626" w:themeColor="text1" w:themeTint="D9"/>
    </w:rPr>
  </w:style>
  <w:style w:type="paragraph" w:customStyle="1" w:styleId="F294A8F734184500A2142464DF0D2FBA5">
    <w:name w:val="F294A8F734184500A2142464DF0D2FBA5"/>
    <w:rsid w:val="00BE0A9B"/>
    <w:pPr>
      <w:spacing w:after="180" w:line="252" w:lineRule="auto"/>
      <w:ind w:left="720"/>
      <w:contextualSpacing/>
    </w:pPr>
    <w:rPr>
      <w:rFonts w:eastAsiaTheme="minorHAnsi"/>
      <w:color w:val="262626" w:themeColor="text1" w:themeTint="D9"/>
    </w:rPr>
  </w:style>
  <w:style w:type="paragraph" w:customStyle="1" w:styleId="A15EA2F4FD514F6AB244CA088B696ACE5">
    <w:name w:val="A15EA2F4FD514F6AB244CA088B696ACE5"/>
    <w:rsid w:val="00BE0A9B"/>
    <w:pPr>
      <w:spacing w:after="180" w:line="252" w:lineRule="auto"/>
      <w:ind w:left="720"/>
      <w:contextualSpacing/>
    </w:pPr>
    <w:rPr>
      <w:rFonts w:eastAsiaTheme="minorHAnsi"/>
      <w:color w:val="262626" w:themeColor="text1" w:themeTint="D9"/>
    </w:rPr>
  </w:style>
  <w:style w:type="paragraph" w:customStyle="1" w:styleId="7BA804783D2444AE964FF698D84CFB1612">
    <w:name w:val="7BA804783D2444AE964FF698D84CFB1612"/>
    <w:rsid w:val="00BE0A9B"/>
    <w:pPr>
      <w:spacing w:after="180" w:line="252" w:lineRule="auto"/>
    </w:pPr>
    <w:rPr>
      <w:rFonts w:eastAsiaTheme="minorHAnsi"/>
      <w:color w:val="262626" w:themeColor="text1" w:themeTint="D9"/>
    </w:rPr>
  </w:style>
  <w:style w:type="paragraph" w:customStyle="1" w:styleId="FB276EA6B0F9410EA45D9B03194E148D12">
    <w:name w:val="FB276EA6B0F9410EA45D9B03194E148D12"/>
    <w:rsid w:val="00BE0A9B"/>
    <w:pPr>
      <w:spacing w:after="180" w:line="252" w:lineRule="auto"/>
    </w:pPr>
    <w:rPr>
      <w:rFonts w:eastAsiaTheme="minorHAnsi"/>
      <w:color w:val="262626" w:themeColor="text1" w:themeTint="D9"/>
    </w:rPr>
  </w:style>
  <w:style w:type="paragraph" w:customStyle="1" w:styleId="FBC2CE8D3775475C8733811C55AF563E12">
    <w:name w:val="FBC2CE8D3775475C8733811C55AF563E12"/>
    <w:rsid w:val="00BE0A9B"/>
    <w:pPr>
      <w:spacing w:after="180" w:line="252" w:lineRule="auto"/>
    </w:pPr>
    <w:rPr>
      <w:rFonts w:eastAsiaTheme="minorHAnsi"/>
      <w:color w:val="262626" w:themeColor="text1" w:themeTint="D9"/>
    </w:rPr>
  </w:style>
  <w:style w:type="paragraph" w:customStyle="1" w:styleId="A986B918A055418689566DA7AFAA22A712">
    <w:name w:val="A986B918A055418689566DA7AFAA22A712"/>
    <w:rsid w:val="00BE0A9B"/>
    <w:pPr>
      <w:spacing w:after="180" w:line="252" w:lineRule="auto"/>
    </w:pPr>
    <w:rPr>
      <w:rFonts w:eastAsiaTheme="minorHAnsi"/>
      <w:color w:val="262626" w:themeColor="text1" w:themeTint="D9"/>
    </w:rPr>
  </w:style>
  <w:style w:type="paragraph" w:customStyle="1" w:styleId="A0FB4B4F609245B897CACBC811898C758">
    <w:name w:val="A0FB4B4F609245B897CACBC811898C758"/>
    <w:rsid w:val="00BE0A9B"/>
    <w:pPr>
      <w:spacing w:after="180" w:line="252" w:lineRule="auto"/>
    </w:pPr>
    <w:rPr>
      <w:rFonts w:eastAsiaTheme="minorHAnsi"/>
      <w:color w:val="262626" w:themeColor="text1" w:themeTint="D9"/>
    </w:rPr>
  </w:style>
  <w:style w:type="paragraph" w:customStyle="1" w:styleId="A9131D6A99BC48528E9ACD30D831AA137">
    <w:name w:val="A9131D6A99BC48528E9ACD30D831AA137"/>
    <w:rsid w:val="00BE0A9B"/>
    <w:pPr>
      <w:spacing w:after="180" w:line="252" w:lineRule="auto"/>
    </w:pPr>
    <w:rPr>
      <w:rFonts w:eastAsiaTheme="minorHAnsi"/>
      <w:color w:val="262626" w:themeColor="text1" w:themeTint="D9"/>
    </w:rPr>
  </w:style>
  <w:style w:type="paragraph" w:customStyle="1" w:styleId="544E2603F8C5467FA414D22903090C787">
    <w:name w:val="544E2603F8C5467FA414D22903090C787"/>
    <w:rsid w:val="00BE0A9B"/>
    <w:pPr>
      <w:spacing w:after="180" w:line="252" w:lineRule="auto"/>
    </w:pPr>
    <w:rPr>
      <w:rFonts w:eastAsiaTheme="minorHAnsi"/>
      <w:color w:val="262626" w:themeColor="text1" w:themeTint="D9"/>
    </w:rPr>
  </w:style>
  <w:style w:type="paragraph" w:customStyle="1" w:styleId="679C1B350D7F4C44A7600C3CC8FB8F6E7">
    <w:name w:val="679C1B350D7F4C44A7600C3CC8FB8F6E7"/>
    <w:rsid w:val="00BE0A9B"/>
    <w:pPr>
      <w:spacing w:after="180" w:line="252" w:lineRule="auto"/>
    </w:pPr>
    <w:rPr>
      <w:rFonts w:eastAsiaTheme="minorHAnsi"/>
      <w:color w:val="262626" w:themeColor="text1" w:themeTint="D9"/>
    </w:rPr>
  </w:style>
  <w:style w:type="paragraph" w:customStyle="1" w:styleId="380F6366AA774972AF85C6B3F909B61412">
    <w:name w:val="380F6366AA774972AF85C6B3F909B61412"/>
    <w:rsid w:val="00BE0A9B"/>
    <w:pPr>
      <w:spacing w:after="180" w:line="252" w:lineRule="auto"/>
    </w:pPr>
    <w:rPr>
      <w:rFonts w:eastAsiaTheme="minorHAnsi"/>
      <w:color w:val="262626" w:themeColor="text1" w:themeTint="D9"/>
    </w:rPr>
  </w:style>
  <w:style w:type="paragraph" w:customStyle="1" w:styleId="B9CE913AED444865A02D8A928694AFFC12">
    <w:name w:val="B9CE913AED444865A02D8A928694AFFC12"/>
    <w:rsid w:val="00BE0A9B"/>
    <w:pPr>
      <w:spacing w:after="180" w:line="252" w:lineRule="auto"/>
    </w:pPr>
    <w:rPr>
      <w:rFonts w:eastAsiaTheme="minorHAnsi"/>
      <w:color w:val="262626" w:themeColor="text1" w:themeTint="D9"/>
    </w:rPr>
  </w:style>
  <w:style w:type="paragraph" w:customStyle="1" w:styleId="862D56F6CC26405EB994CA3A2DA531E83">
    <w:name w:val="862D56F6CC26405EB994CA3A2DA531E83"/>
    <w:rsid w:val="00BE0A9B"/>
    <w:pPr>
      <w:spacing w:after="180" w:line="252" w:lineRule="auto"/>
    </w:pPr>
    <w:rPr>
      <w:rFonts w:eastAsiaTheme="minorHAnsi"/>
      <w:color w:val="262626" w:themeColor="text1" w:themeTint="D9"/>
    </w:rPr>
  </w:style>
  <w:style w:type="paragraph" w:customStyle="1" w:styleId="FC3AC6B1DF094FE087CEBA451537C7943">
    <w:name w:val="FC3AC6B1DF094FE087CEBA451537C7943"/>
    <w:rsid w:val="00BE0A9B"/>
    <w:pPr>
      <w:spacing w:after="180" w:line="252" w:lineRule="auto"/>
    </w:pPr>
    <w:rPr>
      <w:rFonts w:eastAsiaTheme="minorHAnsi"/>
      <w:color w:val="262626" w:themeColor="text1" w:themeTint="D9"/>
    </w:rPr>
  </w:style>
  <w:style w:type="paragraph" w:customStyle="1" w:styleId="4F29AA37B30C42FD80EE860677ABF1353">
    <w:name w:val="4F29AA37B30C42FD80EE860677ABF1353"/>
    <w:rsid w:val="00BE0A9B"/>
    <w:pPr>
      <w:spacing w:after="180" w:line="252" w:lineRule="auto"/>
    </w:pPr>
    <w:rPr>
      <w:rFonts w:eastAsiaTheme="minorHAnsi"/>
      <w:color w:val="262626" w:themeColor="text1" w:themeTint="D9"/>
    </w:rPr>
  </w:style>
  <w:style w:type="paragraph" w:customStyle="1" w:styleId="C9D9FA8816974D08BD075D572BC89FC43">
    <w:name w:val="C9D9FA8816974D08BD075D572BC89FC43"/>
    <w:rsid w:val="00BE0A9B"/>
    <w:pPr>
      <w:spacing w:after="180" w:line="252" w:lineRule="auto"/>
    </w:pPr>
    <w:rPr>
      <w:rFonts w:eastAsiaTheme="minorHAnsi"/>
      <w:color w:val="262626" w:themeColor="text1" w:themeTint="D9"/>
    </w:rPr>
  </w:style>
  <w:style w:type="paragraph" w:customStyle="1" w:styleId="2C9BE9B366F74F2E80E43EA99D6E46BA3">
    <w:name w:val="2C9BE9B366F74F2E80E43EA99D6E46BA3"/>
    <w:rsid w:val="00BE0A9B"/>
    <w:pPr>
      <w:spacing w:after="180" w:line="252" w:lineRule="auto"/>
    </w:pPr>
    <w:rPr>
      <w:rFonts w:eastAsiaTheme="minorHAnsi"/>
      <w:color w:val="262626" w:themeColor="text1" w:themeTint="D9"/>
    </w:rPr>
  </w:style>
  <w:style w:type="paragraph" w:customStyle="1" w:styleId="50D2324AC149443E93739A27C0422B223">
    <w:name w:val="50D2324AC149443E93739A27C0422B223"/>
    <w:rsid w:val="00BE0A9B"/>
    <w:pPr>
      <w:spacing w:after="180" w:line="252" w:lineRule="auto"/>
    </w:pPr>
    <w:rPr>
      <w:rFonts w:eastAsiaTheme="minorHAnsi"/>
      <w:color w:val="262626" w:themeColor="text1" w:themeTint="D9"/>
    </w:rPr>
  </w:style>
  <w:style w:type="paragraph" w:customStyle="1" w:styleId="5B21E01CF606404DA0709D283315CD423">
    <w:name w:val="5B21E01CF606404DA0709D283315CD423"/>
    <w:rsid w:val="00BE0A9B"/>
    <w:pPr>
      <w:spacing w:after="180" w:line="252" w:lineRule="auto"/>
    </w:pPr>
    <w:rPr>
      <w:rFonts w:eastAsiaTheme="minorHAnsi"/>
      <w:color w:val="262626" w:themeColor="text1" w:themeTint="D9"/>
    </w:rPr>
  </w:style>
  <w:style w:type="paragraph" w:customStyle="1" w:styleId="38B28D507B684F6E91AFE2A79350F6B23">
    <w:name w:val="38B28D507B684F6E91AFE2A79350F6B23"/>
    <w:rsid w:val="00BE0A9B"/>
    <w:pPr>
      <w:spacing w:after="180" w:line="252" w:lineRule="auto"/>
    </w:pPr>
    <w:rPr>
      <w:rFonts w:eastAsiaTheme="minorHAnsi"/>
      <w:color w:val="262626" w:themeColor="text1" w:themeTint="D9"/>
    </w:rPr>
  </w:style>
  <w:style w:type="paragraph" w:customStyle="1" w:styleId="DDF3D329E0424DB597E6EE4BE6D624EF3">
    <w:name w:val="DDF3D329E0424DB597E6EE4BE6D624EF3"/>
    <w:rsid w:val="00BE0A9B"/>
    <w:pPr>
      <w:spacing w:after="180" w:line="252" w:lineRule="auto"/>
    </w:pPr>
    <w:rPr>
      <w:rFonts w:eastAsiaTheme="minorHAnsi"/>
      <w:color w:val="262626" w:themeColor="text1" w:themeTint="D9"/>
    </w:rPr>
  </w:style>
  <w:style w:type="paragraph" w:customStyle="1" w:styleId="DF238AB8C9EF421789FFC259C145646E3">
    <w:name w:val="DF238AB8C9EF421789FFC259C145646E3"/>
    <w:rsid w:val="00BE0A9B"/>
    <w:pPr>
      <w:spacing w:after="180" w:line="252" w:lineRule="auto"/>
    </w:pPr>
    <w:rPr>
      <w:rFonts w:eastAsiaTheme="minorHAnsi"/>
      <w:color w:val="262626" w:themeColor="text1" w:themeTint="D9"/>
    </w:rPr>
  </w:style>
  <w:style w:type="paragraph" w:customStyle="1" w:styleId="0D42DDA8EF2F4FCEB1C90249603C0D5A3">
    <w:name w:val="0D42DDA8EF2F4FCEB1C90249603C0D5A3"/>
    <w:rsid w:val="00BE0A9B"/>
    <w:pPr>
      <w:spacing w:after="0" w:line="240" w:lineRule="auto"/>
      <w:contextualSpacing/>
    </w:pPr>
    <w:rPr>
      <w:rFonts w:asciiTheme="majorHAnsi" w:eastAsiaTheme="majorEastAsia" w:hAnsiTheme="majorHAnsi" w:cstheme="majorBidi"/>
      <w:caps/>
      <w:color w:val="2E74B5" w:themeColor="accent1" w:themeShade="BF"/>
      <w:kern w:val="28"/>
      <w:sz w:val="48"/>
      <w:szCs w:val="56"/>
    </w:rPr>
  </w:style>
  <w:style w:type="paragraph" w:customStyle="1" w:styleId="15228A39A4F64A958BFC9AF1212C9D1013">
    <w:name w:val="15228A39A4F64A958BFC9AF1212C9D1013"/>
    <w:rsid w:val="00BE0A9B"/>
    <w:pPr>
      <w:spacing w:after="0" w:line="240" w:lineRule="auto"/>
      <w:contextualSpacing/>
    </w:pPr>
    <w:rPr>
      <w:rFonts w:asciiTheme="majorHAnsi" w:eastAsiaTheme="majorEastAsia" w:hAnsiTheme="majorHAnsi" w:cstheme="majorBidi"/>
      <w:caps/>
      <w:color w:val="2E74B5" w:themeColor="accent1" w:themeShade="BF"/>
      <w:kern w:val="28"/>
      <w:sz w:val="48"/>
      <w:szCs w:val="56"/>
    </w:rPr>
  </w:style>
  <w:style w:type="paragraph" w:customStyle="1" w:styleId="7912CC51E22A462188B7A344894735F613">
    <w:name w:val="7912CC51E22A462188B7A344894735F613"/>
    <w:rsid w:val="00BE0A9B"/>
    <w:pPr>
      <w:spacing w:after="0" w:line="240" w:lineRule="auto"/>
      <w:contextualSpacing/>
    </w:pPr>
    <w:rPr>
      <w:rFonts w:asciiTheme="majorHAnsi" w:eastAsiaTheme="majorEastAsia" w:hAnsiTheme="majorHAnsi" w:cstheme="majorBidi"/>
      <w:caps/>
      <w:color w:val="2E74B5" w:themeColor="accent1" w:themeShade="BF"/>
      <w:kern w:val="28"/>
      <w:sz w:val="48"/>
      <w:szCs w:val="56"/>
    </w:rPr>
  </w:style>
  <w:style w:type="paragraph" w:customStyle="1" w:styleId="3F9AD894D92F46C6A6D2495C633BF3D014">
    <w:name w:val="3F9AD894D92F46C6A6D2495C633BF3D014"/>
    <w:rsid w:val="00BE0A9B"/>
    <w:pPr>
      <w:spacing w:after="180" w:line="252" w:lineRule="auto"/>
    </w:pPr>
    <w:rPr>
      <w:rFonts w:eastAsiaTheme="minorHAnsi"/>
      <w:color w:val="262626" w:themeColor="text1" w:themeTint="D9"/>
    </w:rPr>
  </w:style>
  <w:style w:type="paragraph" w:customStyle="1" w:styleId="D85C6196F4D14C3095F8C40B6175BAC62">
    <w:name w:val="D85C6196F4D14C3095F8C40B6175BAC62"/>
    <w:rsid w:val="00BE0A9B"/>
    <w:pPr>
      <w:spacing w:after="180" w:line="252" w:lineRule="auto"/>
    </w:pPr>
    <w:rPr>
      <w:rFonts w:eastAsiaTheme="minorHAnsi"/>
      <w:color w:val="262626" w:themeColor="text1" w:themeTint="D9"/>
    </w:rPr>
  </w:style>
  <w:style w:type="paragraph" w:customStyle="1" w:styleId="8AD8C72B236D477580D7AD4A3942676414">
    <w:name w:val="8AD8C72B236D477580D7AD4A3942676414"/>
    <w:rsid w:val="00BE0A9B"/>
    <w:pPr>
      <w:spacing w:after="180" w:line="252" w:lineRule="auto"/>
    </w:pPr>
    <w:rPr>
      <w:rFonts w:eastAsiaTheme="minorHAnsi"/>
      <w:color w:val="262626" w:themeColor="text1" w:themeTint="D9"/>
    </w:rPr>
  </w:style>
  <w:style w:type="paragraph" w:customStyle="1" w:styleId="6E7197A6EFC64436A15342EF43437E7A14">
    <w:name w:val="6E7197A6EFC64436A15342EF43437E7A14"/>
    <w:rsid w:val="00BE0A9B"/>
    <w:pPr>
      <w:spacing w:after="180" w:line="252" w:lineRule="auto"/>
    </w:pPr>
    <w:rPr>
      <w:rFonts w:eastAsiaTheme="minorHAnsi"/>
      <w:color w:val="262626" w:themeColor="text1" w:themeTint="D9"/>
    </w:rPr>
  </w:style>
  <w:style w:type="paragraph" w:customStyle="1" w:styleId="66BB171E081D4E69A4C9ED302056DBC32">
    <w:name w:val="66BB171E081D4E69A4C9ED302056DBC32"/>
    <w:rsid w:val="00BE0A9B"/>
    <w:pPr>
      <w:spacing w:after="180" w:line="252" w:lineRule="auto"/>
    </w:pPr>
    <w:rPr>
      <w:rFonts w:eastAsiaTheme="minorHAnsi"/>
      <w:color w:val="262626" w:themeColor="text1" w:themeTint="D9"/>
    </w:rPr>
  </w:style>
  <w:style w:type="paragraph" w:customStyle="1" w:styleId="8B13FE6041DC486AA1F94C15847351D914">
    <w:name w:val="8B13FE6041DC486AA1F94C15847351D914"/>
    <w:rsid w:val="00BE0A9B"/>
    <w:pPr>
      <w:spacing w:after="180" w:line="252" w:lineRule="auto"/>
    </w:pPr>
    <w:rPr>
      <w:rFonts w:eastAsiaTheme="minorHAnsi"/>
      <w:color w:val="262626" w:themeColor="text1" w:themeTint="D9"/>
    </w:rPr>
  </w:style>
  <w:style w:type="paragraph" w:customStyle="1" w:styleId="691A6AC3AD9A4F1BB44465352BE8D4208">
    <w:name w:val="691A6AC3AD9A4F1BB44465352BE8D4208"/>
    <w:rsid w:val="00BE0A9B"/>
    <w:pPr>
      <w:spacing w:after="180" w:line="252" w:lineRule="auto"/>
    </w:pPr>
    <w:rPr>
      <w:rFonts w:eastAsiaTheme="minorHAnsi"/>
      <w:color w:val="262626" w:themeColor="text1" w:themeTint="D9"/>
    </w:rPr>
  </w:style>
  <w:style w:type="paragraph" w:customStyle="1" w:styleId="36684B8D0BC04E6A9AE20FA01FCB42B58">
    <w:name w:val="36684B8D0BC04E6A9AE20FA01FCB42B58"/>
    <w:rsid w:val="00BE0A9B"/>
    <w:pPr>
      <w:spacing w:after="180" w:line="252" w:lineRule="auto"/>
    </w:pPr>
    <w:rPr>
      <w:rFonts w:eastAsiaTheme="minorHAnsi"/>
      <w:color w:val="262626" w:themeColor="text1" w:themeTint="D9"/>
    </w:rPr>
  </w:style>
  <w:style w:type="paragraph" w:customStyle="1" w:styleId="524561B610F948BD9A55A2C25FF9EDB88">
    <w:name w:val="524561B610F948BD9A55A2C25FF9EDB88"/>
    <w:rsid w:val="00BE0A9B"/>
    <w:pPr>
      <w:spacing w:after="180" w:line="252" w:lineRule="auto"/>
    </w:pPr>
    <w:rPr>
      <w:rFonts w:eastAsiaTheme="minorHAnsi"/>
      <w:color w:val="262626" w:themeColor="text1" w:themeTint="D9"/>
    </w:rPr>
  </w:style>
  <w:style w:type="paragraph" w:customStyle="1" w:styleId="F63185CE2E4E4843AEAE0A2BD6CB1ED18">
    <w:name w:val="F63185CE2E4E4843AEAE0A2BD6CB1ED18"/>
    <w:rsid w:val="00BE0A9B"/>
    <w:pPr>
      <w:spacing w:after="180" w:line="252" w:lineRule="auto"/>
    </w:pPr>
    <w:rPr>
      <w:rFonts w:eastAsiaTheme="minorHAnsi"/>
      <w:color w:val="262626" w:themeColor="text1" w:themeTint="D9"/>
    </w:rPr>
  </w:style>
  <w:style w:type="paragraph" w:customStyle="1" w:styleId="9524A66649374458BD48DD85AE4D61A98">
    <w:name w:val="9524A66649374458BD48DD85AE4D61A98"/>
    <w:rsid w:val="00BE0A9B"/>
    <w:pPr>
      <w:spacing w:after="180" w:line="252" w:lineRule="auto"/>
    </w:pPr>
    <w:rPr>
      <w:rFonts w:eastAsiaTheme="minorHAnsi"/>
      <w:color w:val="262626" w:themeColor="text1" w:themeTint="D9"/>
    </w:rPr>
  </w:style>
  <w:style w:type="paragraph" w:customStyle="1" w:styleId="BCB3C4A018C84BA4BDCEF3DA01ACCDAE8">
    <w:name w:val="BCB3C4A018C84BA4BDCEF3DA01ACCDAE8"/>
    <w:rsid w:val="00BE0A9B"/>
    <w:pPr>
      <w:spacing w:after="180" w:line="252" w:lineRule="auto"/>
    </w:pPr>
    <w:rPr>
      <w:rFonts w:eastAsiaTheme="minorHAnsi"/>
      <w:color w:val="262626" w:themeColor="text1" w:themeTint="D9"/>
    </w:rPr>
  </w:style>
  <w:style w:type="paragraph" w:customStyle="1" w:styleId="C43FC2E3ED5049B8983DB87841BD8C3E8">
    <w:name w:val="C43FC2E3ED5049B8983DB87841BD8C3E8"/>
    <w:rsid w:val="00BE0A9B"/>
    <w:pPr>
      <w:spacing w:after="180" w:line="252" w:lineRule="auto"/>
    </w:pPr>
    <w:rPr>
      <w:rFonts w:eastAsiaTheme="minorHAnsi"/>
      <w:color w:val="262626" w:themeColor="text1" w:themeTint="D9"/>
    </w:rPr>
  </w:style>
  <w:style w:type="paragraph" w:customStyle="1" w:styleId="4BADD7A20EB941C5BA023B688DD9C6808">
    <w:name w:val="4BADD7A20EB941C5BA023B688DD9C6808"/>
    <w:rsid w:val="00BE0A9B"/>
    <w:pPr>
      <w:spacing w:after="180" w:line="252" w:lineRule="auto"/>
    </w:pPr>
    <w:rPr>
      <w:rFonts w:eastAsiaTheme="minorHAnsi"/>
      <w:color w:val="262626" w:themeColor="text1" w:themeTint="D9"/>
    </w:rPr>
  </w:style>
  <w:style w:type="paragraph" w:customStyle="1" w:styleId="BBCD6A186BCC45DBABFCFCBB2A72166A14">
    <w:name w:val="BBCD6A186BCC45DBABFCFCBB2A72166A14"/>
    <w:rsid w:val="00BE0A9B"/>
    <w:pPr>
      <w:spacing w:after="180" w:line="252" w:lineRule="auto"/>
    </w:pPr>
    <w:rPr>
      <w:rFonts w:eastAsiaTheme="minorHAnsi"/>
      <w:color w:val="262626" w:themeColor="text1" w:themeTint="D9"/>
    </w:rPr>
  </w:style>
  <w:style w:type="paragraph" w:customStyle="1" w:styleId="24365BB7BC7F4C11894BE6B31B86A79714">
    <w:name w:val="24365BB7BC7F4C11894BE6B31B86A79714"/>
    <w:rsid w:val="00BE0A9B"/>
    <w:pPr>
      <w:spacing w:after="180" w:line="252" w:lineRule="auto"/>
    </w:pPr>
    <w:rPr>
      <w:rFonts w:eastAsiaTheme="minorHAnsi"/>
      <w:color w:val="262626" w:themeColor="text1" w:themeTint="D9"/>
    </w:rPr>
  </w:style>
  <w:style w:type="paragraph" w:customStyle="1" w:styleId="6666E1E2EE0C49DB9337EF543581515214">
    <w:name w:val="6666E1E2EE0C49DB9337EF543581515214"/>
    <w:rsid w:val="00BE0A9B"/>
    <w:pPr>
      <w:spacing w:after="180" w:line="252" w:lineRule="auto"/>
    </w:pPr>
    <w:rPr>
      <w:rFonts w:eastAsiaTheme="minorHAnsi"/>
      <w:color w:val="262626" w:themeColor="text1" w:themeTint="D9"/>
    </w:rPr>
  </w:style>
  <w:style w:type="paragraph" w:customStyle="1" w:styleId="21237A6D92C04DC5B96C22328BD4BF1B14">
    <w:name w:val="21237A6D92C04DC5B96C22328BD4BF1B14"/>
    <w:rsid w:val="00BE0A9B"/>
    <w:pPr>
      <w:spacing w:after="180" w:line="252" w:lineRule="auto"/>
    </w:pPr>
    <w:rPr>
      <w:rFonts w:eastAsiaTheme="minorHAnsi"/>
      <w:color w:val="262626" w:themeColor="text1" w:themeTint="D9"/>
    </w:rPr>
  </w:style>
  <w:style w:type="paragraph" w:customStyle="1" w:styleId="BAF220D2D3C64C9D9706BB434013DECB14">
    <w:name w:val="BAF220D2D3C64C9D9706BB434013DECB14"/>
    <w:rsid w:val="00BE0A9B"/>
    <w:pPr>
      <w:spacing w:after="180" w:line="252" w:lineRule="auto"/>
    </w:pPr>
    <w:rPr>
      <w:rFonts w:eastAsiaTheme="minorHAnsi"/>
      <w:color w:val="262626" w:themeColor="text1" w:themeTint="D9"/>
    </w:rPr>
  </w:style>
  <w:style w:type="paragraph" w:customStyle="1" w:styleId="92F987DFB0734E7D887E3E1B178F0A9F6">
    <w:name w:val="92F987DFB0734E7D887E3E1B178F0A9F6"/>
    <w:rsid w:val="00BE0A9B"/>
    <w:pPr>
      <w:spacing w:after="180" w:line="252" w:lineRule="auto"/>
      <w:ind w:left="720"/>
      <w:contextualSpacing/>
    </w:pPr>
    <w:rPr>
      <w:rFonts w:eastAsiaTheme="minorHAnsi"/>
      <w:color w:val="262626" w:themeColor="text1" w:themeTint="D9"/>
    </w:rPr>
  </w:style>
  <w:style w:type="paragraph" w:customStyle="1" w:styleId="279CB8ED3FBD4735A4C192BD1EF11EDC6">
    <w:name w:val="279CB8ED3FBD4735A4C192BD1EF11EDC6"/>
    <w:rsid w:val="00BE0A9B"/>
    <w:pPr>
      <w:spacing w:after="180" w:line="252" w:lineRule="auto"/>
      <w:ind w:left="720"/>
      <w:contextualSpacing/>
    </w:pPr>
    <w:rPr>
      <w:rFonts w:eastAsiaTheme="minorHAnsi"/>
      <w:color w:val="262626" w:themeColor="text1" w:themeTint="D9"/>
    </w:rPr>
  </w:style>
  <w:style w:type="paragraph" w:customStyle="1" w:styleId="F3BDA25B1B2A4BB080BA2CFD52CFBF5D3">
    <w:name w:val="F3BDA25B1B2A4BB080BA2CFD52CFBF5D3"/>
    <w:rsid w:val="00BE0A9B"/>
    <w:pPr>
      <w:spacing w:after="180" w:line="252" w:lineRule="auto"/>
    </w:pPr>
    <w:rPr>
      <w:rFonts w:eastAsiaTheme="minorHAnsi"/>
      <w:color w:val="262626" w:themeColor="text1" w:themeTint="D9"/>
    </w:rPr>
  </w:style>
  <w:style w:type="paragraph" w:customStyle="1" w:styleId="9DB3B9D355444809AE0D2A2DC4473BB214">
    <w:name w:val="9DB3B9D355444809AE0D2A2DC4473BB214"/>
    <w:rsid w:val="00BE0A9B"/>
    <w:pPr>
      <w:spacing w:after="180" w:line="252" w:lineRule="auto"/>
    </w:pPr>
    <w:rPr>
      <w:rFonts w:eastAsiaTheme="minorHAnsi"/>
      <w:color w:val="262626" w:themeColor="text1" w:themeTint="D9"/>
    </w:rPr>
  </w:style>
  <w:style w:type="paragraph" w:customStyle="1" w:styleId="776B88381B034A86A784FA164038F89814">
    <w:name w:val="776B88381B034A86A784FA164038F89814"/>
    <w:rsid w:val="00BE0A9B"/>
    <w:pPr>
      <w:spacing w:after="180" w:line="252" w:lineRule="auto"/>
    </w:pPr>
    <w:rPr>
      <w:rFonts w:eastAsiaTheme="minorHAnsi"/>
      <w:color w:val="262626" w:themeColor="text1" w:themeTint="D9"/>
    </w:rPr>
  </w:style>
  <w:style w:type="paragraph" w:customStyle="1" w:styleId="23AB2D6B2E4D4BC588553DC3858F001714">
    <w:name w:val="23AB2D6B2E4D4BC588553DC3858F001714"/>
    <w:rsid w:val="00BE0A9B"/>
    <w:pPr>
      <w:spacing w:after="180" w:line="252" w:lineRule="auto"/>
    </w:pPr>
    <w:rPr>
      <w:rFonts w:eastAsiaTheme="minorHAnsi"/>
      <w:color w:val="262626" w:themeColor="text1" w:themeTint="D9"/>
    </w:rPr>
  </w:style>
  <w:style w:type="paragraph" w:customStyle="1" w:styleId="526F4E1F4ACB41218145304DB92FAF3414">
    <w:name w:val="526F4E1F4ACB41218145304DB92FAF3414"/>
    <w:rsid w:val="00BE0A9B"/>
    <w:pPr>
      <w:spacing w:after="180" w:line="252" w:lineRule="auto"/>
    </w:pPr>
    <w:rPr>
      <w:rFonts w:eastAsiaTheme="minorHAnsi"/>
      <w:color w:val="262626" w:themeColor="text1" w:themeTint="D9"/>
    </w:rPr>
  </w:style>
  <w:style w:type="paragraph" w:customStyle="1" w:styleId="F294A8F734184500A2142464DF0D2FBA6">
    <w:name w:val="F294A8F734184500A2142464DF0D2FBA6"/>
    <w:rsid w:val="00BE0A9B"/>
    <w:pPr>
      <w:spacing w:after="180" w:line="252" w:lineRule="auto"/>
      <w:ind w:left="720"/>
      <w:contextualSpacing/>
    </w:pPr>
    <w:rPr>
      <w:rFonts w:eastAsiaTheme="minorHAnsi"/>
      <w:color w:val="262626" w:themeColor="text1" w:themeTint="D9"/>
    </w:rPr>
  </w:style>
  <w:style w:type="paragraph" w:customStyle="1" w:styleId="A15EA2F4FD514F6AB244CA088B696ACE6">
    <w:name w:val="A15EA2F4FD514F6AB244CA088B696ACE6"/>
    <w:rsid w:val="00BE0A9B"/>
    <w:pPr>
      <w:spacing w:after="180" w:line="252" w:lineRule="auto"/>
      <w:ind w:left="720"/>
      <w:contextualSpacing/>
    </w:pPr>
    <w:rPr>
      <w:rFonts w:eastAsiaTheme="minorHAnsi"/>
      <w:color w:val="262626" w:themeColor="text1" w:themeTint="D9"/>
    </w:rPr>
  </w:style>
  <w:style w:type="paragraph" w:customStyle="1" w:styleId="7BA804783D2444AE964FF698D84CFB1613">
    <w:name w:val="7BA804783D2444AE964FF698D84CFB1613"/>
    <w:rsid w:val="00BE0A9B"/>
    <w:pPr>
      <w:spacing w:after="180" w:line="252" w:lineRule="auto"/>
    </w:pPr>
    <w:rPr>
      <w:rFonts w:eastAsiaTheme="minorHAnsi"/>
      <w:color w:val="262626" w:themeColor="text1" w:themeTint="D9"/>
    </w:rPr>
  </w:style>
  <w:style w:type="paragraph" w:customStyle="1" w:styleId="FB276EA6B0F9410EA45D9B03194E148D13">
    <w:name w:val="FB276EA6B0F9410EA45D9B03194E148D13"/>
    <w:rsid w:val="00BE0A9B"/>
    <w:pPr>
      <w:spacing w:after="180" w:line="252" w:lineRule="auto"/>
    </w:pPr>
    <w:rPr>
      <w:rFonts w:eastAsiaTheme="minorHAnsi"/>
      <w:color w:val="262626" w:themeColor="text1" w:themeTint="D9"/>
    </w:rPr>
  </w:style>
  <w:style w:type="paragraph" w:customStyle="1" w:styleId="FBC2CE8D3775475C8733811C55AF563E13">
    <w:name w:val="FBC2CE8D3775475C8733811C55AF563E13"/>
    <w:rsid w:val="00BE0A9B"/>
    <w:pPr>
      <w:spacing w:after="180" w:line="252" w:lineRule="auto"/>
    </w:pPr>
    <w:rPr>
      <w:rFonts w:eastAsiaTheme="minorHAnsi"/>
      <w:color w:val="262626" w:themeColor="text1" w:themeTint="D9"/>
    </w:rPr>
  </w:style>
  <w:style w:type="paragraph" w:customStyle="1" w:styleId="A986B918A055418689566DA7AFAA22A713">
    <w:name w:val="A986B918A055418689566DA7AFAA22A713"/>
    <w:rsid w:val="00BE0A9B"/>
    <w:pPr>
      <w:spacing w:after="180" w:line="252" w:lineRule="auto"/>
    </w:pPr>
    <w:rPr>
      <w:rFonts w:eastAsiaTheme="minorHAnsi"/>
      <w:color w:val="262626" w:themeColor="text1" w:themeTint="D9"/>
    </w:rPr>
  </w:style>
  <w:style w:type="paragraph" w:customStyle="1" w:styleId="A0FB4B4F609245B897CACBC811898C759">
    <w:name w:val="A0FB4B4F609245B897CACBC811898C759"/>
    <w:rsid w:val="00BE0A9B"/>
    <w:pPr>
      <w:spacing w:after="180" w:line="252" w:lineRule="auto"/>
    </w:pPr>
    <w:rPr>
      <w:rFonts w:eastAsiaTheme="minorHAnsi"/>
      <w:color w:val="262626" w:themeColor="text1" w:themeTint="D9"/>
    </w:rPr>
  </w:style>
  <w:style w:type="paragraph" w:customStyle="1" w:styleId="A9131D6A99BC48528E9ACD30D831AA138">
    <w:name w:val="A9131D6A99BC48528E9ACD30D831AA138"/>
    <w:rsid w:val="00BE0A9B"/>
    <w:pPr>
      <w:spacing w:after="180" w:line="252" w:lineRule="auto"/>
    </w:pPr>
    <w:rPr>
      <w:rFonts w:eastAsiaTheme="minorHAnsi"/>
      <w:color w:val="262626" w:themeColor="text1" w:themeTint="D9"/>
    </w:rPr>
  </w:style>
  <w:style w:type="paragraph" w:customStyle="1" w:styleId="544E2603F8C5467FA414D22903090C788">
    <w:name w:val="544E2603F8C5467FA414D22903090C788"/>
    <w:rsid w:val="00BE0A9B"/>
    <w:pPr>
      <w:spacing w:after="180" w:line="252" w:lineRule="auto"/>
    </w:pPr>
    <w:rPr>
      <w:rFonts w:eastAsiaTheme="minorHAnsi"/>
      <w:color w:val="262626" w:themeColor="text1" w:themeTint="D9"/>
    </w:rPr>
  </w:style>
  <w:style w:type="paragraph" w:customStyle="1" w:styleId="679C1B350D7F4C44A7600C3CC8FB8F6E8">
    <w:name w:val="679C1B350D7F4C44A7600C3CC8FB8F6E8"/>
    <w:rsid w:val="00BE0A9B"/>
    <w:pPr>
      <w:spacing w:after="180" w:line="252" w:lineRule="auto"/>
    </w:pPr>
    <w:rPr>
      <w:rFonts w:eastAsiaTheme="minorHAnsi"/>
      <w:color w:val="262626" w:themeColor="text1" w:themeTint="D9"/>
    </w:rPr>
  </w:style>
  <w:style w:type="paragraph" w:customStyle="1" w:styleId="380F6366AA774972AF85C6B3F909B61413">
    <w:name w:val="380F6366AA774972AF85C6B3F909B61413"/>
    <w:rsid w:val="00BE0A9B"/>
    <w:pPr>
      <w:spacing w:after="180" w:line="252" w:lineRule="auto"/>
    </w:pPr>
    <w:rPr>
      <w:rFonts w:eastAsiaTheme="minorHAnsi"/>
      <w:color w:val="262626" w:themeColor="text1" w:themeTint="D9"/>
    </w:rPr>
  </w:style>
  <w:style w:type="paragraph" w:customStyle="1" w:styleId="B9CE913AED444865A02D8A928694AFFC13">
    <w:name w:val="B9CE913AED444865A02D8A928694AFFC13"/>
    <w:rsid w:val="00BE0A9B"/>
    <w:pPr>
      <w:spacing w:after="180" w:line="252" w:lineRule="auto"/>
    </w:pPr>
    <w:rPr>
      <w:rFonts w:eastAsiaTheme="minorHAnsi"/>
      <w:color w:val="262626" w:themeColor="text1" w:themeTint="D9"/>
    </w:rPr>
  </w:style>
  <w:style w:type="paragraph" w:customStyle="1" w:styleId="862D56F6CC26405EB994CA3A2DA531E84">
    <w:name w:val="862D56F6CC26405EB994CA3A2DA531E84"/>
    <w:rsid w:val="00BE0A9B"/>
    <w:pPr>
      <w:spacing w:after="180" w:line="252" w:lineRule="auto"/>
    </w:pPr>
    <w:rPr>
      <w:rFonts w:eastAsiaTheme="minorHAnsi"/>
      <w:color w:val="262626" w:themeColor="text1" w:themeTint="D9"/>
    </w:rPr>
  </w:style>
  <w:style w:type="paragraph" w:customStyle="1" w:styleId="FC3AC6B1DF094FE087CEBA451537C7944">
    <w:name w:val="FC3AC6B1DF094FE087CEBA451537C7944"/>
    <w:rsid w:val="00BE0A9B"/>
    <w:pPr>
      <w:spacing w:after="180" w:line="252" w:lineRule="auto"/>
    </w:pPr>
    <w:rPr>
      <w:rFonts w:eastAsiaTheme="minorHAnsi"/>
      <w:color w:val="262626" w:themeColor="text1" w:themeTint="D9"/>
    </w:rPr>
  </w:style>
  <w:style w:type="paragraph" w:customStyle="1" w:styleId="4F29AA37B30C42FD80EE860677ABF1354">
    <w:name w:val="4F29AA37B30C42FD80EE860677ABF1354"/>
    <w:rsid w:val="00BE0A9B"/>
    <w:pPr>
      <w:spacing w:after="180" w:line="252" w:lineRule="auto"/>
    </w:pPr>
    <w:rPr>
      <w:rFonts w:eastAsiaTheme="minorHAnsi"/>
      <w:color w:val="262626" w:themeColor="text1" w:themeTint="D9"/>
    </w:rPr>
  </w:style>
  <w:style w:type="paragraph" w:customStyle="1" w:styleId="C9D9FA8816974D08BD075D572BC89FC44">
    <w:name w:val="C9D9FA8816974D08BD075D572BC89FC44"/>
    <w:rsid w:val="00BE0A9B"/>
    <w:pPr>
      <w:spacing w:after="180" w:line="252" w:lineRule="auto"/>
    </w:pPr>
    <w:rPr>
      <w:rFonts w:eastAsiaTheme="minorHAnsi"/>
      <w:color w:val="262626" w:themeColor="text1" w:themeTint="D9"/>
    </w:rPr>
  </w:style>
  <w:style w:type="paragraph" w:customStyle="1" w:styleId="2C9BE9B366F74F2E80E43EA99D6E46BA4">
    <w:name w:val="2C9BE9B366F74F2E80E43EA99D6E46BA4"/>
    <w:rsid w:val="00BE0A9B"/>
    <w:pPr>
      <w:spacing w:after="180" w:line="252" w:lineRule="auto"/>
    </w:pPr>
    <w:rPr>
      <w:rFonts w:eastAsiaTheme="minorHAnsi"/>
      <w:color w:val="262626" w:themeColor="text1" w:themeTint="D9"/>
    </w:rPr>
  </w:style>
  <w:style w:type="paragraph" w:customStyle="1" w:styleId="50D2324AC149443E93739A27C0422B224">
    <w:name w:val="50D2324AC149443E93739A27C0422B224"/>
    <w:rsid w:val="00BE0A9B"/>
    <w:pPr>
      <w:spacing w:after="180" w:line="252" w:lineRule="auto"/>
    </w:pPr>
    <w:rPr>
      <w:rFonts w:eastAsiaTheme="minorHAnsi"/>
      <w:color w:val="262626" w:themeColor="text1" w:themeTint="D9"/>
    </w:rPr>
  </w:style>
  <w:style w:type="paragraph" w:customStyle="1" w:styleId="5B21E01CF606404DA0709D283315CD424">
    <w:name w:val="5B21E01CF606404DA0709D283315CD424"/>
    <w:rsid w:val="00BE0A9B"/>
    <w:pPr>
      <w:spacing w:after="180" w:line="252" w:lineRule="auto"/>
    </w:pPr>
    <w:rPr>
      <w:rFonts w:eastAsiaTheme="minorHAnsi"/>
      <w:color w:val="262626" w:themeColor="text1" w:themeTint="D9"/>
    </w:rPr>
  </w:style>
  <w:style w:type="paragraph" w:customStyle="1" w:styleId="38B28D507B684F6E91AFE2A79350F6B24">
    <w:name w:val="38B28D507B684F6E91AFE2A79350F6B24"/>
    <w:rsid w:val="00BE0A9B"/>
    <w:pPr>
      <w:spacing w:after="180" w:line="252" w:lineRule="auto"/>
    </w:pPr>
    <w:rPr>
      <w:rFonts w:eastAsiaTheme="minorHAnsi"/>
      <w:color w:val="262626" w:themeColor="text1" w:themeTint="D9"/>
    </w:rPr>
  </w:style>
  <w:style w:type="paragraph" w:customStyle="1" w:styleId="DDF3D329E0424DB597E6EE4BE6D624EF4">
    <w:name w:val="DDF3D329E0424DB597E6EE4BE6D624EF4"/>
    <w:rsid w:val="00BE0A9B"/>
    <w:pPr>
      <w:spacing w:after="180" w:line="252" w:lineRule="auto"/>
    </w:pPr>
    <w:rPr>
      <w:rFonts w:eastAsiaTheme="minorHAnsi"/>
      <w:color w:val="262626" w:themeColor="text1" w:themeTint="D9"/>
    </w:rPr>
  </w:style>
  <w:style w:type="paragraph" w:customStyle="1" w:styleId="DF238AB8C9EF421789FFC259C145646E4">
    <w:name w:val="DF238AB8C9EF421789FFC259C145646E4"/>
    <w:rsid w:val="00BE0A9B"/>
    <w:pPr>
      <w:spacing w:after="180" w:line="252" w:lineRule="auto"/>
    </w:pPr>
    <w:rPr>
      <w:rFonts w:eastAsiaTheme="minorHAnsi"/>
      <w:color w:val="262626" w:themeColor="text1" w:themeTint="D9"/>
    </w:rPr>
  </w:style>
  <w:style w:type="paragraph" w:customStyle="1" w:styleId="0D42DDA8EF2F4FCEB1C90249603C0D5A4">
    <w:name w:val="0D42DDA8EF2F4FCEB1C90249603C0D5A4"/>
    <w:rsid w:val="00BE0A9B"/>
    <w:pPr>
      <w:spacing w:after="0" w:line="240" w:lineRule="auto"/>
      <w:contextualSpacing/>
    </w:pPr>
    <w:rPr>
      <w:rFonts w:asciiTheme="majorHAnsi" w:eastAsiaTheme="majorEastAsia" w:hAnsiTheme="majorHAnsi" w:cstheme="majorBidi"/>
      <w:caps/>
      <w:color w:val="2E74B5" w:themeColor="accent1" w:themeShade="BF"/>
      <w:kern w:val="28"/>
      <w:sz w:val="48"/>
      <w:szCs w:val="56"/>
    </w:rPr>
  </w:style>
  <w:style w:type="paragraph" w:customStyle="1" w:styleId="15228A39A4F64A958BFC9AF1212C9D1014">
    <w:name w:val="15228A39A4F64A958BFC9AF1212C9D1014"/>
    <w:rsid w:val="00BE0A9B"/>
    <w:pPr>
      <w:spacing w:after="0" w:line="240" w:lineRule="auto"/>
      <w:contextualSpacing/>
    </w:pPr>
    <w:rPr>
      <w:rFonts w:asciiTheme="majorHAnsi" w:eastAsiaTheme="majorEastAsia" w:hAnsiTheme="majorHAnsi" w:cstheme="majorBidi"/>
      <w:caps/>
      <w:color w:val="2E74B5" w:themeColor="accent1" w:themeShade="BF"/>
      <w:kern w:val="28"/>
      <w:sz w:val="48"/>
      <w:szCs w:val="56"/>
    </w:rPr>
  </w:style>
  <w:style w:type="paragraph" w:customStyle="1" w:styleId="7912CC51E22A462188B7A344894735F614">
    <w:name w:val="7912CC51E22A462188B7A344894735F614"/>
    <w:rsid w:val="00BE0A9B"/>
    <w:pPr>
      <w:spacing w:after="0" w:line="240" w:lineRule="auto"/>
      <w:contextualSpacing/>
    </w:pPr>
    <w:rPr>
      <w:rFonts w:asciiTheme="majorHAnsi" w:eastAsiaTheme="majorEastAsia" w:hAnsiTheme="majorHAnsi" w:cstheme="majorBidi"/>
      <w:caps/>
      <w:color w:val="2E74B5" w:themeColor="accent1" w:themeShade="BF"/>
      <w:kern w:val="28"/>
      <w:sz w:val="48"/>
      <w:szCs w:val="56"/>
    </w:rPr>
  </w:style>
  <w:style w:type="paragraph" w:customStyle="1" w:styleId="3F9AD894D92F46C6A6D2495C633BF3D015">
    <w:name w:val="3F9AD894D92F46C6A6D2495C633BF3D015"/>
    <w:rsid w:val="00BE0A9B"/>
    <w:pPr>
      <w:spacing w:after="180" w:line="252" w:lineRule="auto"/>
    </w:pPr>
    <w:rPr>
      <w:rFonts w:eastAsiaTheme="minorHAnsi"/>
      <w:color w:val="262626" w:themeColor="text1" w:themeTint="D9"/>
    </w:rPr>
  </w:style>
  <w:style w:type="paragraph" w:customStyle="1" w:styleId="D85C6196F4D14C3095F8C40B6175BAC63">
    <w:name w:val="D85C6196F4D14C3095F8C40B6175BAC63"/>
    <w:rsid w:val="00BE0A9B"/>
    <w:pPr>
      <w:spacing w:after="180" w:line="252" w:lineRule="auto"/>
    </w:pPr>
    <w:rPr>
      <w:rFonts w:eastAsiaTheme="minorHAnsi"/>
      <w:color w:val="262626" w:themeColor="text1" w:themeTint="D9"/>
    </w:rPr>
  </w:style>
  <w:style w:type="paragraph" w:customStyle="1" w:styleId="8AD8C72B236D477580D7AD4A3942676415">
    <w:name w:val="8AD8C72B236D477580D7AD4A3942676415"/>
    <w:rsid w:val="00BE0A9B"/>
    <w:pPr>
      <w:spacing w:after="180" w:line="252" w:lineRule="auto"/>
    </w:pPr>
    <w:rPr>
      <w:rFonts w:eastAsiaTheme="minorHAnsi"/>
      <w:color w:val="262626" w:themeColor="text1" w:themeTint="D9"/>
    </w:rPr>
  </w:style>
  <w:style w:type="paragraph" w:customStyle="1" w:styleId="6E7197A6EFC64436A15342EF43437E7A15">
    <w:name w:val="6E7197A6EFC64436A15342EF43437E7A15"/>
    <w:rsid w:val="00BE0A9B"/>
    <w:pPr>
      <w:spacing w:after="180" w:line="252" w:lineRule="auto"/>
    </w:pPr>
    <w:rPr>
      <w:rFonts w:eastAsiaTheme="minorHAnsi"/>
      <w:color w:val="262626" w:themeColor="text1" w:themeTint="D9"/>
    </w:rPr>
  </w:style>
  <w:style w:type="paragraph" w:customStyle="1" w:styleId="66BB171E081D4E69A4C9ED302056DBC33">
    <w:name w:val="66BB171E081D4E69A4C9ED302056DBC33"/>
    <w:rsid w:val="00BE0A9B"/>
    <w:pPr>
      <w:spacing w:after="180" w:line="252" w:lineRule="auto"/>
    </w:pPr>
    <w:rPr>
      <w:rFonts w:eastAsiaTheme="minorHAnsi"/>
      <w:color w:val="262626" w:themeColor="text1" w:themeTint="D9"/>
    </w:rPr>
  </w:style>
  <w:style w:type="paragraph" w:customStyle="1" w:styleId="8B13FE6041DC486AA1F94C15847351D915">
    <w:name w:val="8B13FE6041DC486AA1F94C15847351D915"/>
    <w:rsid w:val="00BE0A9B"/>
    <w:pPr>
      <w:spacing w:after="180" w:line="252" w:lineRule="auto"/>
    </w:pPr>
    <w:rPr>
      <w:rFonts w:eastAsiaTheme="minorHAnsi"/>
      <w:color w:val="262626" w:themeColor="text1" w:themeTint="D9"/>
    </w:rPr>
  </w:style>
  <w:style w:type="paragraph" w:customStyle="1" w:styleId="691A6AC3AD9A4F1BB44465352BE8D4209">
    <w:name w:val="691A6AC3AD9A4F1BB44465352BE8D4209"/>
    <w:rsid w:val="00BE0A9B"/>
    <w:pPr>
      <w:spacing w:after="180" w:line="252" w:lineRule="auto"/>
    </w:pPr>
    <w:rPr>
      <w:rFonts w:eastAsiaTheme="minorHAnsi"/>
      <w:color w:val="262626" w:themeColor="text1" w:themeTint="D9"/>
    </w:rPr>
  </w:style>
  <w:style w:type="paragraph" w:customStyle="1" w:styleId="36684B8D0BC04E6A9AE20FA01FCB42B59">
    <w:name w:val="36684B8D0BC04E6A9AE20FA01FCB42B59"/>
    <w:rsid w:val="00BE0A9B"/>
    <w:pPr>
      <w:spacing w:after="180" w:line="252" w:lineRule="auto"/>
    </w:pPr>
    <w:rPr>
      <w:rFonts w:eastAsiaTheme="minorHAnsi"/>
      <w:color w:val="262626" w:themeColor="text1" w:themeTint="D9"/>
    </w:rPr>
  </w:style>
  <w:style w:type="paragraph" w:customStyle="1" w:styleId="524561B610F948BD9A55A2C25FF9EDB89">
    <w:name w:val="524561B610F948BD9A55A2C25FF9EDB89"/>
    <w:rsid w:val="00BE0A9B"/>
    <w:pPr>
      <w:spacing w:after="180" w:line="252" w:lineRule="auto"/>
    </w:pPr>
    <w:rPr>
      <w:rFonts w:eastAsiaTheme="minorHAnsi"/>
      <w:color w:val="262626" w:themeColor="text1" w:themeTint="D9"/>
    </w:rPr>
  </w:style>
  <w:style w:type="paragraph" w:customStyle="1" w:styleId="F63185CE2E4E4843AEAE0A2BD6CB1ED19">
    <w:name w:val="F63185CE2E4E4843AEAE0A2BD6CB1ED19"/>
    <w:rsid w:val="00BE0A9B"/>
    <w:pPr>
      <w:spacing w:after="180" w:line="252" w:lineRule="auto"/>
    </w:pPr>
    <w:rPr>
      <w:rFonts w:eastAsiaTheme="minorHAnsi"/>
      <w:color w:val="262626" w:themeColor="text1" w:themeTint="D9"/>
    </w:rPr>
  </w:style>
  <w:style w:type="paragraph" w:customStyle="1" w:styleId="9524A66649374458BD48DD85AE4D61A99">
    <w:name w:val="9524A66649374458BD48DD85AE4D61A99"/>
    <w:rsid w:val="00BE0A9B"/>
    <w:pPr>
      <w:spacing w:after="180" w:line="252" w:lineRule="auto"/>
    </w:pPr>
    <w:rPr>
      <w:rFonts w:eastAsiaTheme="minorHAnsi"/>
      <w:color w:val="262626" w:themeColor="text1" w:themeTint="D9"/>
    </w:rPr>
  </w:style>
  <w:style w:type="paragraph" w:customStyle="1" w:styleId="BCB3C4A018C84BA4BDCEF3DA01ACCDAE9">
    <w:name w:val="BCB3C4A018C84BA4BDCEF3DA01ACCDAE9"/>
    <w:rsid w:val="00BE0A9B"/>
    <w:pPr>
      <w:spacing w:after="180" w:line="252" w:lineRule="auto"/>
    </w:pPr>
    <w:rPr>
      <w:rFonts w:eastAsiaTheme="minorHAnsi"/>
      <w:color w:val="262626" w:themeColor="text1" w:themeTint="D9"/>
    </w:rPr>
  </w:style>
  <w:style w:type="paragraph" w:customStyle="1" w:styleId="C43FC2E3ED5049B8983DB87841BD8C3E9">
    <w:name w:val="C43FC2E3ED5049B8983DB87841BD8C3E9"/>
    <w:rsid w:val="00BE0A9B"/>
    <w:pPr>
      <w:spacing w:after="180" w:line="252" w:lineRule="auto"/>
    </w:pPr>
    <w:rPr>
      <w:rFonts w:eastAsiaTheme="minorHAnsi"/>
      <w:color w:val="262626" w:themeColor="text1" w:themeTint="D9"/>
    </w:rPr>
  </w:style>
  <w:style w:type="paragraph" w:customStyle="1" w:styleId="4BADD7A20EB941C5BA023B688DD9C6809">
    <w:name w:val="4BADD7A20EB941C5BA023B688DD9C6809"/>
    <w:rsid w:val="00BE0A9B"/>
    <w:pPr>
      <w:spacing w:after="180" w:line="252" w:lineRule="auto"/>
    </w:pPr>
    <w:rPr>
      <w:rFonts w:eastAsiaTheme="minorHAnsi"/>
      <w:color w:val="262626" w:themeColor="text1" w:themeTint="D9"/>
    </w:rPr>
  </w:style>
  <w:style w:type="paragraph" w:customStyle="1" w:styleId="BBCD6A186BCC45DBABFCFCBB2A72166A15">
    <w:name w:val="BBCD6A186BCC45DBABFCFCBB2A72166A15"/>
    <w:rsid w:val="00BE0A9B"/>
    <w:pPr>
      <w:spacing w:after="180" w:line="252" w:lineRule="auto"/>
    </w:pPr>
    <w:rPr>
      <w:rFonts w:eastAsiaTheme="minorHAnsi"/>
      <w:color w:val="262626" w:themeColor="text1" w:themeTint="D9"/>
    </w:rPr>
  </w:style>
  <w:style w:type="paragraph" w:customStyle="1" w:styleId="24365BB7BC7F4C11894BE6B31B86A79715">
    <w:name w:val="24365BB7BC7F4C11894BE6B31B86A79715"/>
    <w:rsid w:val="00BE0A9B"/>
    <w:pPr>
      <w:spacing w:after="180" w:line="252" w:lineRule="auto"/>
    </w:pPr>
    <w:rPr>
      <w:rFonts w:eastAsiaTheme="minorHAnsi"/>
      <w:color w:val="262626" w:themeColor="text1" w:themeTint="D9"/>
    </w:rPr>
  </w:style>
  <w:style w:type="paragraph" w:customStyle="1" w:styleId="6666E1E2EE0C49DB9337EF543581515215">
    <w:name w:val="6666E1E2EE0C49DB9337EF543581515215"/>
    <w:rsid w:val="00BE0A9B"/>
    <w:pPr>
      <w:spacing w:after="180" w:line="252" w:lineRule="auto"/>
    </w:pPr>
    <w:rPr>
      <w:rFonts w:eastAsiaTheme="minorHAnsi"/>
      <w:color w:val="262626" w:themeColor="text1" w:themeTint="D9"/>
    </w:rPr>
  </w:style>
  <w:style w:type="paragraph" w:customStyle="1" w:styleId="21237A6D92C04DC5B96C22328BD4BF1B15">
    <w:name w:val="21237A6D92C04DC5B96C22328BD4BF1B15"/>
    <w:rsid w:val="00BE0A9B"/>
    <w:pPr>
      <w:spacing w:after="180" w:line="252" w:lineRule="auto"/>
    </w:pPr>
    <w:rPr>
      <w:rFonts w:eastAsiaTheme="minorHAnsi"/>
      <w:color w:val="262626" w:themeColor="text1" w:themeTint="D9"/>
    </w:rPr>
  </w:style>
  <w:style w:type="paragraph" w:customStyle="1" w:styleId="BAF220D2D3C64C9D9706BB434013DECB15">
    <w:name w:val="BAF220D2D3C64C9D9706BB434013DECB15"/>
    <w:rsid w:val="00BE0A9B"/>
    <w:pPr>
      <w:spacing w:after="180" w:line="252" w:lineRule="auto"/>
    </w:pPr>
    <w:rPr>
      <w:rFonts w:eastAsiaTheme="minorHAnsi"/>
      <w:color w:val="262626" w:themeColor="text1" w:themeTint="D9"/>
    </w:rPr>
  </w:style>
  <w:style w:type="paragraph" w:customStyle="1" w:styleId="92F987DFB0734E7D887E3E1B178F0A9F7">
    <w:name w:val="92F987DFB0734E7D887E3E1B178F0A9F7"/>
    <w:rsid w:val="00BE0A9B"/>
    <w:pPr>
      <w:spacing w:after="180" w:line="252" w:lineRule="auto"/>
      <w:ind w:left="720"/>
      <w:contextualSpacing/>
    </w:pPr>
    <w:rPr>
      <w:rFonts w:eastAsiaTheme="minorHAnsi"/>
      <w:color w:val="262626" w:themeColor="text1" w:themeTint="D9"/>
    </w:rPr>
  </w:style>
  <w:style w:type="paragraph" w:customStyle="1" w:styleId="279CB8ED3FBD4735A4C192BD1EF11EDC7">
    <w:name w:val="279CB8ED3FBD4735A4C192BD1EF11EDC7"/>
    <w:rsid w:val="00BE0A9B"/>
    <w:pPr>
      <w:spacing w:after="180" w:line="252" w:lineRule="auto"/>
      <w:ind w:left="720"/>
      <w:contextualSpacing/>
    </w:pPr>
    <w:rPr>
      <w:rFonts w:eastAsiaTheme="minorHAnsi"/>
      <w:color w:val="262626" w:themeColor="text1" w:themeTint="D9"/>
    </w:rPr>
  </w:style>
  <w:style w:type="paragraph" w:customStyle="1" w:styleId="F3BDA25B1B2A4BB080BA2CFD52CFBF5D4">
    <w:name w:val="F3BDA25B1B2A4BB080BA2CFD52CFBF5D4"/>
    <w:rsid w:val="00BE0A9B"/>
    <w:pPr>
      <w:spacing w:after="180" w:line="252" w:lineRule="auto"/>
    </w:pPr>
    <w:rPr>
      <w:rFonts w:eastAsiaTheme="minorHAnsi"/>
      <w:color w:val="262626" w:themeColor="text1" w:themeTint="D9"/>
    </w:rPr>
  </w:style>
  <w:style w:type="paragraph" w:customStyle="1" w:styleId="9DB3B9D355444809AE0D2A2DC4473BB215">
    <w:name w:val="9DB3B9D355444809AE0D2A2DC4473BB215"/>
    <w:rsid w:val="00BE0A9B"/>
    <w:pPr>
      <w:spacing w:after="180" w:line="252" w:lineRule="auto"/>
    </w:pPr>
    <w:rPr>
      <w:rFonts w:eastAsiaTheme="minorHAnsi"/>
      <w:color w:val="262626" w:themeColor="text1" w:themeTint="D9"/>
    </w:rPr>
  </w:style>
  <w:style w:type="paragraph" w:customStyle="1" w:styleId="776B88381B034A86A784FA164038F89815">
    <w:name w:val="776B88381B034A86A784FA164038F89815"/>
    <w:rsid w:val="00BE0A9B"/>
    <w:pPr>
      <w:spacing w:after="180" w:line="252" w:lineRule="auto"/>
    </w:pPr>
    <w:rPr>
      <w:rFonts w:eastAsiaTheme="minorHAnsi"/>
      <w:color w:val="262626" w:themeColor="text1" w:themeTint="D9"/>
    </w:rPr>
  </w:style>
  <w:style w:type="paragraph" w:customStyle="1" w:styleId="23AB2D6B2E4D4BC588553DC3858F001715">
    <w:name w:val="23AB2D6B2E4D4BC588553DC3858F001715"/>
    <w:rsid w:val="00BE0A9B"/>
    <w:pPr>
      <w:spacing w:after="180" w:line="252" w:lineRule="auto"/>
    </w:pPr>
    <w:rPr>
      <w:rFonts w:eastAsiaTheme="minorHAnsi"/>
      <w:color w:val="262626" w:themeColor="text1" w:themeTint="D9"/>
    </w:rPr>
  </w:style>
  <w:style w:type="paragraph" w:customStyle="1" w:styleId="526F4E1F4ACB41218145304DB92FAF3415">
    <w:name w:val="526F4E1F4ACB41218145304DB92FAF3415"/>
    <w:rsid w:val="00BE0A9B"/>
    <w:pPr>
      <w:spacing w:after="180" w:line="252" w:lineRule="auto"/>
    </w:pPr>
    <w:rPr>
      <w:rFonts w:eastAsiaTheme="minorHAnsi"/>
      <w:color w:val="262626" w:themeColor="text1" w:themeTint="D9"/>
    </w:rPr>
  </w:style>
  <w:style w:type="paragraph" w:customStyle="1" w:styleId="F294A8F734184500A2142464DF0D2FBA7">
    <w:name w:val="F294A8F734184500A2142464DF0D2FBA7"/>
    <w:rsid w:val="00BE0A9B"/>
    <w:pPr>
      <w:spacing w:after="180" w:line="252" w:lineRule="auto"/>
      <w:ind w:left="720"/>
      <w:contextualSpacing/>
    </w:pPr>
    <w:rPr>
      <w:rFonts w:eastAsiaTheme="minorHAnsi"/>
      <w:color w:val="262626" w:themeColor="text1" w:themeTint="D9"/>
    </w:rPr>
  </w:style>
  <w:style w:type="paragraph" w:customStyle="1" w:styleId="A15EA2F4FD514F6AB244CA088B696ACE7">
    <w:name w:val="A15EA2F4FD514F6AB244CA088B696ACE7"/>
    <w:rsid w:val="00BE0A9B"/>
    <w:pPr>
      <w:spacing w:after="180" w:line="252" w:lineRule="auto"/>
      <w:ind w:left="720"/>
      <w:contextualSpacing/>
    </w:pPr>
    <w:rPr>
      <w:rFonts w:eastAsiaTheme="minorHAnsi"/>
      <w:color w:val="262626" w:themeColor="text1" w:themeTint="D9"/>
    </w:rPr>
  </w:style>
  <w:style w:type="paragraph" w:customStyle="1" w:styleId="7BA804783D2444AE964FF698D84CFB1614">
    <w:name w:val="7BA804783D2444AE964FF698D84CFB1614"/>
    <w:rsid w:val="00BE0A9B"/>
    <w:pPr>
      <w:spacing w:after="180" w:line="252" w:lineRule="auto"/>
    </w:pPr>
    <w:rPr>
      <w:rFonts w:eastAsiaTheme="minorHAnsi"/>
      <w:color w:val="262626" w:themeColor="text1" w:themeTint="D9"/>
    </w:rPr>
  </w:style>
  <w:style w:type="paragraph" w:customStyle="1" w:styleId="FB276EA6B0F9410EA45D9B03194E148D14">
    <w:name w:val="FB276EA6B0F9410EA45D9B03194E148D14"/>
    <w:rsid w:val="00BE0A9B"/>
    <w:pPr>
      <w:spacing w:after="180" w:line="252" w:lineRule="auto"/>
    </w:pPr>
    <w:rPr>
      <w:rFonts w:eastAsiaTheme="minorHAnsi"/>
      <w:color w:val="262626" w:themeColor="text1" w:themeTint="D9"/>
    </w:rPr>
  </w:style>
  <w:style w:type="paragraph" w:customStyle="1" w:styleId="FBC2CE8D3775475C8733811C55AF563E14">
    <w:name w:val="FBC2CE8D3775475C8733811C55AF563E14"/>
    <w:rsid w:val="00BE0A9B"/>
    <w:pPr>
      <w:spacing w:after="180" w:line="252" w:lineRule="auto"/>
    </w:pPr>
    <w:rPr>
      <w:rFonts w:eastAsiaTheme="minorHAnsi"/>
      <w:color w:val="262626" w:themeColor="text1" w:themeTint="D9"/>
    </w:rPr>
  </w:style>
  <w:style w:type="paragraph" w:customStyle="1" w:styleId="A986B918A055418689566DA7AFAA22A714">
    <w:name w:val="A986B918A055418689566DA7AFAA22A714"/>
    <w:rsid w:val="00BE0A9B"/>
    <w:pPr>
      <w:spacing w:after="180" w:line="252" w:lineRule="auto"/>
    </w:pPr>
    <w:rPr>
      <w:rFonts w:eastAsiaTheme="minorHAnsi"/>
      <w:color w:val="262626" w:themeColor="text1" w:themeTint="D9"/>
    </w:rPr>
  </w:style>
  <w:style w:type="paragraph" w:customStyle="1" w:styleId="A0FB4B4F609245B897CACBC811898C7510">
    <w:name w:val="A0FB4B4F609245B897CACBC811898C7510"/>
    <w:rsid w:val="00BE0A9B"/>
    <w:pPr>
      <w:spacing w:after="180" w:line="252" w:lineRule="auto"/>
    </w:pPr>
    <w:rPr>
      <w:rFonts w:eastAsiaTheme="minorHAnsi"/>
      <w:color w:val="262626" w:themeColor="text1" w:themeTint="D9"/>
    </w:rPr>
  </w:style>
  <w:style w:type="paragraph" w:customStyle="1" w:styleId="A9131D6A99BC48528E9ACD30D831AA139">
    <w:name w:val="A9131D6A99BC48528E9ACD30D831AA139"/>
    <w:rsid w:val="00BE0A9B"/>
    <w:pPr>
      <w:spacing w:after="180" w:line="252" w:lineRule="auto"/>
    </w:pPr>
    <w:rPr>
      <w:rFonts w:eastAsiaTheme="minorHAnsi"/>
      <w:color w:val="262626" w:themeColor="text1" w:themeTint="D9"/>
    </w:rPr>
  </w:style>
  <w:style w:type="paragraph" w:customStyle="1" w:styleId="544E2603F8C5467FA414D22903090C789">
    <w:name w:val="544E2603F8C5467FA414D22903090C789"/>
    <w:rsid w:val="00BE0A9B"/>
    <w:pPr>
      <w:spacing w:after="180" w:line="252" w:lineRule="auto"/>
    </w:pPr>
    <w:rPr>
      <w:rFonts w:eastAsiaTheme="minorHAnsi"/>
      <w:color w:val="262626" w:themeColor="text1" w:themeTint="D9"/>
    </w:rPr>
  </w:style>
  <w:style w:type="paragraph" w:customStyle="1" w:styleId="679C1B350D7F4C44A7600C3CC8FB8F6E9">
    <w:name w:val="679C1B350D7F4C44A7600C3CC8FB8F6E9"/>
    <w:rsid w:val="00BE0A9B"/>
    <w:pPr>
      <w:spacing w:after="180" w:line="252" w:lineRule="auto"/>
    </w:pPr>
    <w:rPr>
      <w:rFonts w:eastAsiaTheme="minorHAnsi"/>
      <w:color w:val="262626" w:themeColor="text1" w:themeTint="D9"/>
    </w:rPr>
  </w:style>
  <w:style w:type="paragraph" w:customStyle="1" w:styleId="380F6366AA774972AF85C6B3F909B61414">
    <w:name w:val="380F6366AA774972AF85C6B3F909B61414"/>
    <w:rsid w:val="00BE0A9B"/>
    <w:pPr>
      <w:spacing w:after="180" w:line="252" w:lineRule="auto"/>
    </w:pPr>
    <w:rPr>
      <w:rFonts w:eastAsiaTheme="minorHAnsi"/>
      <w:color w:val="262626" w:themeColor="text1" w:themeTint="D9"/>
    </w:rPr>
  </w:style>
  <w:style w:type="paragraph" w:customStyle="1" w:styleId="B9CE913AED444865A02D8A928694AFFC14">
    <w:name w:val="B9CE913AED444865A02D8A928694AFFC14"/>
    <w:rsid w:val="00BE0A9B"/>
    <w:pPr>
      <w:spacing w:after="180" w:line="252" w:lineRule="auto"/>
    </w:pPr>
    <w:rPr>
      <w:rFonts w:eastAsiaTheme="minorHAnsi"/>
      <w:color w:val="262626" w:themeColor="text1" w:themeTint="D9"/>
    </w:rPr>
  </w:style>
  <w:style w:type="paragraph" w:customStyle="1" w:styleId="862D56F6CC26405EB994CA3A2DA531E85">
    <w:name w:val="862D56F6CC26405EB994CA3A2DA531E85"/>
    <w:rsid w:val="00BE0A9B"/>
    <w:pPr>
      <w:spacing w:after="180" w:line="252" w:lineRule="auto"/>
    </w:pPr>
    <w:rPr>
      <w:rFonts w:eastAsiaTheme="minorHAnsi"/>
      <w:color w:val="262626" w:themeColor="text1" w:themeTint="D9"/>
    </w:rPr>
  </w:style>
  <w:style w:type="paragraph" w:customStyle="1" w:styleId="FC3AC6B1DF094FE087CEBA451537C7945">
    <w:name w:val="FC3AC6B1DF094FE087CEBA451537C7945"/>
    <w:rsid w:val="00BE0A9B"/>
    <w:pPr>
      <w:spacing w:after="180" w:line="252" w:lineRule="auto"/>
    </w:pPr>
    <w:rPr>
      <w:rFonts w:eastAsiaTheme="minorHAnsi"/>
      <w:color w:val="262626" w:themeColor="text1" w:themeTint="D9"/>
    </w:rPr>
  </w:style>
  <w:style w:type="paragraph" w:customStyle="1" w:styleId="4F29AA37B30C42FD80EE860677ABF1355">
    <w:name w:val="4F29AA37B30C42FD80EE860677ABF1355"/>
    <w:rsid w:val="00BE0A9B"/>
    <w:pPr>
      <w:spacing w:after="180" w:line="252" w:lineRule="auto"/>
    </w:pPr>
    <w:rPr>
      <w:rFonts w:eastAsiaTheme="minorHAnsi"/>
      <w:color w:val="262626" w:themeColor="text1" w:themeTint="D9"/>
    </w:rPr>
  </w:style>
  <w:style w:type="paragraph" w:customStyle="1" w:styleId="C9D9FA8816974D08BD075D572BC89FC45">
    <w:name w:val="C9D9FA8816974D08BD075D572BC89FC45"/>
    <w:rsid w:val="00BE0A9B"/>
    <w:pPr>
      <w:spacing w:after="180" w:line="252" w:lineRule="auto"/>
    </w:pPr>
    <w:rPr>
      <w:rFonts w:eastAsiaTheme="minorHAnsi"/>
      <w:color w:val="262626" w:themeColor="text1" w:themeTint="D9"/>
    </w:rPr>
  </w:style>
  <w:style w:type="paragraph" w:customStyle="1" w:styleId="2C9BE9B366F74F2E80E43EA99D6E46BA5">
    <w:name w:val="2C9BE9B366F74F2E80E43EA99D6E46BA5"/>
    <w:rsid w:val="00BE0A9B"/>
    <w:pPr>
      <w:spacing w:after="180" w:line="252" w:lineRule="auto"/>
    </w:pPr>
    <w:rPr>
      <w:rFonts w:eastAsiaTheme="minorHAnsi"/>
      <w:color w:val="262626" w:themeColor="text1" w:themeTint="D9"/>
    </w:rPr>
  </w:style>
  <w:style w:type="paragraph" w:customStyle="1" w:styleId="50D2324AC149443E93739A27C0422B225">
    <w:name w:val="50D2324AC149443E93739A27C0422B225"/>
    <w:rsid w:val="00BE0A9B"/>
    <w:pPr>
      <w:spacing w:after="180" w:line="252" w:lineRule="auto"/>
    </w:pPr>
    <w:rPr>
      <w:rFonts w:eastAsiaTheme="minorHAnsi"/>
      <w:color w:val="262626" w:themeColor="text1" w:themeTint="D9"/>
    </w:rPr>
  </w:style>
  <w:style w:type="paragraph" w:customStyle="1" w:styleId="5B21E01CF606404DA0709D283315CD425">
    <w:name w:val="5B21E01CF606404DA0709D283315CD425"/>
    <w:rsid w:val="00BE0A9B"/>
    <w:pPr>
      <w:spacing w:after="180" w:line="252" w:lineRule="auto"/>
    </w:pPr>
    <w:rPr>
      <w:rFonts w:eastAsiaTheme="minorHAnsi"/>
      <w:color w:val="262626" w:themeColor="text1" w:themeTint="D9"/>
    </w:rPr>
  </w:style>
  <w:style w:type="paragraph" w:customStyle="1" w:styleId="38B28D507B684F6E91AFE2A79350F6B25">
    <w:name w:val="38B28D507B684F6E91AFE2A79350F6B25"/>
    <w:rsid w:val="00BE0A9B"/>
    <w:pPr>
      <w:spacing w:after="180" w:line="252" w:lineRule="auto"/>
    </w:pPr>
    <w:rPr>
      <w:rFonts w:eastAsiaTheme="minorHAnsi"/>
      <w:color w:val="262626" w:themeColor="text1" w:themeTint="D9"/>
    </w:rPr>
  </w:style>
  <w:style w:type="paragraph" w:customStyle="1" w:styleId="DDF3D329E0424DB597E6EE4BE6D624EF5">
    <w:name w:val="DDF3D329E0424DB597E6EE4BE6D624EF5"/>
    <w:rsid w:val="00BE0A9B"/>
    <w:pPr>
      <w:spacing w:after="180" w:line="252" w:lineRule="auto"/>
    </w:pPr>
    <w:rPr>
      <w:rFonts w:eastAsiaTheme="minorHAnsi"/>
      <w:color w:val="262626" w:themeColor="text1" w:themeTint="D9"/>
    </w:rPr>
  </w:style>
  <w:style w:type="paragraph" w:customStyle="1" w:styleId="DF238AB8C9EF421789FFC259C145646E5">
    <w:name w:val="DF238AB8C9EF421789FFC259C145646E5"/>
    <w:rsid w:val="00BE0A9B"/>
    <w:pPr>
      <w:spacing w:after="180" w:line="252" w:lineRule="auto"/>
    </w:pPr>
    <w:rPr>
      <w:rFonts w:eastAsiaTheme="minorHAnsi"/>
      <w:color w:val="262626" w:themeColor="text1" w:themeTint="D9"/>
    </w:rPr>
  </w:style>
  <w:style w:type="paragraph" w:customStyle="1" w:styleId="0D42DDA8EF2F4FCEB1C90249603C0D5A5">
    <w:name w:val="0D42DDA8EF2F4FCEB1C90249603C0D5A5"/>
    <w:rsid w:val="00BE0A9B"/>
    <w:pPr>
      <w:spacing w:after="0" w:line="240" w:lineRule="auto"/>
      <w:contextualSpacing/>
    </w:pPr>
    <w:rPr>
      <w:rFonts w:asciiTheme="majorHAnsi" w:eastAsiaTheme="majorEastAsia" w:hAnsiTheme="majorHAnsi" w:cstheme="majorBidi"/>
      <w:caps/>
      <w:color w:val="2E74B5" w:themeColor="accent1" w:themeShade="BF"/>
      <w:kern w:val="28"/>
      <w:sz w:val="48"/>
      <w:szCs w:val="56"/>
    </w:rPr>
  </w:style>
  <w:style w:type="paragraph" w:customStyle="1" w:styleId="15228A39A4F64A958BFC9AF1212C9D1015">
    <w:name w:val="15228A39A4F64A958BFC9AF1212C9D1015"/>
    <w:rsid w:val="00BE0A9B"/>
    <w:pPr>
      <w:spacing w:after="0" w:line="240" w:lineRule="auto"/>
      <w:contextualSpacing/>
    </w:pPr>
    <w:rPr>
      <w:rFonts w:asciiTheme="majorHAnsi" w:eastAsiaTheme="majorEastAsia" w:hAnsiTheme="majorHAnsi" w:cstheme="majorBidi"/>
      <w:caps/>
      <w:color w:val="2E74B5" w:themeColor="accent1" w:themeShade="BF"/>
      <w:kern w:val="28"/>
      <w:sz w:val="48"/>
      <w:szCs w:val="56"/>
    </w:rPr>
  </w:style>
  <w:style w:type="paragraph" w:customStyle="1" w:styleId="7912CC51E22A462188B7A344894735F615">
    <w:name w:val="7912CC51E22A462188B7A344894735F615"/>
    <w:rsid w:val="00BE0A9B"/>
    <w:pPr>
      <w:spacing w:after="0" w:line="240" w:lineRule="auto"/>
      <w:contextualSpacing/>
    </w:pPr>
    <w:rPr>
      <w:rFonts w:asciiTheme="majorHAnsi" w:eastAsiaTheme="majorEastAsia" w:hAnsiTheme="majorHAnsi" w:cstheme="majorBidi"/>
      <w:caps/>
      <w:color w:val="2E74B5" w:themeColor="accent1" w:themeShade="BF"/>
      <w:kern w:val="28"/>
      <w:sz w:val="48"/>
      <w:szCs w:val="56"/>
    </w:rPr>
  </w:style>
  <w:style w:type="paragraph" w:customStyle="1" w:styleId="3F9AD894D92F46C6A6D2495C633BF3D016">
    <w:name w:val="3F9AD894D92F46C6A6D2495C633BF3D016"/>
    <w:rsid w:val="00BE0A9B"/>
    <w:pPr>
      <w:spacing w:after="180" w:line="252" w:lineRule="auto"/>
    </w:pPr>
    <w:rPr>
      <w:rFonts w:eastAsiaTheme="minorHAnsi"/>
      <w:color w:val="262626" w:themeColor="text1" w:themeTint="D9"/>
    </w:rPr>
  </w:style>
  <w:style w:type="paragraph" w:customStyle="1" w:styleId="D85C6196F4D14C3095F8C40B6175BAC64">
    <w:name w:val="D85C6196F4D14C3095F8C40B6175BAC64"/>
    <w:rsid w:val="00BE0A9B"/>
    <w:pPr>
      <w:spacing w:after="180" w:line="252" w:lineRule="auto"/>
    </w:pPr>
    <w:rPr>
      <w:rFonts w:eastAsiaTheme="minorHAnsi"/>
      <w:color w:val="262626" w:themeColor="text1" w:themeTint="D9"/>
    </w:rPr>
  </w:style>
  <w:style w:type="paragraph" w:customStyle="1" w:styleId="8AD8C72B236D477580D7AD4A3942676416">
    <w:name w:val="8AD8C72B236D477580D7AD4A3942676416"/>
    <w:rsid w:val="00BE0A9B"/>
    <w:pPr>
      <w:spacing w:after="180" w:line="252" w:lineRule="auto"/>
    </w:pPr>
    <w:rPr>
      <w:rFonts w:eastAsiaTheme="minorHAnsi"/>
      <w:color w:val="262626" w:themeColor="text1" w:themeTint="D9"/>
    </w:rPr>
  </w:style>
  <w:style w:type="paragraph" w:customStyle="1" w:styleId="6E7197A6EFC64436A15342EF43437E7A16">
    <w:name w:val="6E7197A6EFC64436A15342EF43437E7A16"/>
    <w:rsid w:val="00BE0A9B"/>
    <w:pPr>
      <w:spacing w:after="180" w:line="252" w:lineRule="auto"/>
    </w:pPr>
    <w:rPr>
      <w:rFonts w:eastAsiaTheme="minorHAnsi"/>
      <w:color w:val="262626" w:themeColor="text1" w:themeTint="D9"/>
    </w:rPr>
  </w:style>
  <w:style w:type="paragraph" w:customStyle="1" w:styleId="66BB171E081D4E69A4C9ED302056DBC34">
    <w:name w:val="66BB171E081D4E69A4C9ED302056DBC34"/>
    <w:rsid w:val="00BE0A9B"/>
    <w:pPr>
      <w:spacing w:after="180" w:line="252" w:lineRule="auto"/>
    </w:pPr>
    <w:rPr>
      <w:rFonts w:eastAsiaTheme="minorHAnsi"/>
      <w:color w:val="262626" w:themeColor="text1" w:themeTint="D9"/>
    </w:rPr>
  </w:style>
  <w:style w:type="paragraph" w:customStyle="1" w:styleId="8B13FE6041DC486AA1F94C15847351D916">
    <w:name w:val="8B13FE6041DC486AA1F94C15847351D916"/>
    <w:rsid w:val="00BE0A9B"/>
    <w:pPr>
      <w:spacing w:after="180" w:line="252" w:lineRule="auto"/>
    </w:pPr>
    <w:rPr>
      <w:rFonts w:eastAsiaTheme="minorHAnsi"/>
      <w:color w:val="262626" w:themeColor="text1" w:themeTint="D9"/>
    </w:rPr>
  </w:style>
  <w:style w:type="paragraph" w:customStyle="1" w:styleId="691A6AC3AD9A4F1BB44465352BE8D42010">
    <w:name w:val="691A6AC3AD9A4F1BB44465352BE8D42010"/>
    <w:rsid w:val="00BE0A9B"/>
    <w:pPr>
      <w:spacing w:after="180" w:line="252" w:lineRule="auto"/>
    </w:pPr>
    <w:rPr>
      <w:rFonts w:eastAsiaTheme="minorHAnsi"/>
      <w:color w:val="262626" w:themeColor="text1" w:themeTint="D9"/>
    </w:rPr>
  </w:style>
  <w:style w:type="paragraph" w:customStyle="1" w:styleId="36684B8D0BC04E6A9AE20FA01FCB42B510">
    <w:name w:val="36684B8D0BC04E6A9AE20FA01FCB42B510"/>
    <w:rsid w:val="00BE0A9B"/>
    <w:pPr>
      <w:spacing w:after="180" w:line="252" w:lineRule="auto"/>
    </w:pPr>
    <w:rPr>
      <w:rFonts w:eastAsiaTheme="minorHAnsi"/>
      <w:color w:val="262626" w:themeColor="text1" w:themeTint="D9"/>
    </w:rPr>
  </w:style>
  <w:style w:type="paragraph" w:customStyle="1" w:styleId="524561B610F948BD9A55A2C25FF9EDB810">
    <w:name w:val="524561B610F948BD9A55A2C25FF9EDB810"/>
    <w:rsid w:val="00BE0A9B"/>
    <w:pPr>
      <w:spacing w:after="180" w:line="252" w:lineRule="auto"/>
    </w:pPr>
    <w:rPr>
      <w:rFonts w:eastAsiaTheme="minorHAnsi"/>
      <w:color w:val="262626" w:themeColor="text1" w:themeTint="D9"/>
    </w:rPr>
  </w:style>
  <w:style w:type="paragraph" w:customStyle="1" w:styleId="F63185CE2E4E4843AEAE0A2BD6CB1ED110">
    <w:name w:val="F63185CE2E4E4843AEAE0A2BD6CB1ED110"/>
    <w:rsid w:val="00BE0A9B"/>
    <w:pPr>
      <w:spacing w:after="180" w:line="252" w:lineRule="auto"/>
    </w:pPr>
    <w:rPr>
      <w:rFonts w:eastAsiaTheme="minorHAnsi"/>
      <w:color w:val="262626" w:themeColor="text1" w:themeTint="D9"/>
    </w:rPr>
  </w:style>
  <w:style w:type="paragraph" w:customStyle="1" w:styleId="9524A66649374458BD48DD85AE4D61A910">
    <w:name w:val="9524A66649374458BD48DD85AE4D61A910"/>
    <w:rsid w:val="00BE0A9B"/>
    <w:pPr>
      <w:spacing w:after="180" w:line="252" w:lineRule="auto"/>
    </w:pPr>
    <w:rPr>
      <w:rFonts w:eastAsiaTheme="minorHAnsi"/>
      <w:color w:val="262626" w:themeColor="text1" w:themeTint="D9"/>
    </w:rPr>
  </w:style>
  <w:style w:type="paragraph" w:customStyle="1" w:styleId="BCB3C4A018C84BA4BDCEF3DA01ACCDAE10">
    <w:name w:val="BCB3C4A018C84BA4BDCEF3DA01ACCDAE10"/>
    <w:rsid w:val="00BE0A9B"/>
    <w:pPr>
      <w:spacing w:after="180" w:line="252" w:lineRule="auto"/>
    </w:pPr>
    <w:rPr>
      <w:rFonts w:eastAsiaTheme="minorHAnsi"/>
      <w:color w:val="262626" w:themeColor="text1" w:themeTint="D9"/>
    </w:rPr>
  </w:style>
  <w:style w:type="paragraph" w:customStyle="1" w:styleId="C43FC2E3ED5049B8983DB87841BD8C3E10">
    <w:name w:val="C43FC2E3ED5049B8983DB87841BD8C3E10"/>
    <w:rsid w:val="00BE0A9B"/>
    <w:pPr>
      <w:spacing w:after="180" w:line="252" w:lineRule="auto"/>
    </w:pPr>
    <w:rPr>
      <w:rFonts w:eastAsiaTheme="minorHAnsi"/>
      <w:color w:val="262626" w:themeColor="text1" w:themeTint="D9"/>
    </w:rPr>
  </w:style>
  <w:style w:type="paragraph" w:customStyle="1" w:styleId="4BADD7A20EB941C5BA023B688DD9C68010">
    <w:name w:val="4BADD7A20EB941C5BA023B688DD9C68010"/>
    <w:rsid w:val="00BE0A9B"/>
    <w:pPr>
      <w:spacing w:after="180" w:line="252" w:lineRule="auto"/>
    </w:pPr>
    <w:rPr>
      <w:rFonts w:eastAsiaTheme="minorHAnsi"/>
      <w:color w:val="262626" w:themeColor="text1" w:themeTint="D9"/>
    </w:rPr>
  </w:style>
  <w:style w:type="paragraph" w:customStyle="1" w:styleId="BBCD6A186BCC45DBABFCFCBB2A72166A16">
    <w:name w:val="BBCD6A186BCC45DBABFCFCBB2A72166A16"/>
    <w:rsid w:val="00BE0A9B"/>
    <w:pPr>
      <w:spacing w:after="180" w:line="252" w:lineRule="auto"/>
    </w:pPr>
    <w:rPr>
      <w:rFonts w:eastAsiaTheme="minorHAnsi"/>
      <w:color w:val="262626" w:themeColor="text1" w:themeTint="D9"/>
    </w:rPr>
  </w:style>
  <w:style w:type="paragraph" w:customStyle="1" w:styleId="24365BB7BC7F4C11894BE6B31B86A79716">
    <w:name w:val="24365BB7BC7F4C11894BE6B31B86A79716"/>
    <w:rsid w:val="00BE0A9B"/>
    <w:pPr>
      <w:spacing w:after="180" w:line="252" w:lineRule="auto"/>
    </w:pPr>
    <w:rPr>
      <w:rFonts w:eastAsiaTheme="minorHAnsi"/>
      <w:color w:val="262626" w:themeColor="text1" w:themeTint="D9"/>
    </w:rPr>
  </w:style>
  <w:style w:type="paragraph" w:customStyle="1" w:styleId="6666E1E2EE0C49DB9337EF543581515216">
    <w:name w:val="6666E1E2EE0C49DB9337EF543581515216"/>
    <w:rsid w:val="00BE0A9B"/>
    <w:pPr>
      <w:spacing w:after="180" w:line="252" w:lineRule="auto"/>
    </w:pPr>
    <w:rPr>
      <w:rFonts w:eastAsiaTheme="minorHAnsi"/>
      <w:color w:val="262626" w:themeColor="text1" w:themeTint="D9"/>
    </w:rPr>
  </w:style>
  <w:style w:type="paragraph" w:customStyle="1" w:styleId="21237A6D92C04DC5B96C22328BD4BF1B16">
    <w:name w:val="21237A6D92C04DC5B96C22328BD4BF1B16"/>
    <w:rsid w:val="00BE0A9B"/>
    <w:pPr>
      <w:spacing w:after="180" w:line="252" w:lineRule="auto"/>
    </w:pPr>
    <w:rPr>
      <w:rFonts w:eastAsiaTheme="minorHAnsi"/>
      <w:color w:val="262626" w:themeColor="text1" w:themeTint="D9"/>
    </w:rPr>
  </w:style>
  <w:style w:type="paragraph" w:customStyle="1" w:styleId="BAF220D2D3C64C9D9706BB434013DECB16">
    <w:name w:val="BAF220D2D3C64C9D9706BB434013DECB16"/>
    <w:rsid w:val="00BE0A9B"/>
    <w:pPr>
      <w:spacing w:after="180" w:line="252" w:lineRule="auto"/>
    </w:pPr>
    <w:rPr>
      <w:rFonts w:eastAsiaTheme="minorHAnsi"/>
      <w:color w:val="262626" w:themeColor="text1" w:themeTint="D9"/>
    </w:rPr>
  </w:style>
  <w:style w:type="paragraph" w:customStyle="1" w:styleId="92F987DFB0734E7D887E3E1B178F0A9F8">
    <w:name w:val="92F987DFB0734E7D887E3E1B178F0A9F8"/>
    <w:rsid w:val="00BE0A9B"/>
    <w:pPr>
      <w:spacing w:after="180" w:line="252" w:lineRule="auto"/>
      <w:ind w:left="720"/>
      <w:contextualSpacing/>
    </w:pPr>
    <w:rPr>
      <w:rFonts w:eastAsiaTheme="minorHAnsi"/>
      <w:color w:val="262626" w:themeColor="text1" w:themeTint="D9"/>
    </w:rPr>
  </w:style>
  <w:style w:type="paragraph" w:customStyle="1" w:styleId="279CB8ED3FBD4735A4C192BD1EF11EDC8">
    <w:name w:val="279CB8ED3FBD4735A4C192BD1EF11EDC8"/>
    <w:rsid w:val="00BE0A9B"/>
    <w:pPr>
      <w:spacing w:after="180" w:line="252" w:lineRule="auto"/>
      <w:ind w:left="720"/>
      <w:contextualSpacing/>
    </w:pPr>
    <w:rPr>
      <w:rFonts w:eastAsiaTheme="minorHAnsi"/>
      <w:color w:val="262626" w:themeColor="text1" w:themeTint="D9"/>
    </w:rPr>
  </w:style>
  <w:style w:type="paragraph" w:customStyle="1" w:styleId="F3BDA25B1B2A4BB080BA2CFD52CFBF5D5">
    <w:name w:val="F3BDA25B1B2A4BB080BA2CFD52CFBF5D5"/>
    <w:rsid w:val="00BE0A9B"/>
    <w:pPr>
      <w:spacing w:after="180" w:line="252" w:lineRule="auto"/>
    </w:pPr>
    <w:rPr>
      <w:rFonts w:eastAsiaTheme="minorHAnsi"/>
      <w:color w:val="262626" w:themeColor="text1" w:themeTint="D9"/>
    </w:rPr>
  </w:style>
  <w:style w:type="paragraph" w:customStyle="1" w:styleId="9DB3B9D355444809AE0D2A2DC4473BB216">
    <w:name w:val="9DB3B9D355444809AE0D2A2DC4473BB216"/>
    <w:rsid w:val="00BE0A9B"/>
    <w:pPr>
      <w:spacing w:after="180" w:line="252" w:lineRule="auto"/>
    </w:pPr>
    <w:rPr>
      <w:rFonts w:eastAsiaTheme="minorHAnsi"/>
      <w:color w:val="262626" w:themeColor="text1" w:themeTint="D9"/>
    </w:rPr>
  </w:style>
  <w:style w:type="paragraph" w:customStyle="1" w:styleId="776B88381B034A86A784FA164038F89816">
    <w:name w:val="776B88381B034A86A784FA164038F89816"/>
    <w:rsid w:val="00BE0A9B"/>
    <w:pPr>
      <w:spacing w:after="180" w:line="252" w:lineRule="auto"/>
    </w:pPr>
    <w:rPr>
      <w:rFonts w:eastAsiaTheme="minorHAnsi"/>
      <w:color w:val="262626" w:themeColor="text1" w:themeTint="D9"/>
    </w:rPr>
  </w:style>
  <w:style w:type="paragraph" w:customStyle="1" w:styleId="23AB2D6B2E4D4BC588553DC3858F001716">
    <w:name w:val="23AB2D6B2E4D4BC588553DC3858F001716"/>
    <w:rsid w:val="00BE0A9B"/>
    <w:pPr>
      <w:spacing w:after="180" w:line="252" w:lineRule="auto"/>
    </w:pPr>
    <w:rPr>
      <w:rFonts w:eastAsiaTheme="minorHAnsi"/>
      <w:color w:val="262626" w:themeColor="text1" w:themeTint="D9"/>
    </w:rPr>
  </w:style>
  <w:style w:type="paragraph" w:customStyle="1" w:styleId="526F4E1F4ACB41218145304DB92FAF3416">
    <w:name w:val="526F4E1F4ACB41218145304DB92FAF3416"/>
    <w:rsid w:val="00BE0A9B"/>
    <w:pPr>
      <w:spacing w:after="180" w:line="252" w:lineRule="auto"/>
    </w:pPr>
    <w:rPr>
      <w:rFonts w:eastAsiaTheme="minorHAnsi"/>
      <w:color w:val="262626" w:themeColor="text1" w:themeTint="D9"/>
    </w:rPr>
  </w:style>
  <w:style w:type="paragraph" w:customStyle="1" w:styleId="F294A8F734184500A2142464DF0D2FBA8">
    <w:name w:val="F294A8F734184500A2142464DF0D2FBA8"/>
    <w:rsid w:val="00BE0A9B"/>
    <w:pPr>
      <w:spacing w:after="180" w:line="252" w:lineRule="auto"/>
      <w:ind w:left="720"/>
      <w:contextualSpacing/>
    </w:pPr>
    <w:rPr>
      <w:rFonts w:eastAsiaTheme="minorHAnsi"/>
      <w:color w:val="262626" w:themeColor="text1" w:themeTint="D9"/>
    </w:rPr>
  </w:style>
  <w:style w:type="paragraph" w:customStyle="1" w:styleId="A15EA2F4FD514F6AB244CA088B696ACE8">
    <w:name w:val="A15EA2F4FD514F6AB244CA088B696ACE8"/>
    <w:rsid w:val="00BE0A9B"/>
    <w:pPr>
      <w:spacing w:after="180" w:line="252" w:lineRule="auto"/>
      <w:ind w:left="720"/>
      <w:contextualSpacing/>
    </w:pPr>
    <w:rPr>
      <w:rFonts w:eastAsiaTheme="minorHAnsi"/>
      <w:color w:val="262626" w:themeColor="text1" w:themeTint="D9"/>
    </w:rPr>
  </w:style>
  <w:style w:type="paragraph" w:customStyle="1" w:styleId="7BA804783D2444AE964FF698D84CFB1615">
    <w:name w:val="7BA804783D2444AE964FF698D84CFB1615"/>
    <w:rsid w:val="00BE0A9B"/>
    <w:pPr>
      <w:spacing w:after="180" w:line="252" w:lineRule="auto"/>
    </w:pPr>
    <w:rPr>
      <w:rFonts w:eastAsiaTheme="minorHAnsi"/>
      <w:color w:val="262626" w:themeColor="text1" w:themeTint="D9"/>
    </w:rPr>
  </w:style>
  <w:style w:type="paragraph" w:customStyle="1" w:styleId="FB276EA6B0F9410EA45D9B03194E148D15">
    <w:name w:val="FB276EA6B0F9410EA45D9B03194E148D15"/>
    <w:rsid w:val="00BE0A9B"/>
    <w:pPr>
      <w:spacing w:after="180" w:line="252" w:lineRule="auto"/>
    </w:pPr>
    <w:rPr>
      <w:rFonts w:eastAsiaTheme="minorHAnsi"/>
      <w:color w:val="262626" w:themeColor="text1" w:themeTint="D9"/>
    </w:rPr>
  </w:style>
  <w:style w:type="paragraph" w:customStyle="1" w:styleId="FBC2CE8D3775475C8733811C55AF563E15">
    <w:name w:val="FBC2CE8D3775475C8733811C55AF563E15"/>
    <w:rsid w:val="00BE0A9B"/>
    <w:pPr>
      <w:spacing w:after="180" w:line="252" w:lineRule="auto"/>
    </w:pPr>
    <w:rPr>
      <w:rFonts w:eastAsiaTheme="minorHAnsi"/>
      <w:color w:val="262626" w:themeColor="text1" w:themeTint="D9"/>
    </w:rPr>
  </w:style>
  <w:style w:type="paragraph" w:customStyle="1" w:styleId="A986B918A055418689566DA7AFAA22A715">
    <w:name w:val="A986B918A055418689566DA7AFAA22A715"/>
    <w:rsid w:val="00BE0A9B"/>
    <w:pPr>
      <w:spacing w:after="180" w:line="252" w:lineRule="auto"/>
    </w:pPr>
    <w:rPr>
      <w:rFonts w:eastAsiaTheme="minorHAnsi"/>
      <w:color w:val="262626" w:themeColor="text1" w:themeTint="D9"/>
    </w:rPr>
  </w:style>
  <w:style w:type="paragraph" w:customStyle="1" w:styleId="A0FB4B4F609245B897CACBC811898C7511">
    <w:name w:val="A0FB4B4F609245B897CACBC811898C7511"/>
    <w:rsid w:val="00BE0A9B"/>
    <w:pPr>
      <w:spacing w:after="180" w:line="252" w:lineRule="auto"/>
    </w:pPr>
    <w:rPr>
      <w:rFonts w:eastAsiaTheme="minorHAnsi"/>
      <w:color w:val="262626" w:themeColor="text1" w:themeTint="D9"/>
    </w:rPr>
  </w:style>
  <w:style w:type="paragraph" w:customStyle="1" w:styleId="A9131D6A99BC48528E9ACD30D831AA1310">
    <w:name w:val="A9131D6A99BC48528E9ACD30D831AA1310"/>
    <w:rsid w:val="00BE0A9B"/>
    <w:pPr>
      <w:spacing w:after="180" w:line="252" w:lineRule="auto"/>
    </w:pPr>
    <w:rPr>
      <w:rFonts w:eastAsiaTheme="minorHAnsi"/>
      <w:color w:val="262626" w:themeColor="text1" w:themeTint="D9"/>
    </w:rPr>
  </w:style>
  <w:style w:type="paragraph" w:customStyle="1" w:styleId="544E2603F8C5467FA414D22903090C7810">
    <w:name w:val="544E2603F8C5467FA414D22903090C7810"/>
    <w:rsid w:val="00BE0A9B"/>
    <w:pPr>
      <w:spacing w:after="180" w:line="252" w:lineRule="auto"/>
    </w:pPr>
    <w:rPr>
      <w:rFonts w:eastAsiaTheme="minorHAnsi"/>
      <w:color w:val="262626" w:themeColor="text1" w:themeTint="D9"/>
    </w:rPr>
  </w:style>
  <w:style w:type="paragraph" w:customStyle="1" w:styleId="679C1B350D7F4C44A7600C3CC8FB8F6E10">
    <w:name w:val="679C1B350D7F4C44A7600C3CC8FB8F6E10"/>
    <w:rsid w:val="00BE0A9B"/>
    <w:pPr>
      <w:spacing w:after="180" w:line="252" w:lineRule="auto"/>
    </w:pPr>
    <w:rPr>
      <w:rFonts w:eastAsiaTheme="minorHAnsi"/>
      <w:color w:val="262626" w:themeColor="text1" w:themeTint="D9"/>
    </w:rPr>
  </w:style>
  <w:style w:type="paragraph" w:customStyle="1" w:styleId="380F6366AA774972AF85C6B3F909B61415">
    <w:name w:val="380F6366AA774972AF85C6B3F909B61415"/>
    <w:rsid w:val="00BE0A9B"/>
    <w:pPr>
      <w:spacing w:after="180" w:line="252" w:lineRule="auto"/>
    </w:pPr>
    <w:rPr>
      <w:rFonts w:eastAsiaTheme="minorHAnsi"/>
      <w:color w:val="262626" w:themeColor="text1" w:themeTint="D9"/>
    </w:rPr>
  </w:style>
  <w:style w:type="paragraph" w:customStyle="1" w:styleId="B9CE913AED444865A02D8A928694AFFC15">
    <w:name w:val="B9CE913AED444865A02D8A928694AFFC15"/>
    <w:rsid w:val="00BE0A9B"/>
    <w:pPr>
      <w:spacing w:after="180" w:line="252" w:lineRule="auto"/>
    </w:pPr>
    <w:rPr>
      <w:rFonts w:eastAsiaTheme="minorHAnsi"/>
      <w:color w:val="262626" w:themeColor="text1" w:themeTint="D9"/>
    </w:rPr>
  </w:style>
  <w:style w:type="paragraph" w:customStyle="1" w:styleId="862D56F6CC26405EB994CA3A2DA531E86">
    <w:name w:val="862D56F6CC26405EB994CA3A2DA531E86"/>
    <w:rsid w:val="00BE0A9B"/>
    <w:pPr>
      <w:spacing w:after="180" w:line="252" w:lineRule="auto"/>
    </w:pPr>
    <w:rPr>
      <w:rFonts w:eastAsiaTheme="minorHAnsi"/>
      <w:color w:val="262626" w:themeColor="text1" w:themeTint="D9"/>
    </w:rPr>
  </w:style>
  <w:style w:type="paragraph" w:customStyle="1" w:styleId="FC3AC6B1DF094FE087CEBA451537C7946">
    <w:name w:val="FC3AC6B1DF094FE087CEBA451537C7946"/>
    <w:rsid w:val="00BE0A9B"/>
    <w:pPr>
      <w:spacing w:after="180" w:line="252" w:lineRule="auto"/>
    </w:pPr>
    <w:rPr>
      <w:rFonts w:eastAsiaTheme="minorHAnsi"/>
      <w:color w:val="262626" w:themeColor="text1" w:themeTint="D9"/>
    </w:rPr>
  </w:style>
  <w:style w:type="paragraph" w:customStyle="1" w:styleId="4F29AA37B30C42FD80EE860677ABF1356">
    <w:name w:val="4F29AA37B30C42FD80EE860677ABF1356"/>
    <w:rsid w:val="00BE0A9B"/>
    <w:pPr>
      <w:spacing w:after="180" w:line="252" w:lineRule="auto"/>
    </w:pPr>
    <w:rPr>
      <w:rFonts w:eastAsiaTheme="minorHAnsi"/>
      <w:color w:val="262626" w:themeColor="text1" w:themeTint="D9"/>
    </w:rPr>
  </w:style>
  <w:style w:type="paragraph" w:customStyle="1" w:styleId="C9D9FA8816974D08BD075D572BC89FC46">
    <w:name w:val="C9D9FA8816974D08BD075D572BC89FC46"/>
    <w:rsid w:val="00BE0A9B"/>
    <w:pPr>
      <w:spacing w:after="180" w:line="252" w:lineRule="auto"/>
    </w:pPr>
    <w:rPr>
      <w:rFonts w:eastAsiaTheme="minorHAnsi"/>
      <w:color w:val="262626" w:themeColor="text1" w:themeTint="D9"/>
    </w:rPr>
  </w:style>
  <w:style w:type="paragraph" w:customStyle="1" w:styleId="2C9BE9B366F74F2E80E43EA99D6E46BA6">
    <w:name w:val="2C9BE9B366F74F2E80E43EA99D6E46BA6"/>
    <w:rsid w:val="00BE0A9B"/>
    <w:pPr>
      <w:spacing w:after="180" w:line="252" w:lineRule="auto"/>
    </w:pPr>
    <w:rPr>
      <w:rFonts w:eastAsiaTheme="minorHAnsi"/>
      <w:color w:val="262626" w:themeColor="text1" w:themeTint="D9"/>
    </w:rPr>
  </w:style>
  <w:style w:type="paragraph" w:customStyle="1" w:styleId="50D2324AC149443E93739A27C0422B226">
    <w:name w:val="50D2324AC149443E93739A27C0422B226"/>
    <w:rsid w:val="00BE0A9B"/>
    <w:pPr>
      <w:spacing w:after="180" w:line="252" w:lineRule="auto"/>
    </w:pPr>
    <w:rPr>
      <w:rFonts w:eastAsiaTheme="minorHAnsi"/>
      <w:color w:val="262626" w:themeColor="text1" w:themeTint="D9"/>
    </w:rPr>
  </w:style>
  <w:style w:type="paragraph" w:customStyle="1" w:styleId="5B21E01CF606404DA0709D283315CD426">
    <w:name w:val="5B21E01CF606404DA0709D283315CD426"/>
    <w:rsid w:val="00BE0A9B"/>
    <w:pPr>
      <w:spacing w:after="180" w:line="252" w:lineRule="auto"/>
    </w:pPr>
    <w:rPr>
      <w:rFonts w:eastAsiaTheme="minorHAnsi"/>
      <w:color w:val="262626" w:themeColor="text1" w:themeTint="D9"/>
    </w:rPr>
  </w:style>
  <w:style w:type="paragraph" w:customStyle="1" w:styleId="38B28D507B684F6E91AFE2A79350F6B26">
    <w:name w:val="38B28D507B684F6E91AFE2A79350F6B26"/>
    <w:rsid w:val="00BE0A9B"/>
    <w:pPr>
      <w:spacing w:after="180" w:line="252" w:lineRule="auto"/>
    </w:pPr>
    <w:rPr>
      <w:rFonts w:eastAsiaTheme="minorHAnsi"/>
      <w:color w:val="262626" w:themeColor="text1" w:themeTint="D9"/>
    </w:rPr>
  </w:style>
  <w:style w:type="paragraph" w:customStyle="1" w:styleId="DDF3D329E0424DB597E6EE4BE6D624EF6">
    <w:name w:val="DDF3D329E0424DB597E6EE4BE6D624EF6"/>
    <w:rsid w:val="00BE0A9B"/>
    <w:pPr>
      <w:spacing w:after="180" w:line="252" w:lineRule="auto"/>
    </w:pPr>
    <w:rPr>
      <w:rFonts w:eastAsiaTheme="minorHAnsi"/>
      <w:color w:val="262626" w:themeColor="text1" w:themeTint="D9"/>
    </w:rPr>
  </w:style>
  <w:style w:type="paragraph" w:customStyle="1" w:styleId="DF238AB8C9EF421789FFC259C145646E6">
    <w:name w:val="DF238AB8C9EF421789FFC259C145646E6"/>
    <w:rsid w:val="00BE0A9B"/>
    <w:pPr>
      <w:spacing w:after="180" w:line="252" w:lineRule="auto"/>
    </w:pPr>
    <w:rPr>
      <w:rFonts w:eastAsiaTheme="minorHAnsi"/>
      <w:color w:val="262626" w:themeColor="text1" w:themeTint="D9"/>
    </w:rPr>
  </w:style>
  <w:style w:type="paragraph" w:customStyle="1" w:styleId="0D42DDA8EF2F4FCEB1C90249603C0D5A6">
    <w:name w:val="0D42DDA8EF2F4FCEB1C90249603C0D5A6"/>
    <w:rsid w:val="00BE0A9B"/>
    <w:pPr>
      <w:spacing w:after="0" w:line="240" w:lineRule="auto"/>
      <w:contextualSpacing/>
    </w:pPr>
    <w:rPr>
      <w:rFonts w:asciiTheme="majorHAnsi" w:eastAsiaTheme="majorEastAsia" w:hAnsiTheme="majorHAnsi" w:cstheme="majorBidi"/>
      <w:caps/>
      <w:color w:val="2E74B5" w:themeColor="accent1" w:themeShade="BF"/>
      <w:kern w:val="28"/>
      <w:sz w:val="48"/>
      <w:szCs w:val="56"/>
    </w:rPr>
  </w:style>
  <w:style w:type="paragraph" w:customStyle="1" w:styleId="15228A39A4F64A958BFC9AF1212C9D1016">
    <w:name w:val="15228A39A4F64A958BFC9AF1212C9D1016"/>
    <w:rsid w:val="00BE0A9B"/>
    <w:pPr>
      <w:spacing w:after="0" w:line="240" w:lineRule="auto"/>
      <w:contextualSpacing/>
    </w:pPr>
    <w:rPr>
      <w:rFonts w:asciiTheme="majorHAnsi" w:eastAsiaTheme="majorEastAsia" w:hAnsiTheme="majorHAnsi" w:cstheme="majorBidi"/>
      <w:caps/>
      <w:color w:val="2E74B5" w:themeColor="accent1" w:themeShade="BF"/>
      <w:kern w:val="28"/>
      <w:sz w:val="48"/>
      <w:szCs w:val="56"/>
    </w:rPr>
  </w:style>
  <w:style w:type="paragraph" w:customStyle="1" w:styleId="7912CC51E22A462188B7A344894735F616">
    <w:name w:val="7912CC51E22A462188B7A344894735F616"/>
    <w:rsid w:val="00BE0A9B"/>
    <w:pPr>
      <w:spacing w:after="0" w:line="240" w:lineRule="auto"/>
      <w:contextualSpacing/>
    </w:pPr>
    <w:rPr>
      <w:rFonts w:asciiTheme="majorHAnsi" w:eastAsiaTheme="majorEastAsia" w:hAnsiTheme="majorHAnsi" w:cstheme="majorBidi"/>
      <w:caps/>
      <w:color w:val="2E74B5" w:themeColor="accent1" w:themeShade="BF"/>
      <w:kern w:val="28"/>
      <w:sz w:val="48"/>
      <w:szCs w:val="56"/>
    </w:rPr>
  </w:style>
  <w:style w:type="paragraph" w:customStyle="1" w:styleId="84751838787E40F3BA27E19E62B6DAA3">
    <w:name w:val="84751838787E40F3BA27E19E62B6DAA3"/>
    <w:rsid w:val="00BE0A9B"/>
  </w:style>
  <w:style w:type="paragraph" w:customStyle="1" w:styleId="F050574964134C50B08DF5B8B7B148F3">
    <w:name w:val="F050574964134C50B08DF5B8B7B148F3"/>
    <w:rsid w:val="00BE0A9B"/>
  </w:style>
  <w:style w:type="paragraph" w:customStyle="1" w:styleId="3F9AD894D92F46C6A6D2495C633BF3D017">
    <w:name w:val="3F9AD894D92F46C6A6D2495C633BF3D017"/>
    <w:rsid w:val="00BE0A9B"/>
    <w:pPr>
      <w:spacing w:after="180" w:line="252" w:lineRule="auto"/>
    </w:pPr>
    <w:rPr>
      <w:rFonts w:eastAsiaTheme="minorHAnsi"/>
      <w:color w:val="262626" w:themeColor="text1" w:themeTint="D9"/>
    </w:rPr>
  </w:style>
  <w:style w:type="paragraph" w:customStyle="1" w:styleId="D85C6196F4D14C3095F8C40B6175BAC65">
    <w:name w:val="D85C6196F4D14C3095F8C40B6175BAC65"/>
    <w:rsid w:val="00BE0A9B"/>
    <w:pPr>
      <w:spacing w:after="180" w:line="252" w:lineRule="auto"/>
    </w:pPr>
    <w:rPr>
      <w:rFonts w:eastAsiaTheme="minorHAnsi"/>
      <w:color w:val="262626" w:themeColor="text1" w:themeTint="D9"/>
    </w:rPr>
  </w:style>
  <w:style w:type="paragraph" w:customStyle="1" w:styleId="8AD8C72B236D477580D7AD4A3942676417">
    <w:name w:val="8AD8C72B236D477580D7AD4A3942676417"/>
    <w:rsid w:val="00BE0A9B"/>
    <w:pPr>
      <w:spacing w:after="180" w:line="252" w:lineRule="auto"/>
    </w:pPr>
    <w:rPr>
      <w:rFonts w:eastAsiaTheme="minorHAnsi"/>
      <w:color w:val="262626" w:themeColor="text1" w:themeTint="D9"/>
    </w:rPr>
  </w:style>
  <w:style w:type="character" w:styleId="Hyperlink">
    <w:name w:val="Hyperlink"/>
    <w:basedOn w:val="DefaultParagraphFont"/>
    <w:uiPriority w:val="99"/>
    <w:unhideWhenUsed/>
    <w:rsid w:val="0098341A"/>
    <w:rPr>
      <w:color w:val="0563C1" w:themeColor="hyperlink"/>
      <w:u w:val="single"/>
    </w:rPr>
  </w:style>
  <w:style w:type="paragraph" w:customStyle="1" w:styleId="6E7197A6EFC64436A15342EF43437E7A17">
    <w:name w:val="6E7197A6EFC64436A15342EF43437E7A17"/>
    <w:rsid w:val="00BE0A9B"/>
    <w:pPr>
      <w:spacing w:after="180" w:line="252" w:lineRule="auto"/>
    </w:pPr>
    <w:rPr>
      <w:rFonts w:eastAsiaTheme="minorHAnsi"/>
      <w:color w:val="262626" w:themeColor="text1" w:themeTint="D9"/>
    </w:rPr>
  </w:style>
  <w:style w:type="paragraph" w:customStyle="1" w:styleId="F050574964134C50B08DF5B8B7B148F31">
    <w:name w:val="F050574964134C50B08DF5B8B7B148F31"/>
    <w:rsid w:val="00BE0A9B"/>
    <w:pPr>
      <w:spacing w:after="180" w:line="252" w:lineRule="auto"/>
    </w:pPr>
    <w:rPr>
      <w:rFonts w:eastAsiaTheme="minorHAnsi"/>
      <w:color w:val="262626" w:themeColor="text1" w:themeTint="D9"/>
    </w:rPr>
  </w:style>
  <w:style w:type="paragraph" w:customStyle="1" w:styleId="84751838787E40F3BA27E19E62B6DAA31">
    <w:name w:val="84751838787E40F3BA27E19E62B6DAA31"/>
    <w:rsid w:val="00BE0A9B"/>
    <w:pPr>
      <w:spacing w:after="180" w:line="252" w:lineRule="auto"/>
    </w:pPr>
    <w:rPr>
      <w:rFonts w:eastAsiaTheme="minorHAnsi"/>
      <w:color w:val="262626" w:themeColor="text1" w:themeTint="D9"/>
    </w:rPr>
  </w:style>
  <w:style w:type="paragraph" w:customStyle="1" w:styleId="8B13FE6041DC486AA1F94C15847351D917">
    <w:name w:val="8B13FE6041DC486AA1F94C15847351D917"/>
    <w:rsid w:val="00BE0A9B"/>
    <w:pPr>
      <w:spacing w:after="180" w:line="252" w:lineRule="auto"/>
    </w:pPr>
    <w:rPr>
      <w:rFonts w:eastAsiaTheme="minorHAnsi"/>
      <w:color w:val="262626" w:themeColor="text1" w:themeTint="D9"/>
    </w:rPr>
  </w:style>
  <w:style w:type="paragraph" w:customStyle="1" w:styleId="691A6AC3AD9A4F1BB44465352BE8D42011">
    <w:name w:val="691A6AC3AD9A4F1BB44465352BE8D42011"/>
    <w:rsid w:val="00BE0A9B"/>
    <w:pPr>
      <w:spacing w:after="180" w:line="252" w:lineRule="auto"/>
    </w:pPr>
    <w:rPr>
      <w:rFonts w:eastAsiaTheme="minorHAnsi"/>
      <w:color w:val="262626" w:themeColor="text1" w:themeTint="D9"/>
    </w:rPr>
  </w:style>
  <w:style w:type="paragraph" w:customStyle="1" w:styleId="36684B8D0BC04E6A9AE20FA01FCB42B511">
    <w:name w:val="36684B8D0BC04E6A9AE20FA01FCB42B511"/>
    <w:rsid w:val="00BE0A9B"/>
    <w:pPr>
      <w:spacing w:after="180" w:line="252" w:lineRule="auto"/>
    </w:pPr>
    <w:rPr>
      <w:rFonts w:eastAsiaTheme="minorHAnsi"/>
      <w:color w:val="262626" w:themeColor="text1" w:themeTint="D9"/>
    </w:rPr>
  </w:style>
  <w:style w:type="paragraph" w:customStyle="1" w:styleId="524561B610F948BD9A55A2C25FF9EDB811">
    <w:name w:val="524561B610F948BD9A55A2C25FF9EDB811"/>
    <w:rsid w:val="00BE0A9B"/>
    <w:pPr>
      <w:spacing w:after="180" w:line="252" w:lineRule="auto"/>
    </w:pPr>
    <w:rPr>
      <w:rFonts w:eastAsiaTheme="minorHAnsi"/>
      <w:color w:val="262626" w:themeColor="text1" w:themeTint="D9"/>
    </w:rPr>
  </w:style>
  <w:style w:type="paragraph" w:customStyle="1" w:styleId="F63185CE2E4E4843AEAE0A2BD6CB1ED111">
    <w:name w:val="F63185CE2E4E4843AEAE0A2BD6CB1ED111"/>
    <w:rsid w:val="00BE0A9B"/>
    <w:pPr>
      <w:spacing w:after="180" w:line="252" w:lineRule="auto"/>
    </w:pPr>
    <w:rPr>
      <w:rFonts w:eastAsiaTheme="minorHAnsi"/>
      <w:color w:val="262626" w:themeColor="text1" w:themeTint="D9"/>
    </w:rPr>
  </w:style>
  <w:style w:type="paragraph" w:customStyle="1" w:styleId="9524A66649374458BD48DD85AE4D61A911">
    <w:name w:val="9524A66649374458BD48DD85AE4D61A911"/>
    <w:rsid w:val="00BE0A9B"/>
    <w:pPr>
      <w:spacing w:after="180" w:line="252" w:lineRule="auto"/>
    </w:pPr>
    <w:rPr>
      <w:rFonts w:eastAsiaTheme="minorHAnsi"/>
      <w:color w:val="262626" w:themeColor="text1" w:themeTint="D9"/>
    </w:rPr>
  </w:style>
  <w:style w:type="paragraph" w:customStyle="1" w:styleId="BCB3C4A018C84BA4BDCEF3DA01ACCDAE11">
    <w:name w:val="BCB3C4A018C84BA4BDCEF3DA01ACCDAE11"/>
    <w:rsid w:val="00BE0A9B"/>
    <w:pPr>
      <w:spacing w:after="180" w:line="252" w:lineRule="auto"/>
    </w:pPr>
    <w:rPr>
      <w:rFonts w:eastAsiaTheme="minorHAnsi"/>
      <w:color w:val="262626" w:themeColor="text1" w:themeTint="D9"/>
    </w:rPr>
  </w:style>
  <w:style w:type="paragraph" w:customStyle="1" w:styleId="C43FC2E3ED5049B8983DB87841BD8C3E11">
    <w:name w:val="C43FC2E3ED5049B8983DB87841BD8C3E11"/>
    <w:rsid w:val="00BE0A9B"/>
    <w:pPr>
      <w:spacing w:after="180" w:line="252" w:lineRule="auto"/>
    </w:pPr>
    <w:rPr>
      <w:rFonts w:eastAsiaTheme="minorHAnsi"/>
      <w:color w:val="262626" w:themeColor="text1" w:themeTint="D9"/>
    </w:rPr>
  </w:style>
  <w:style w:type="paragraph" w:customStyle="1" w:styleId="4BADD7A20EB941C5BA023B688DD9C68011">
    <w:name w:val="4BADD7A20EB941C5BA023B688DD9C68011"/>
    <w:rsid w:val="00BE0A9B"/>
    <w:pPr>
      <w:spacing w:after="180" w:line="252" w:lineRule="auto"/>
    </w:pPr>
    <w:rPr>
      <w:rFonts w:eastAsiaTheme="minorHAnsi"/>
      <w:color w:val="262626" w:themeColor="text1" w:themeTint="D9"/>
    </w:rPr>
  </w:style>
  <w:style w:type="paragraph" w:customStyle="1" w:styleId="BBCD6A186BCC45DBABFCFCBB2A72166A17">
    <w:name w:val="BBCD6A186BCC45DBABFCFCBB2A72166A17"/>
    <w:rsid w:val="00BE0A9B"/>
    <w:pPr>
      <w:spacing w:after="180" w:line="252" w:lineRule="auto"/>
    </w:pPr>
    <w:rPr>
      <w:rFonts w:eastAsiaTheme="minorHAnsi"/>
      <w:color w:val="262626" w:themeColor="text1" w:themeTint="D9"/>
    </w:rPr>
  </w:style>
  <w:style w:type="paragraph" w:customStyle="1" w:styleId="24365BB7BC7F4C11894BE6B31B86A79717">
    <w:name w:val="24365BB7BC7F4C11894BE6B31B86A79717"/>
    <w:rsid w:val="00BE0A9B"/>
    <w:pPr>
      <w:spacing w:after="180" w:line="252" w:lineRule="auto"/>
    </w:pPr>
    <w:rPr>
      <w:rFonts w:eastAsiaTheme="minorHAnsi"/>
      <w:color w:val="262626" w:themeColor="text1" w:themeTint="D9"/>
    </w:rPr>
  </w:style>
  <w:style w:type="paragraph" w:customStyle="1" w:styleId="6666E1E2EE0C49DB9337EF543581515217">
    <w:name w:val="6666E1E2EE0C49DB9337EF543581515217"/>
    <w:rsid w:val="00BE0A9B"/>
    <w:pPr>
      <w:spacing w:after="180" w:line="252" w:lineRule="auto"/>
    </w:pPr>
    <w:rPr>
      <w:rFonts w:eastAsiaTheme="minorHAnsi"/>
      <w:color w:val="262626" w:themeColor="text1" w:themeTint="D9"/>
    </w:rPr>
  </w:style>
  <w:style w:type="paragraph" w:customStyle="1" w:styleId="21237A6D92C04DC5B96C22328BD4BF1B17">
    <w:name w:val="21237A6D92C04DC5B96C22328BD4BF1B17"/>
    <w:rsid w:val="00BE0A9B"/>
    <w:pPr>
      <w:spacing w:after="180" w:line="252" w:lineRule="auto"/>
    </w:pPr>
    <w:rPr>
      <w:rFonts w:eastAsiaTheme="minorHAnsi"/>
      <w:color w:val="262626" w:themeColor="text1" w:themeTint="D9"/>
    </w:rPr>
  </w:style>
  <w:style w:type="paragraph" w:customStyle="1" w:styleId="BAF220D2D3C64C9D9706BB434013DECB17">
    <w:name w:val="BAF220D2D3C64C9D9706BB434013DECB17"/>
    <w:rsid w:val="00BE0A9B"/>
    <w:pPr>
      <w:spacing w:after="180" w:line="252" w:lineRule="auto"/>
    </w:pPr>
    <w:rPr>
      <w:rFonts w:eastAsiaTheme="minorHAnsi"/>
      <w:color w:val="262626" w:themeColor="text1" w:themeTint="D9"/>
    </w:rPr>
  </w:style>
  <w:style w:type="paragraph" w:customStyle="1" w:styleId="92F987DFB0734E7D887E3E1B178F0A9F9">
    <w:name w:val="92F987DFB0734E7D887E3E1B178F0A9F9"/>
    <w:rsid w:val="00BE0A9B"/>
    <w:pPr>
      <w:spacing w:after="180" w:line="252" w:lineRule="auto"/>
      <w:ind w:left="720"/>
      <w:contextualSpacing/>
    </w:pPr>
    <w:rPr>
      <w:rFonts w:eastAsiaTheme="minorHAnsi"/>
      <w:color w:val="262626" w:themeColor="text1" w:themeTint="D9"/>
    </w:rPr>
  </w:style>
  <w:style w:type="paragraph" w:customStyle="1" w:styleId="279CB8ED3FBD4735A4C192BD1EF11EDC9">
    <w:name w:val="279CB8ED3FBD4735A4C192BD1EF11EDC9"/>
    <w:rsid w:val="00BE0A9B"/>
    <w:pPr>
      <w:spacing w:after="180" w:line="252" w:lineRule="auto"/>
      <w:ind w:left="720"/>
      <w:contextualSpacing/>
    </w:pPr>
    <w:rPr>
      <w:rFonts w:eastAsiaTheme="minorHAnsi"/>
      <w:color w:val="262626" w:themeColor="text1" w:themeTint="D9"/>
    </w:rPr>
  </w:style>
  <w:style w:type="paragraph" w:customStyle="1" w:styleId="F3BDA25B1B2A4BB080BA2CFD52CFBF5D6">
    <w:name w:val="F3BDA25B1B2A4BB080BA2CFD52CFBF5D6"/>
    <w:rsid w:val="00BE0A9B"/>
    <w:pPr>
      <w:spacing w:after="180" w:line="252" w:lineRule="auto"/>
    </w:pPr>
    <w:rPr>
      <w:rFonts w:eastAsiaTheme="minorHAnsi"/>
      <w:color w:val="262626" w:themeColor="text1" w:themeTint="D9"/>
    </w:rPr>
  </w:style>
  <w:style w:type="paragraph" w:customStyle="1" w:styleId="9DB3B9D355444809AE0D2A2DC4473BB217">
    <w:name w:val="9DB3B9D355444809AE0D2A2DC4473BB217"/>
    <w:rsid w:val="00BE0A9B"/>
    <w:pPr>
      <w:spacing w:after="180" w:line="252" w:lineRule="auto"/>
    </w:pPr>
    <w:rPr>
      <w:rFonts w:eastAsiaTheme="minorHAnsi"/>
      <w:color w:val="262626" w:themeColor="text1" w:themeTint="D9"/>
    </w:rPr>
  </w:style>
  <w:style w:type="paragraph" w:customStyle="1" w:styleId="776B88381B034A86A784FA164038F89817">
    <w:name w:val="776B88381B034A86A784FA164038F89817"/>
    <w:rsid w:val="00BE0A9B"/>
    <w:pPr>
      <w:spacing w:after="180" w:line="252" w:lineRule="auto"/>
    </w:pPr>
    <w:rPr>
      <w:rFonts w:eastAsiaTheme="minorHAnsi"/>
      <w:color w:val="262626" w:themeColor="text1" w:themeTint="D9"/>
    </w:rPr>
  </w:style>
  <w:style w:type="paragraph" w:customStyle="1" w:styleId="23AB2D6B2E4D4BC588553DC3858F001717">
    <w:name w:val="23AB2D6B2E4D4BC588553DC3858F001717"/>
    <w:rsid w:val="00BE0A9B"/>
    <w:pPr>
      <w:spacing w:after="180" w:line="252" w:lineRule="auto"/>
    </w:pPr>
    <w:rPr>
      <w:rFonts w:eastAsiaTheme="minorHAnsi"/>
      <w:color w:val="262626" w:themeColor="text1" w:themeTint="D9"/>
    </w:rPr>
  </w:style>
  <w:style w:type="paragraph" w:customStyle="1" w:styleId="526F4E1F4ACB41218145304DB92FAF3417">
    <w:name w:val="526F4E1F4ACB41218145304DB92FAF3417"/>
    <w:rsid w:val="00BE0A9B"/>
    <w:pPr>
      <w:spacing w:after="180" w:line="252" w:lineRule="auto"/>
    </w:pPr>
    <w:rPr>
      <w:rFonts w:eastAsiaTheme="minorHAnsi"/>
      <w:color w:val="262626" w:themeColor="text1" w:themeTint="D9"/>
    </w:rPr>
  </w:style>
  <w:style w:type="paragraph" w:customStyle="1" w:styleId="F294A8F734184500A2142464DF0D2FBA9">
    <w:name w:val="F294A8F734184500A2142464DF0D2FBA9"/>
    <w:rsid w:val="00BE0A9B"/>
    <w:pPr>
      <w:spacing w:after="180" w:line="252" w:lineRule="auto"/>
      <w:ind w:left="720"/>
      <w:contextualSpacing/>
    </w:pPr>
    <w:rPr>
      <w:rFonts w:eastAsiaTheme="minorHAnsi"/>
      <w:color w:val="262626" w:themeColor="text1" w:themeTint="D9"/>
    </w:rPr>
  </w:style>
  <w:style w:type="paragraph" w:customStyle="1" w:styleId="A15EA2F4FD514F6AB244CA088B696ACE9">
    <w:name w:val="A15EA2F4FD514F6AB244CA088B696ACE9"/>
    <w:rsid w:val="00BE0A9B"/>
    <w:pPr>
      <w:spacing w:after="180" w:line="252" w:lineRule="auto"/>
      <w:ind w:left="720"/>
      <w:contextualSpacing/>
    </w:pPr>
    <w:rPr>
      <w:rFonts w:eastAsiaTheme="minorHAnsi"/>
      <w:color w:val="262626" w:themeColor="text1" w:themeTint="D9"/>
    </w:rPr>
  </w:style>
  <w:style w:type="paragraph" w:customStyle="1" w:styleId="7BA804783D2444AE964FF698D84CFB1616">
    <w:name w:val="7BA804783D2444AE964FF698D84CFB1616"/>
    <w:rsid w:val="00BE0A9B"/>
    <w:pPr>
      <w:spacing w:after="180" w:line="252" w:lineRule="auto"/>
    </w:pPr>
    <w:rPr>
      <w:rFonts w:eastAsiaTheme="minorHAnsi"/>
      <w:color w:val="262626" w:themeColor="text1" w:themeTint="D9"/>
    </w:rPr>
  </w:style>
  <w:style w:type="paragraph" w:customStyle="1" w:styleId="FB276EA6B0F9410EA45D9B03194E148D16">
    <w:name w:val="FB276EA6B0F9410EA45D9B03194E148D16"/>
    <w:rsid w:val="00BE0A9B"/>
    <w:pPr>
      <w:spacing w:after="180" w:line="252" w:lineRule="auto"/>
    </w:pPr>
    <w:rPr>
      <w:rFonts w:eastAsiaTheme="minorHAnsi"/>
      <w:color w:val="262626" w:themeColor="text1" w:themeTint="D9"/>
    </w:rPr>
  </w:style>
  <w:style w:type="paragraph" w:customStyle="1" w:styleId="FBC2CE8D3775475C8733811C55AF563E16">
    <w:name w:val="FBC2CE8D3775475C8733811C55AF563E16"/>
    <w:rsid w:val="00BE0A9B"/>
    <w:pPr>
      <w:spacing w:after="180" w:line="252" w:lineRule="auto"/>
    </w:pPr>
    <w:rPr>
      <w:rFonts w:eastAsiaTheme="minorHAnsi"/>
      <w:color w:val="262626" w:themeColor="text1" w:themeTint="D9"/>
    </w:rPr>
  </w:style>
  <w:style w:type="paragraph" w:customStyle="1" w:styleId="A986B918A055418689566DA7AFAA22A716">
    <w:name w:val="A986B918A055418689566DA7AFAA22A716"/>
    <w:rsid w:val="00BE0A9B"/>
    <w:pPr>
      <w:spacing w:after="180" w:line="252" w:lineRule="auto"/>
    </w:pPr>
    <w:rPr>
      <w:rFonts w:eastAsiaTheme="minorHAnsi"/>
      <w:color w:val="262626" w:themeColor="text1" w:themeTint="D9"/>
    </w:rPr>
  </w:style>
  <w:style w:type="paragraph" w:customStyle="1" w:styleId="A0FB4B4F609245B897CACBC811898C7512">
    <w:name w:val="A0FB4B4F609245B897CACBC811898C7512"/>
    <w:rsid w:val="00BE0A9B"/>
    <w:pPr>
      <w:spacing w:after="180" w:line="252" w:lineRule="auto"/>
    </w:pPr>
    <w:rPr>
      <w:rFonts w:eastAsiaTheme="minorHAnsi"/>
      <w:color w:val="262626" w:themeColor="text1" w:themeTint="D9"/>
    </w:rPr>
  </w:style>
  <w:style w:type="paragraph" w:customStyle="1" w:styleId="A9131D6A99BC48528E9ACD30D831AA1311">
    <w:name w:val="A9131D6A99BC48528E9ACD30D831AA1311"/>
    <w:rsid w:val="00BE0A9B"/>
    <w:pPr>
      <w:spacing w:after="180" w:line="252" w:lineRule="auto"/>
    </w:pPr>
    <w:rPr>
      <w:rFonts w:eastAsiaTheme="minorHAnsi"/>
      <w:color w:val="262626" w:themeColor="text1" w:themeTint="D9"/>
    </w:rPr>
  </w:style>
  <w:style w:type="paragraph" w:customStyle="1" w:styleId="544E2603F8C5467FA414D22903090C7811">
    <w:name w:val="544E2603F8C5467FA414D22903090C7811"/>
    <w:rsid w:val="00BE0A9B"/>
    <w:pPr>
      <w:spacing w:after="180" w:line="252" w:lineRule="auto"/>
    </w:pPr>
    <w:rPr>
      <w:rFonts w:eastAsiaTheme="minorHAnsi"/>
      <w:color w:val="262626" w:themeColor="text1" w:themeTint="D9"/>
    </w:rPr>
  </w:style>
  <w:style w:type="paragraph" w:customStyle="1" w:styleId="679C1B350D7F4C44A7600C3CC8FB8F6E11">
    <w:name w:val="679C1B350D7F4C44A7600C3CC8FB8F6E11"/>
    <w:rsid w:val="00BE0A9B"/>
    <w:pPr>
      <w:spacing w:after="180" w:line="252" w:lineRule="auto"/>
    </w:pPr>
    <w:rPr>
      <w:rFonts w:eastAsiaTheme="minorHAnsi"/>
      <w:color w:val="262626" w:themeColor="text1" w:themeTint="D9"/>
    </w:rPr>
  </w:style>
  <w:style w:type="paragraph" w:customStyle="1" w:styleId="380F6366AA774972AF85C6B3F909B61416">
    <w:name w:val="380F6366AA774972AF85C6B3F909B61416"/>
    <w:rsid w:val="00BE0A9B"/>
    <w:pPr>
      <w:spacing w:after="180" w:line="252" w:lineRule="auto"/>
    </w:pPr>
    <w:rPr>
      <w:rFonts w:eastAsiaTheme="minorHAnsi"/>
      <w:color w:val="262626" w:themeColor="text1" w:themeTint="D9"/>
    </w:rPr>
  </w:style>
  <w:style w:type="paragraph" w:customStyle="1" w:styleId="B9CE913AED444865A02D8A928694AFFC16">
    <w:name w:val="B9CE913AED444865A02D8A928694AFFC16"/>
    <w:rsid w:val="00BE0A9B"/>
    <w:pPr>
      <w:spacing w:after="180" w:line="252" w:lineRule="auto"/>
    </w:pPr>
    <w:rPr>
      <w:rFonts w:eastAsiaTheme="minorHAnsi"/>
      <w:color w:val="262626" w:themeColor="text1" w:themeTint="D9"/>
    </w:rPr>
  </w:style>
  <w:style w:type="paragraph" w:customStyle="1" w:styleId="862D56F6CC26405EB994CA3A2DA531E87">
    <w:name w:val="862D56F6CC26405EB994CA3A2DA531E87"/>
    <w:rsid w:val="00BE0A9B"/>
    <w:pPr>
      <w:spacing w:after="180" w:line="252" w:lineRule="auto"/>
    </w:pPr>
    <w:rPr>
      <w:rFonts w:eastAsiaTheme="minorHAnsi"/>
      <w:color w:val="262626" w:themeColor="text1" w:themeTint="D9"/>
    </w:rPr>
  </w:style>
  <w:style w:type="paragraph" w:customStyle="1" w:styleId="FC3AC6B1DF094FE087CEBA451537C7947">
    <w:name w:val="FC3AC6B1DF094FE087CEBA451537C7947"/>
    <w:rsid w:val="00BE0A9B"/>
    <w:pPr>
      <w:spacing w:after="180" w:line="252" w:lineRule="auto"/>
    </w:pPr>
    <w:rPr>
      <w:rFonts w:eastAsiaTheme="minorHAnsi"/>
      <w:color w:val="262626" w:themeColor="text1" w:themeTint="D9"/>
    </w:rPr>
  </w:style>
  <w:style w:type="paragraph" w:customStyle="1" w:styleId="4F29AA37B30C42FD80EE860677ABF1357">
    <w:name w:val="4F29AA37B30C42FD80EE860677ABF1357"/>
    <w:rsid w:val="00BE0A9B"/>
    <w:pPr>
      <w:spacing w:after="180" w:line="252" w:lineRule="auto"/>
    </w:pPr>
    <w:rPr>
      <w:rFonts w:eastAsiaTheme="minorHAnsi"/>
      <w:color w:val="262626" w:themeColor="text1" w:themeTint="D9"/>
    </w:rPr>
  </w:style>
  <w:style w:type="paragraph" w:customStyle="1" w:styleId="C9D9FA8816974D08BD075D572BC89FC47">
    <w:name w:val="C9D9FA8816974D08BD075D572BC89FC47"/>
    <w:rsid w:val="00BE0A9B"/>
    <w:pPr>
      <w:spacing w:after="180" w:line="252" w:lineRule="auto"/>
    </w:pPr>
    <w:rPr>
      <w:rFonts w:eastAsiaTheme="minorHAnsi"/>
      <w:color w:val="262626" w:themeColor="text1" w:themeTint="D9"/>
    </w:rPr>
  </w:style>
  <w:style w:type="paragraph" w:customStyle="1" w:styleId="2C9BE9B366F74F2E80E43EA99D6E46BA7">
    <w:name w:val="2C9BE9B366F74F2E80E43EA99D6E46BA7"/>
    <w:rsid w:val="00BE0A9B"/>
    <w:pPr>
      <w:spacing w:after="180" w:line="252" w:lineRule="auto"/>
    </w:pPr>
    <w:rPr>
      <w:rFonts w:eastAsiaTheme="minorHAnsi"/>
      <w:color w:val="262626" w:themeColor="text1" w:themeTint="D9"/>
    </w:rPr>
  </w:style>
  <w:style w:type="paragraph" w:customStyle="1" w:styleId="50D2324AC149443E93739A27C0422B227">
    <w:name w:val="50D2324AC149443E93739A27C0422B227"/>
    <w:rsid w:val="00BE0A9B"/>
    <w:pPr>
      <w:spacing w:after="180" w:line="252" w:lineRule="auto"/>
    </w:pPr>
    <w:rPr>
      <w:rFonts w:eastAsiaTheme="minorHAnsi"/>
      <w:color w:val="262626" w:themeColor="text1" w:themeTint="D9"/>
    </w:rPr>
  </w:style>
  <w:style w:type="paragraph" w:customStyle="1" w:styleId="5B21E01CF606404DA0709D283315CD427">
    <w:name w:val="5B21E01CF606404DA0709D283315CD427"/>
    <w:rsid w:val="00BE0A9B"/>
    <w:pPr>
      <w:spacing w:after="180" w:line="252" w:lineRule="auto"/>
    </w:pPr>
    <w:rPr>
      <w:rFonts w:eastAsiaTheme="minorHAnsi"/>
      <w:color w:val="262626" w:themeColor="text1" w:themeTint="D9"/>
    </w:rPr>
  </w:style>
  <w:style w:type="paragraph" w:customStyle="1" w:styleId="38B28D507B684F6E91AFE2A79350F6B27">
    <w:name w:val="38B28D507B684F6E91AFE2A79350F6B27"/>
    <w:rsid w:val="00BE0A9B"/>
    <w:pPr>
      <w:spacing w:after="180" w:line="252" w:lineRule="auto"/>
    </w:pPr>
    <w:rPr>
      <w:rFonts w:eastAsiaTheme="minorHAnsi"/>
      <w:color w:val="262626" w:themeColor="text1" w:themeTint="D9"/>
    </w:rPr>
  </w:style>
  <w:style w:type="paragraph" w:customStyle="1" w:styleId="DDF3D329E0424DB597E6EE4BE6D624EF7">
    <w:name w:val="DDF3D329E0424DB597E6EE4BE6D624EF7"/>
    <w:rsid w:val="00BE0A9B"/>
    <w:pPr>
      <w:spacing w:after="180" w:line="252" w:lineRule="auto"/>
    </w:pPr>
    <w:rPr>
      <w:rFonts w:eastAsiaTheme="minorHAnsi"/>
      <w:color w:val="262626" w:themeColor="text1" w:themeTint="D9"/>
    </w:rPr>
  </w:style>
  <w:style w:type="paragraph" w:customStyle="1" w:styleId="DF238AB8C9EF421789FFC259C145646E7">
    <w:name w:val="DF238AB8C9EF421789FFC259C145646E7"/>
    <w:rsid w:val="00BE0A9B"/>
    <w:pPr>
      <w:spacing w:after="180" w:line="252" w:lineRule="auto"/>
    </w:pPr>
    <w:rPr>
      <w:rFonts w:eastAsiaTheme="minorHAnsi"/>
      <w:color w:val="262626" w:themeColor="text1" w:themeTint="D9"/>
    </w:rPr>
  </w:style>
  <w:style w:type="paragraph" w:customStyle="1" w:styleId="0D42DDA8EF2F4FCEB1C90249603C0D5A7">
    <w:name w:val="0D42DDA8EF2F4FCEB1C90249603C0D5A7"/>
    <w:rsid w:val="00BE0A9B"/>
    <w:pPr>
      <w:spacing w:after="0" w:line="240" w:lineRule="auto"/>
      <w:contextualSpacing/>
    </w:pPr>
    <w:rPr>
      <w:rFonts w:asciiTheme="majorHAnsi" w:eastAsiaTheme="majorEastAsia" w:hAnsiTheme="majorHAnsi" w:cstheme="majorBidi"/>
      <w:caps/>
      <w:color w:val="2E74B5" w:themeColor="accent1" w:themeShade="BF"/>
      <w:kern w:val="28"/>
      <w:sz w:val="48"/>
      <w:szCs w:val="56"/>
    </w:rPr>
  </w:style>
  <w:style w:type="paragraph" w:customStyle="1" w:styleId="15228A39A4F64A958BFC9AF1212C9D1017">
    <w:name w:val="15228A39A4F64A958BFC9AF1212C9D1017"/>
    <w:rsid w:val="00BE0A9B"/>
    <w:pPr>
      <w:spacing w:after="0" w:line="240" w:lineRule="auto"/>
      <w:contextualSpacing/>
    </w:pPr>
    <w:rPr>
      <w:rFonts w:asciiTheme="majorHAnsi" w:eastAsiaTheme="majorEastAsia" w:hAnsiTheme="majorHAnsi" w:cstheme="majorBidi"/>
      <w:caps/>
      <w:color w:val="2E74B5" w:themeColor="accent1" w:themeShade="BF"/>
      <w:kern w:val="28"/>
      <w:sz w:val="48"/>
      <w:szCs w:val="56"/>
    </w:rPr>
  </w:style>
  <w:style w:type="paragraph" w:customStyle="1" w:styleId="7912CC51E22A462188B7A344894735F617">
    <w:name w:val="7912CC51E22A462188B7A344894735F617"/>
    <w:rsid w:val="00BE0A9B"/>
    <w:pPr>
      <w:spacing w:after="0" w:line="240" w:lineRule="auto"/>
      <w:contextualSpacing/>
    </w:pPr>
    <w:rPr>
      <w:rFonts w:asciiTheme="majorHAnsi" w:eastAsiaTheme="majorEastAsia" w:hAnsiTheme="majorHAnsi" w:cstheme="majorBidi"/>
      <w:caps/>
      <w:color w:val="2E74B5" w:themeColor="accent1" w:themeShade="BF"/>
      <w:kern w:val="28"/>
      <w:sz w:val="48"/>
      <w:szCs w:val="56"/>
    </w:rPr>
  </w:style>
  <w:style w:type="paragraph" w:customStyle="1" w:styleId="3F9AD894D92F46C6A6D2495C633BF3D018">
    <w:name w:val="3F9AD894D92F46C6A6D2495C633BF3D018"/>
    <w:rsid w:val="00BE0A9B"/>
    <w:pPr>
      <w:spacing w:after="180" w:line="252" w:lineRule="auto"/>
    </w:pPr>
    <w:rPr>
      <w:rFonts w:eastAsiaTheme="minorHAnsi"/>
      <w:color w:val="262626" w:themeColor="text1" w:themeTint="D9"/>
    </w:rPr>
  </w:style>
  <w:style w:type="paragraph" w:customStyle="1" w:styleId="D85C6196F4D14C3095F8C40B6175BAC66">
    <w:name w:val="D85C6196F4D14C3095F8C40B6175BAC66"/>
    <w:rsid w:val="00BE0A9B"/>
    <w:pPr>
      <w:spacing w:after="180" w:line="252" w:lineRule="auto"/>
    </w:pPr>
    <w:rPr>
      <w:rFonts w:eastAsiaTheme="minorHAnsi"/>
      <w:color w:val="262626" w:themeColor="text1" w:themeTint="D9"/>
    </w:rPr>
  </w:style>
  <w:style w:type="paragraph" w:customStyle="1" w:styleId="8AD8C72B236D477580D7AD4A3942676418">
    <w:name w:val="8AD8C72B236D477580D7AD4A3942676418"/>
    <w:rsid w:val="00BE0A9B"/>
    <w:pPr>
      <w:spacing w:after="180" w:line="252" w:lineRule="auto"/>
    </w:pPr>
    <w:rPr>
      <w:rFonts w:eastAsiaTheme="minorHAnsi"/>
      <w:color w:val="262626" w:themeColor="text1" w:themeTint="D9"/>
    </w:rPr>
  </w:style>
  <w:style w:type="paragraph" w:customStyle="1" w:styleId="6E7197A6EFC64436A15342EF43437E7A18">
    <w:name w:val="6E7197A6EFC64436A15342EF43437E7A18"/>
    <w:rsid w:val="00BE0A9B"/>
    <w:pPr>
      <w:spacing w:after="180" w:line="252" w:lineRule="auto"/>
    </w:pPr>
    <w:rPr>
      <w:rFonts w:eastAsiaTheme="minorHAnsi"/>
      <w:color w:val="262626" w:themeColor="text1" w:themeTint="D9"/>
    </w:rPr>
  </w:style>
  <w:style w:type="paragraph" w:customStyle="1" w:styleId="F050574964134C50B08DF5B8B7B148F32">
    <w:name w:val="F050574964134C50B08DF5B8B7B148F32"/>
    <w:rsid w:val="00BE0A9B"/>
    <w:pPr>
      <w:spacing w:after="180" w:line="252" w:lineRule="auto"/>
    </w:pPr>
    <w:rPr>
      <w:rFonts w:eastAsiaTheme="minorHAnsi"/>
      <w:color w:val="262626" w:themeColor="text1" w:themeTint="D9"/>
    </w:rPr>
  </w:style>
  <w:style w:type="paragraph" w:customStyle="1" w:styleId="84751838787E40F3BA27E19E62B6DAA32">
    <w:name w:val="84751838787E40F3BA27E19E62B6DAA32"/>
    <w:rsid w:val="00BE0A9B"/>
    <w:pPr>
      <w:spacing w:after="180" w:line="252" w:lineRule="auto"/>
    </w:pPr>
    <w:rPr>
      <w:rFonts w:eastAsiaTheme="minorHAnsi"/>
      <w:color w:val="262626" w:themeColor="text1" w:themeTint="D9"/>
    </w:rPr>
  </w:style>
  <w:style w:type="paragraph" w:customStyle="1" w:styleId="8B13FE6041DC486AA1F94C15847351D918">
    <w:name w:val="8B13FE6041DC486AA1F94C15847351D918"/>
    <w:rsid w:val="00BE0A9B"/>
    <w:pPr>
      <w:spacing w:after="180" w:line="252" w:lineRule="auto"/>
    </w:pPr>
    <w:rPr>
      <w:rFonts w:eastAsiaTheme="minorHAnsi"/>
      <w:color w:val="262626" w:themeColor="text1" w:themeTint="D9"/>
    </w:rPr>
  </w:style>
  <w:style w:type="paragraph" w:customStyle="1" w:styleId="691A6AC3AD9A4F1BB44465352BE8D42012">
    <w:name w:val="691A6AC3AD9A4F1BB44465352BE8D42012"/>
    <w:rsid w:val="00BE0A9B"/>
    <w:pPr>
      <w:spacing w:after="180" w:line="252" w:lineRule="auto"/>
    </w:pPr>
    <w:rPr>
      <w:rFonts w:eastAsiaTheme="minorHAnsi"/>
      <w:color w:val="262626" w:themeColor="text1" w:themeTint="D9"/>
    </w:rPr>
  </w:style>
  <w:style w:type="paragraph" w:customStyle="1" w:styleId="36684B8D0BC04E6A9AE20FA01FCB42B512">
    <w:name w:val="36684B8D0BC04E6A9AE20FA01FCB42B512"/>
    <w:rsid w:val="00BE0A9B"/>
    <w:pPr>
      <w:spacing w:after="180" w:line="252" w:lineRule="auto"/>
    </w:pPr>
    <w:rPr>
      <w:rFonts w:eastAsiaTheme="minorHAnsi"/>
      <w:color w:val="262626" w:themeColor="text1" w:themeTint="D9"/>
    </w:rPr>
  </w:style>
  <w:style w:type="paragraph" w:customStyle="1" w:styleId="524561B610F948BD9A55A2C25FF9EDB812">
    <w:name w:val="524561B610F948BD9A55A2C25FF9EDB812"/>
    <w:rsid w:val="00BE0A9B"/>
    <w:pPr>
      <w:spacing w:after="180" w:line="252" w:lineRule="auto"/>
    </w:pPr>
    <w:rPr>
      <w:rFonts w:eastAsiaTheme="minorHAnsi"/>
      <w:color w:val="262626" w:themeColor="text1" w:themeTint="D9"/>
    </w:rPr>
  </w:style>
  <w:style w:type="paragraph" w:customStyle="1" w:styleId="F63185CE2E4E4843AEAE0A2BD6CB1ED112">
    <w:name w:val="F63185CE2E4E4843AEAE0A2BD6CB1ED112"/>
    <w:rsid w:val="00BE0A9B"/>
    <w:pPr>
      <w:spacing w:after="180" w:line="252" w:lineRule="auto"/>
    </w:pPr>
    <w:rPr>
      <w:rFonts w:eastAsiaTheme="minorHAnsi"/>
      <w:color w:val="262626" w:themeColor="text1" w:themeTint="D9"/>
    </w:rPr>
  </w:style>
  <w:style w:type="paragraph" w:customStyle="1" w:styleId="9524A66649374458BD48DD85AE4D61A912">
    <w:name w:val="9524A66649374458BD48DD85AE4D61A912"/>
    <w:rsid w:val="00BE0A9B"/>
    <w:pPr>
      <w:spacing w:after="180" w:line="252" w:lineRule="auto"/>
    </w:pPr>
    <w:rPr>
      <w:rFonts w:eastAsiaTheme="minorHAnsi"/>
      <w:color w:val="262626" w:themeColor="text1" w:themeTint="D9"/>
    </w:rPr>
  </w:style>
  <w:style w:type="paragraph" w:customStyle="1" w:styleId="BCB3C4A018C84BA4BDCEF3DA01ACCDAE12">
    <w:name w:val="BCB3C4A018C84BA4BDCEF3DA01ACCDAE12"/>
    <w:rsid w:val="00BE0A9B"/>
    <w:pPr>
      <w:spacing w:after="180" w:line="252" w:lineRule="auto"/>
    </w:pPr>
    <w:rPr>
      <w:rFonts w:eastAsiaTheme="minorHAnsi"/>
      <w:color w:val="262626" w:themeColor="text1" w:themeTint="D9"/>
    </w:rPr>
  </w:style>
  <w:style w:type="paragraph" w:customStyle="1" w:styleId="C43FC2E3ED5049B8983DB87841BD8C3E12">
    <w:name w:val="C43FC2E3ED5049B8983DB87841BD8C3E12"/>
    <w:rsid w:val="00BE0A9B"/>
    <w:pPr>
      <w:spacing w:after="180" w:line="252" w:lineRule="auto"/>
    </w:pPr>
    <w:rPr>
      <w:rFonts w:eastAsiaTheme="minorHAnsi"/>
      <w:color w:val="262626" w:themeColor="text1" w:themeTint="D9"/>
    </w:rPr>
  </w:style>
  <w:style w:type="paragraph" w:customStyle="1" w:styleId="4BADD7A20EB941C5BA023B688DD9C68012">
    <w:name w:val="4BADD7A20EB941C5BA023B688DD9C68012"/>
    <w:rsid w:val="00BE0A9B"/>
    <w:pPr>
      <w:spacing w:after="180" w:line="252" w:lineRule="auto"/>
    </w:pPr>
    <w:rPr>
      <w:rFonts w:eastAsiaTheme="minorHAnsi"/>
      <w:color w:val="262626" w:themeColor="text1" w:themeTint="D9"/>
    </w:rPr>
  </w:style>
  <w:style w:type="paragraph" w:customStyle="1" w:styleId="BBCD6A186BCC45DBABFCFCBB2A72166A18">
    <w:name w:val="BBCD6A186BCC45DBABFCFCBB2A72166A18"/>
    <w:rsid w:val="00BE0A9B"/>
    <w:pPr>
      <w:spacing w:after="180" w:line="252" w:lineRule="auto"/>
    </w:pPr>
    <w:rPr>
      <w:rFonts w:eastAsiaTheme="minorHAnsi"/>
      <w:color w:val="262626" w:themeColor="text1" w:themeTint="D9"/>
    </w:rPr>
  </w:style>
  <w:style w:type="paragraph" w:customStyle="1" w:styleId="24365BB7BC7F4C11894BE6B31B86A79718">
    <w:name w:val="24365BB7BC7F4C11894BE6B31B86A79718"/>
    <w:rsid w:val="00BE0A9B"/>
    <w:pPr>
      <w:spacing w:after="180" w:line="252" w:lineRule="auto"/>
    </w:pPr>
    <w:rPr>
      <w:rFonts w:eastAsiaTheme="minorHAnsi"/>
      <w:color w:val="262626" w:themeColor="text1" w:themeTint="D9"/>
    </w:rPr>
  </w:style>
  <w:style w:type="paragraph" w:customStyle="1" w:styleId="6666E1E2EE0C49DB9337EF543581515218">
    <w:name w:val="6666E1E2EE0C49DB9337EF543581515218"/>
    <w:rsid w:val="00BE0A9B"/>
    <w:pPr>
      <w:spacing w:after="180" w:line="252" w:lineRule="auto"/>
    </w:pPr>
    <w:rPr>
      <w:rFonts w:eastAsiaTheme="minorHAnsi"/>
      <w:color w:val="262626" w:themeColor="text1" w:themeTint="D9"/>
    </w:rPr>
  </w:style>
  <w:style w:type="paragraph" w:customStyle="1" w:styleId="21237A6D92C04DC5B96C22328BD4BF1B18">
    <w:name w:val="21237A6D92C04DC5B96C22328BD4BF1B18"/>
    <w:rsid w:val="00BE0A9B"/>
    <w:pPr>
      <w:spacing w:after="180" w:line="252" w:lineRule="auto"/>
    </w:pPr>
    <w:rPr>
      <w:rFonts w:eastAsiaTheme="minorHAnsi"/>
      <w:color w:val="262626" w:themeColor="text1" w:themeTint="D9"/>
    </w:rPr>
  </w:style>
  <w:style w:type="paragraph" w:customStyle="1" w:styleId="BAF220D2D3C64C9D9706BB434013DECB18">
    <w:name w:val="BAF220D2D3C64C9D9706BB434013DECB18"/>
    <w:rsid w:val="00BE0A9B"/>
    <w:pPr>
      <w:spacing w:after="180" w:line="252" w:lineRule="auto"/>
    </w:pPr>
    <w:rPr>
      <w:rFonts w:eastAsiaTheme="minorHAnsi"/>
      <w:color w:val="262626" w:themeColor="text1" w:themeTint="D9"/>
    </w:rPr>
  </w:style>
  <w:style w:type="paragraph" w:customStyle="1" w:styleId="92F987DFB0734E7D887E3E1B178F0A9F10">
    <w:name w:val="92F987DFB0734E7D887E3E1B178F0A9F10"/>
    <w:rsid w:val="00BE0A9B"/>
    <w:pPr>
      <w:spacing w:after="180" w:line="252" w:lineRule="auto"/>
      <w:ind w:left="720"/>
      <w:contextualSpacing/>
    </w:pPr>
    <w:rPr>
      <w:rFonts w:eastAsiaTheme="minorHAnsi"/>
      <w:color w:val="262626" w:themeColor="text1" w:themeTint="D9"/>
    </w:rPr>
  </w:style>
  <w:style w:type="paragraph" w:customStyle="1" w:styleId="279CB8ED3FBD4735A4C192BD1EF11EDC10">
    <w:name w:val="279CB8ED3FBD4735A4C192BD1EF11EDC10"/>
    <w:rsid w:val="00BE0A9B"/>
    <w:pPr>
      <w:spacing w:after="180" w:line="252" w:lineRule="auto"/>
      <w:ind w:left="720"/>
      <w:contextualSpacing/>
    </w:pPr>
    <w:rPr>
      <w:rFonts w:eastAsiaTheme="minorHAnsi"/>
      <w:color w:val="262626" w:themeColor="text1" w:themeTint="D9"/>
    </w:rPr>
  </w:style>
  <w:style w:type="paragraph" w:customStyle="1" w:styleId="F3BDA25B1B2A4BB080BA2CFD52CFBF5D7">
    <w:name w:val="F3BDA25B1B2A4BB080BA2CFD52CFBF5D7"/>
    <w:rsid w:val="00BE0A9B"/>
    <w:pPr>
      <w:spacing w:after="180" w:line="252" w:lineRule="auto"/>
    </w:pPr>
    <w:rPr>
      <w:rFonts w:eastAsiaTheme="minorHAnsi"/>
      <w:color w:val="262626" w:themeColor="text1" w:themeTint="D9"/>
    </w:rPr>
  </w:style>
  <w:style w:type="paragraph" w:customStyle="1" w:styleId="9DB3B9D355444809AE0D2A2DC4473BB218">
    <w:name w:val="9DB3B9D355444809AE0D2A2DC4473BB218"/>
    <w:rsid w:val="00BE0A9B"/>
    <w:pPr>
      <w:spacing w:after="180" w:line="252" w:lineRule="auto"/>
    </w:pPr>
    <w:rPr>
      <w:rFonts w:eastAsiaTheme="minorHAnsi"/>
      <w:color w:val="262626" w:themeColor="text1" w:themeTint="D9"/>
    </w:rPr>
  </w:style>
  <w:style w:type="paragraph" w:customStyle="1" w:styleId="776B88381B034A86A784FA164038F89818">
    <w:name w:val="776B88381B034A86A784FA164038F89818"/>
    <w:rsid w:val="00BE0A9B"/>
    <w:pPr>
      <w:spacing w:after="180" w:line="252" w:lineRule="auto"/>
    </w:pPr>
    <w:rPr>
      <w:rFonts w:eastAsiaTheme="minorHAnsi"/>
      <w:color w:val="262626" w:themeColor="text1" w:themeTint="D9"/>
    </w:rPr>
  </w:style>
  <w:style w:type="paragraph" w:customStyle="1" w:styleId="23AB2D6B2E4D4BC588553DC3858F001718">
    <w:name w:val="23AB2D6B2E4D4BC588553DC3858F001718"/>
    <w:rsid w:val="00BE0A9B"/>
    <w:pPr>
      <w:spacing w:after="180" w:line="252" w:lineRule="auto"/>
    </w:pPr>
    <w:rPr>
      <w:rFonts w:eastAsiaTheme="minorHAnsi"/>
      <w:color w:val="262626" w:themeColor="text1" w:themeTint="D9"/>
    </w:rPr>
  </w:style>
  <w:style w:type="paragraph" w:customStyle="1" w:styleId="526F4E1F4ACB41218145304DB92FAF3418">
    <w:name w:val="526F4E1F4ACB41218145304DB92FAF3418"/>
    <w:rsid w:val="00BE0A9B"/>
    <w:pPr>
      <w:spacing w:after="180" w:line="252" w:lineRule="auto"/>
    </w:pPr>
    <w:rPr>
      <w:rFonts w:eastAsiaTheme="minorHAnsi"/>
      <w:color w:val="262626" w:themeColor="text1" w:themeTint="D9"/>
    </w:rPr>
  </w:style>
  <w:style w:type="paragraph" w:customStyle="1" w:styleId="F294A8F734184500A2142464DF0D2FBA10">
    <w:name w:val="F294A8F734184500A2142464DF0D2FBA10"/>
    <w:rsid w:val="00BE0A9B"/>
    <w:pPr>
      <w:spacing w:after="180" w:line="252" w:lineRule="auto"/>
      <w:ind w:left="720"/>
      <w:contextualSpacing/>
    </w:pPr>
    <w:rPr>
      <w:rFonts w:eastAsiaTheme="minorHAnsi"/>
      <w:color w:val="262626" w:themeColor="text1" w:themeTint="D9"/>
    </w:rPr>
  </w:style>
  <w:style w:type="paragraph" w:customStyle="1" w:styleId="A15EA2F4FD514F6AB244CA088B696ACE10">
    <w:name w:val="A15EA2F4FD514F6AB244CA088B696ACE10"/>
    <w:rsid w:val="00BE0A9B"/>
    <w:pPr>
      <w:spacing w:after="180" w:line="252" w:lineRule="auto"/>
      <w:ind w:left="720"/>
      <w:contextualSpacing/>
    </w:pPr>
    <w:rPr>
      <w:rFonts w:eastAsiaTheme="minorHAnsi"/>
      <w:color w:val="262626" w:themeColor="text1" w:themeTint="D9"/>
    </w:rPr>
  </w:style>
  <w:style w:type="paragraph" w:customStyle="1" w:styleId="7BA804783D2444AE964FF698D84CFB1617">
    <w:name w:val="7BA804783D2444AE964FF698D84CFB1617"/>
    <w:rsid w:val="00BE0A9B"/>
    <w:pPr>
      <w:spacing w:after="180" w:line="252" w:lineRule="auto"/>
    </w:pPr>
    <w:rPr>
      <w:rFonts w:eastAsiaTheme="minorHAnsi"/>
      <w:color w:val="262626" w:themeColor="text1" w:themeTint="D9"/>
    </w:rPr>
  </w:style>
  <w:style w:type="paragraph" w:customStyle="1" w:styleId="FB276EA6B0F9410EA45D9B03194E148D17">
    <w:name w:val="FB276EA6B0F9410EA45D9B03194E148D17"/>
    <w:rsid w:val="00BE0A9B"/>
    <w:pPr>
      <w:spacing w:after="180" w:line="252" w:lineRule="auto"/>
    </w:pPr>
    <w:rPr>
      <w:rFonts w:eastAsiaTheme="minorHAnsi"/>
      <w:color w:val="262626" w:themeColor="text1" w:themeTint="D9"/>
    </w:rPr>
  </w:style>
  <w:style w:type="paragraph" w:customStyle="1" w:styleId="FBC2CE8D3775475C8733811C55AF563E17">
    <w:name w:val="FBC2CE8D3775475C8733811C55AF563E17"/>
    <w:rsid w:val="00BE0A9B"/>
    <w:pPr>
      <w:spacing w:after="180" w:line="252" w:lineRule="auto"/>
    </w:pPr>
    <w:rPr>
      <w:rFonts w:eastAsiaTheme="minorHAnsi"/>
      <w:color w:val="262626" w:themeColor="text1" w:themeTint="D9"/>
    </w:rPr>
  </w:style>
  <w:style w:type="paragraph" w:customStyle="1" w:styleId="A986B918A055418689566DA7AFAA22A717">
    <w:name w:val="A986B918A055418689566DA7AFAA22A717"/>
    <w:rsid w:val="00BE0A9B"/>
    <w:pPr>
      <w:spacing w:after="180" w:line="252" w:lineRule="auto"/>
    </w:pPr>
    <w:rPr>
      <w:rFonts w:eastAsiaTheme="minorHAnsi"/>
      <w:color w:val="262626" w:themeColor="text1" w:themeTint="D9"/>
    </w:rPr>
  </w:style>
  <w:style w:type="paragraph" w:customStyle="1" w:styleId="A0FB4B4F609245B897CACBC811898C7513">
    <w:name w:val="A0FB4B4F609245B897CACBC811898C7513"/>
    <w:rsid w:val="00BE0A9B"/>
    <w:pPr>
      <w:spacing w:after="180" w:line="252" w:lineRule="auto"/>
    </w:pPr>
    <w:rPr>
      <w:rFonts w:eastAsiaTheme="minorHAnsi"/>
      <w:color w:val="262626" w:themeColor="text1" w:themeTint="D9"/>
    </w:rPr>
  </w:style>
  <w:style w:type="paragraph" w:customStyle="1" w:styleId="A9131D6A99BC48528E9ACD30D831AA1312">
    <w:name w:val="A9131D6A99BC48528E9ACD30D831AA1312"/>
    <w:rsid w:val="00BE0A9B"/>
    <w:pPr>
      <w:spacing w:after="180" w:line="252" w:lineRule="auto"/>
    </w:pPr>
    <w:rPr>
      <w:rFonts w:eastAsiaTheme="minorHAnsi"/>
      <w:color w:val="262626" w:themeColor="text1" w:themeTint="D9"/>
    </w:rPr>
  </w:style>
  <w:style w:type="paragraph" w:customStyle="1" w:styleId="544E2603F8C5467FA414D22903090C7812">
    <w:name w:val="544E2603F8C5467FA414D22903090C7812"/>
    <w:rsid w:val="00BE0A9B"/>
    <w:pPr>
      <w:spacing w:after="180" w:line="252" w:lineRule="auto"/>
    </w:pPr>
    <w:rPr>
      <w:rFonts w:eastAsiaTheme="minorHAnsi"/>
      <w:color w:val="262626" w:themeColor="text1" w:themeTint="D9"/>
    </w:rPr>
  </w:style>
  <w:style w:type="paragraph" w:customStyle="1" w:styleId="679C1B350D7F4C44A7600C3CC8FB8F6E12">
    <w:name w:val="679C1B350D7F4C44A7600C3CC8FB8F6E12"/>
    <w:rsid w:val="00BE0A9B"/>
    <w:pPr>
      <w:spacing w:after="180" w:line="252" w:lineRule="auto"/>
    </w:pPr>
    <w:rPr>
      <w:rFonts w:eastAsiaTheme="minorHAnsi"/>
      <w:color w:val="262626" w:themeColor="text1" w:themeTint="D9"/>
    </w:rPr>
  </w:style>
  <w:style w:type="paragraph" w:customStyle="1" w:styleId="380F6366AA774972AF85C6B3F909B61417">
    <w:name w:val="380F6366AA774972AF85C6B3F909B61417"/>
    <w:rsid w:val="00BE0A9B"/>
    <w:pPr>
      <w:spacing w:after="180" w:line="252" w:lineRule="auto"/>
    </w:pPr>
    <w:rPr>
      <w:rFonts w:eastAsiaTheme="minorHAnsi"/>
      <w:color w:val="262626" w:themeColor="text1" w:themeTint="D9"/>
    </w:rPr>
  </w:style>
  <w:style w:type="paragraph" w:customStyle="1" w:styleId="B9CE913AED444865A02D8A928694AFFC17">
    <w:name w:val="B9CE913AED444865A02D8A928694AFFC17"/>
    <w:rsid w:val="00BE0A9B"/>
    <w:pPr>
      <w:spacing w:after="180" w:line="252" w:lineRule="auto"/>
    </w:pPr>
    <w:rPr>
      <w:rFonts w:eastAsiaTheme="minorHAnsi"/>
      <w:color w:val="262626" w:themeColor="text1" w:themeTint="D9"/>
    </w:rPr>
  </w:style>
  <w:style w:type="paragraph" w:customStyle="1" w:styleId="862D56F6CC26405EB994CA3A2DA531E88">
    <w:name w:val="862D56F6CC26405EB994CA3A2DA531E88"/>
    <w:rsid w:val="00BE0A9B"/>
    <w:pPr>
      <w:spacing w:after="180" w:line="252" w:lineRule="auto"/>
    </w:pPr>
    <w:rPr>
      <w:rFonts w:eastAsiaTheme="minorHAnsi"/>
      <w:color w:val="262626" w:themeColor="text1" w:themeTint="D9"/>
    </w:rPr>
  </w:style>
  <w:style w:type="paragraph" w:customStyle="1" w:styleId="FC3AC6B1DF094FE087CEBA451537C7948">
    <w:name w:val="FC3AC6B1DF094FE087CEBA451537C7948"/>
    <w:rsid w:val="00BE0A9B"/>
    <w:pPr>
      <w:spacing w:after="180" w:line="252" w:lineRule="auto"/>
    </w:pPr>
    <w:rPr>
      <w:rFonts w:eastAsiaTheme="minorHAnsi"/>
      <w:color w:val="262626" w:themeColor="text1" w:themeTint="D9"/>
    </w:rPr>
  </w:style>
  <w:style w:type="paragraph" w:customStyle="1" w:styleId="4F29AA37B30C42FD80EE860677ABF1358">
    <w:name w:val="4F29AA37B30C42FD80EE860677ABF1358"/>
    <w:rsid w:val="00BE0A9B"/>
    <w:pPr>
      <w:spacing w:after="180" w:line="252" w:lineRule="auto"/>
    </w:pPr>
    <w:rPr>
      <w:rFonts w:eastAsiaTheme="minorHAnsi"/>
      <w:color w:val="262626" w:themeColor="text1" w:themeTint="D9"/>
    </w:rPr>
  </w:style>
  <w:style w:type="paragraph" w:customStyle="1" w:styleId="C9D9FA8816974D08BD075D572BC89FC48">
    <w:name w:val="C9D9FA8816974D08BD075D572BC89FC48"/>
    <w:rsid w:val="00BE0A9B"/>
    <w:pPr>
      <w:spacing w:after="180" w:line="252" w:lineRule="auto"/>
    </w:pPr>
    <w:rPr>
      <w:rFonts w:eastAsiaTheme="minorHAnsi"/>
      <w:color w:val="262626" w:themeColor="text1" w:themeTint="D9"/>
    </w:rPr>
  </w:style>
  <w:style w:type="paragraph" w:customStyle="1" w:styleId="2C9BE9B366F74F2E80E43EA99D6E46BA8">
    <w:name w:val="2C9BE9B366F74F2E80E43EA99D6E46BA8"/>
    <w:rsid w:val="00BE0A9B"/>
    <w:pPr>
      <w:spacing w:after="180" w:line="252" w:lineRule="auto"/>
    </w:pPr>
    <w:rPr>
      <w:rFonts w:eastAsiaTheme="minorHAnsi"/>
      <w:color w:val="262626" w:themeColor="text1" w:themeTint="D9"/>
    </w:rPr>
  </w:style>
  <w:style w:type="paragraph" w:customStyle="1" w:styleId="50D2324AC149443E93739A27C0422B228">
    <w:name w:val="50D2324AC149443E93739A27C0422B228"/>
    <w:rsid w:val="00BE0A9B"/>
    <w:pPr>
      <w:spacing w:after="180" w:line="252" w:lineRule="auto"/>
    </w:pPr>
    <w:rPr>
      <w:rFonts w:eastAsiaTheme="minorHAnsi"/>
      <w:color w:val="262626" w:themeColor="text1" w:themeTint="D9"/>
    </w:rPr>
  </w:style>
  <w:style w:type="paragraph" w:customStyle="1" w:styleId="5B21E01CF606404DA0709D283315CD428">
    <w:name w:val="5B21E01CF606404DA0709D283315CD428"/>
    <w:rsid w:val="00BE0A9B"/>
    <w:pPr>
      <w:spacing w:after="180" w:line="252" w:lineRule="auto"/>
    </w:pPr>
    <w:rPr>
      <w:rFonts w:eastAsiaTheme="minorHAnsi"/>
      <w:color w:val="262626" w:themeColor="text1" w:themeTint="D9"/>
    </w:rPr>
  </w:style>
  <w:style w:type="paragraph" w:customStyle="1" w:styleId="38B28D507B684F6E91AFE2A79350F6B28">
    <w:name w:val="38B28D507B684F6E91AFE2A79350F6B28"/>
    <w:rsid w:val="00BE0A9B"/>
    <w:pPr>
      <w:spacing w:after="180" w:line="252" w:lineRule="auto"/>
    </w:pPr>
    <w:rPr>
      <w:rFonts w:eastAsiaTheme="minorHAnsi"/>
      <w:color w:val="262626" w:themeColor="text1" w:themeTint="D9"/>
    </w:rPr>
  </w:style>
  <w:style w:type="paragraph" w:customStyle="1" w:styleId="DDF3D329E0424DB597E6EE4BE6D624EF8">
    <w:name w:val="DDF3D329E0424DB597E6EE4BE6D624EF8"/>
    <w:rsid w:val="00BE0A9B"/>
    <w:pPr>
      <w:spacing w:after="180" w:line="252" w:lineRule="auto"/>
    </w:pPr>
    <w:rPr>
      <w:rFonts w:eastAsiaTheme="minorHAnsi"/>
      <w:color w:val="262626" w:themeColor="text1" w:themeTint="D9"/>
    </w:rPr>
  </w:style>
  <w:style w:type="paragraph" w:customStyle="1" w:styleId="DF238AB8C9EF421789FFC259C145646E8">
    <w:name w:val="DF238AB8C9EF421789FFC259C145646E8"/>
    <w:rsid w:val="00BE0A9B"/>
    <w:pPr>
      <w:spacing w:after="180" w:line="252" w:lineRule="auto"/>
    </w:pPr>
    <w:rPr>
      <w:rFonts w:eastAsiaTheme="minorHAnsi"/>
      <w:color w:val="262626" w:themeColor="text1" w:themeTint="D9"/>
    </w:rPr>
  </w:style>
  <w:style w:type="paragraph" w:customStyle="1" w:styleId="0D42DDA8EF2F4FCEB1C90249603C0D5A8">
    <w:name w:val="0D42DDA8EF2F4FCEB1C90249603C0D5A8"/>
    <w:rsid w:val="00BE0A9B"/>
    <w:pPr>
      <w:spacing w:after="0" w:line="240" w:lineRule="auto"/>
      <w:contextualSpacing/>
    </w:pPr>
    <w:rPr>
      <w:rFonts w:asciiTheme="majorHAnsi" w:eastAsiaTheme="majorEastAsia" w:hAnsiTheme="majorHAnsi" w:cstheme="majorBidi"/>
      <w:caps/>
      <w:color w:val="2E74B5" w:themeColor="accent1" w:themeShade="BF"/>
      <w:kern w:val="28"/>
      <w:sz w:val="48"/>
      <w:szCs w:val="56"/>
    </w:rPr>
  </w:style>
  <w:style w:type="paragraph" w:customStyle="1" w:styleId="15228A39A4F64A958BFC9AF1212C9D1018">
    <w:name w:val="15228A39A4F64A958BFC9AF1212C9D1018"/>
    <w:rsid w:val="00BE0A9B"/>
    <w:pPr>
      <w:spacing w:after="0" w:line="240" w:lineRule="auto"/>
      <w:contextualSpacing/>
    </w:pPr>
    <w:rPr>
      <w:rFonts w:asciiTheme="majorHAnsi" w:eastAsiaTheme="majorEastAsia" w:hAnsiTheme="majorHAnsi" w:cstheme="majorBidi"/>
      <w:caps/>
      <w:color w:val="2E74B5" w:themeColor="accent1" w:themeShade="BF"/>
      <w:kern w:val="28"/>
      <w:sz w:val="48"/>
      <w:szCs w:val="56"/>
    </w:rPr>
  </w:style>
  <w:style w:type="paragraph" w:customStyle="1" w:styleId="7912CC51E22A462188B7A344894735F618">
    <w:name w:val="7912CC51E22A462188B7A344894735F618"/>
    <w:rsid w:val="00BE0A9B"/>
    <w:pPr>
      <w:spacing w:after="0" w:line="240" w:lineRule="auto"/>
      <w:contextualSpacing/>
    </w:pPr>
    <w:rPr>
      <w:rFonts w:asciiTheme="majorHAnsi" w:eastAsiaTheme="majorEastAsia" w:hAnsiTheme="majorHAnsi" w:cstheme="majorBidi"/>
      <w:caps/>
      <w:color w:val="2E74B5" w:themeColor="accent1" w:themeShade="BF"/>
      <w:kern w:val="28"/>
      <w:sz w:val="48"/>
      <w:szCs w:val="56"/>
    </w:rPr>
  </w:style>
  <w:style w:type="paragraph" w:customStyle="1" w:styleId="BCFE4DF205644AF881D589FFEE01AEF5">
    <w:name w:val="BCFE4DF205644AF881D589FFEE01AEF5"/>
    <w:rsid w:val="00BE0A9B"/>
  </w:style>
  <w:style w:type="paragraph" w:customStyle="1" w:styleId="E333A79A951A443987514F40836BC3BC">
    <w:name w:val="E333A79A951A443987514F40836BC3BC"/>
    <w:rsid w:val="00BE0A9B"/>
  </w:style>
  <w:style w:type="paragraph" w:customStyle="1" w:styleId="80DF9962BD384F418B56DD64516393E5">
    <w:name w:val="80DF9962BD384F418B56DD64516393E5"/>
    <w:rsid w:val="00BE0A9B"/>
  </w:style>
  <w:style w:type="paragraph" w:customStyle="1" w:styleId="03D2B9F26EB542D9A30F8B9B3710CB2C">
    <w:name w:val="03D2B9F26EB542D9A30F8B9B3710CB2C"/>
    <w:rsid w:val="00BE0A9B"/>
  </w:style>
  <w:style w:type="paragraph" w:customStyle="1" w:styleId="F6E8827D649242338D6685E54AFE7078">
    <w:name w:val="F6E8827D649242338D6685E54AFE7078"/>
    <w:rsid w:val="00BE0A9B"/>
  </w:style>
  <w:style w:type="paragraph" w:customStyle="1" w:styleId="3F9AD894D92F46C6A6D2495C633BF3D019">
    <w:name w:val="3F9AD894D92F46C6A6D2495C633BF3D019"/>
    <w:rsid w:val="00BE0A9B"/>
    <w:pPr>
      <w:spacing w:after="180" w:line="252" w:lineRule="auto"/>
    </w:pPr>
    <w:rPr>
      <w:rFonts w:eastAsiaTheme="minorHAnsi"/>
      <w:color w:val="262626" w:themeColor="text1" w:themeTint="D9"/>
    </w:rPr>
  </w:style>
  <w:style w:type="paragraph" w:customStyle="1" w:styleId="D85C6196F4D14C3095F8C40B6175BAC67">
    <w:name w:val="D85C6196F4D14C3095F8C40B6175BAC67"/>
    <w:rsid w:val="00BE0A9B"/>
    <w:pPr>
      <w:spacing w:after="180" w:line="252" w:lineRule="auto"/>
    </w:pPr>
    <w:rPr>
      <w:rFonts w:eastAsiaTheme="minorHAnsi"/>
      <w:color w:val="262626" w:themeColor="text1" w:themeTint="D9"/>
    </w:rPr>
  </w:style>
  <w:style w:type="paragraph" w:customStyle="1" w:styleId="8AD8C72B236D477580D7AD4A3942676419">
    <w:name w:val="8AD8C72B236D477580D7AD4A3942676419"/>
    <w:rsid w:val="00BE0A9B"/>
    <w:pPr>
      <w:spacing w:after="180" w:line="252" w:lineRule="auto"/>
    </w:pPr>
    <w:rPr>
      <w:rFonts w:eastAsiaTheme="minorHAnsi"/>
      <w:color w:val="262626" w:themeColor="text1" w:themeTint="D9"/>
    </w:rPr>
  </w:style>
  <w:style w:type="paragraph" w:customStyle="1" w:styleId="6E7197A6EFC64436A15342EF43437E7A19">
    <w:name w:val="6E7197A6EFC64436A15342EF43437E7A19"/>
    <w:rsid w:val="00BE0A9B"/>
    <w:pPr>
      <w:spacing w:after="180" w:line="252" w:lineRule="auto"/>
    </w:pPr>
    <w:rPr>
      <w:rFonts w:eastAsiaTheme="minorHAnsi"/>
      <w:color w:val="262626" w:themeColor="text1" w:themeTint="D9"/>
    </w:rPr>
  </w:style>
  <w:style w:type="paragraph" w:customStyle="1" w:styleId="F050574964134C50B08DF5B8B7B148F33">
    <w:name w:val="F050574964134C50B08DF5B8B7B148F33"/>
    <w:rsid w:val="00BE0A9B"/>
    <w:pPr>
      <w:spacing w:after="180" w:line="252" w:lineRule="auto"/>
    </w:pPr>
    <w:rPr>
      <w:rFonts w:eastAsiaTheme="minorHAnsi"/>
      <w:color w:val="262626" w:themeColor="text1" w:themeTint="D9"/>
    </w:rPr>
  </w:style>
  <w:style w:type="paragraph" w:customStyle="1" w:styleId="84751838787E40F3BA27E19E62B6DAA33">
    <w:name w:val="84751838787E40F3BA27E19E62B6DAA33"/>
    <w:rsid w:val="00BE0A9B"/>
    <w:pPr>
      <w:spacing w:after="180" w:line="252" w:lineRule="auto"/>
    </w:pPr>
    <w:rPr>
      <w:rFonts w:eastAsiaTheme="minorHAnsi"/>
      <w:color w:val="262626" w:themeColor="text1" w:themeTint="D9"/>
    </w:rPr>
  </w:style>
  <w:style w:type="paragraph" w:customStyle="1" w:styleId="8B13FE6041DC486AA1F94C15847351D919">
    <w:name w:val="8B13FE6041DC486AA1F94C15847351D919"/>
    <w:rsid w:val="00BE0A9B"/>
    <w:pPr>
      <w:spacing w:after="180" w:line="252" w:lineRule="auto"/>
    </w:pPr>
    <w:rPr>
      <w:rFonts w:eastAsiaTheme="minorHAnsi"/>
      <w:color w:val="262626" w:themeColor="text1" w:themeTint="D9"/>
    </w:rPr>
  </w:style>
  <w:style w:type="paragraph" w:customStyle="1" w:styleId="691A6AC3AD9A4F1BB44465352BE8D42013">
    <w:name w:val="691A6AC3AD9A4F1BB44465352BE8D42013"/>
    <w:rsid w:val="00BE0A9B"/>
    <w:pPr>
      <w:spacing w:after="180" w:line="252" w:lineRule="auto"/>
    </w:pPr>
    <w:rPr>
      <w:rFonts w:eastAsiaTheme="minorHAnsi"/>
      <w:color w:val="262626" w:themeColor="text1" w:themeTint="D9"/>
    </w:rPr>
  </w:style>
  <w:style w:type="paragraph" w:customStyle="1" w:styleId="36684B8D0BC04E6A9AE20FA01FCB42B513">
    <w:name w:val="36684B8D0BC04E6A9AE20FA01FCB42B513"/>
    <w:rsid w:val="00BE0A9B"/>
    <w:pPr>
      <w:spacing w:after="180" w:line="252" w:lineRule="auto"/>
    </w:pPr>
    <w:rPr>
      <w:rFonts w:eastAsiaTheme="minorHAnsi"/>
      <w:color w:val="262626" w:themeColor="text1" w:themeTint="D9"/>
    </w:rPr>
  </w:style>
  <w:style w:type="paragraph" w:customStyle="1" w:styleId="BCFE4DF205644AF881D589FFEE01AEF51">
    <w:name w:val="BCFE4DF205644AF881D589FFEE01AEF51"/>
    <w:rsid w:val="00BE0A9B"/>
    <w:pPr>
      <w:spacing w:after="180" w:line="252" w:lineRule="auto"/>
    </w:pPr>
    <w:rPr>
      <w:rFonts w:eastAsiaTheme="minorHAnsi"/>
      <w:color w:val="262626" w:themeColor="text1" w:themeTint="D9"/>
    </w:rPr>
  </w:style>
  <w:style w:type="paragraph" w:customStyle="1" w:styleId="03D2B9F26EB542D9A30F8B9B3710CB2C1">
    <w:name w:val="03D2B9F26EB542D9A30F8B9B3710CB2C1"/>
    <w:rsid w:val="00BE0A9B"/>
    <w:pPr>
      <w:spacing w:after="180" w:line="252" w:lineRule="auto"/>
    </w:pPr>
    <w:rPr>
      <w:rFonts w:eastAsiaTheme="minorHAnsi"/>
      <w:color w:val="262626" w:themeColor="text1" w:themeTint="D9"/>
    </w:rPr>
  </w:style>
  <w:style w:type="paragraph" w:customStyle="1" w:styleId="9524A66649374458BD48DD85AE4D61A913">
    <w:name w:val="9524A66649374458BD48DD85AE4D61A913"/>
    <w:rsid w:val="00BE0A9B"/>
    <w:pPr>
      <w:spacing w:after="180" w:line="252" w:lineRule="auto"/>
    </w:pPr>
    <w:rPr>
      <w:rFonts w:eastAsiaTheme="minorHAnsi"/>
      <w:color w:val="262626" w:themeColor="text1" w:themeTint="D9"/>
    </w:rPr>
  </w:style>
  <w:style w:type="paragraph" w:customStyle="1" w:styleId="BCB3C4A018C84BA4BDCEF3DA01ACCDAE13">
    <w:name w:val="BCB3C4A018C84BA4BDCEF3DA01ACCDAE13"/>
    <w:rsid w:val="00BE0A9B"/>
    <w:pPr>
      <w:spacing w:after="180" w:line="252" w:lineRule="auto"/>
    </w:pPr>
    <w:rPr>
      <w:rFonts w:eastAsiaTheme="minorHAnsi"/>
      <w:color w:val="262626" w:themeColor="text1" w:themeTint="D9"/>
    </w:rPr>
  </w:style>
  <w:style w:type="paragraph" w:customStyle="1" w:styleId="E333A79A951A443987514F40836BC3BC1">
    <w:name w:val="E333A79A951A443987514F40836BC3BC1"/>
    <w:rsid w:val="00BE0A9B"/>
    <w:pPr>
      <w:spacing w:after="180" w:line="252" w:lineRule="auto"/>
    </w:pPr>
    <w:rPr>
      <w:rFonts w:eastAsiaTheme="minorHAnsi"/>
      <w:color w:val="262626" w:themeColor="text1" w:themeTint="D9"/>
    </w:rPr>
  </w:style>
  <w:style w:type="paragraph" w:customStyle="1" w:styleId="F6E8827D649242338D6685E54AFE70781">
    <w:name w:val="F6E8827D649242338D6685E54AFE70781"/>
    <w:rsid w:val="00BE0A9B"/>
    <w:pPr>
      <w:spacing w:after="180" w:line="252" w:lineRule="auto"/>
    </w:pPr>
    <w:rPr>
      <w:rFonts w:eastAsiaTheme="minorHAnsi"/>
      <w:color w:val="262626" w:themeColor="text1" w:themeTint="D9"/>
    </w:rPr>
  </w:style>
  <w:style w:type="paragraph" w:customStyle="1" w:styleId="BBCD6A186BCC45DBABFCFCBB2A72166A19">
    <w:name w:val="BBCD6A186BCC45DBABFCFCBB2A72166A19"/>
    <w:rsid w:val="00BE0A9B"/>
    <w:pPr>
      <w:spacing w:after="180" w:line="252" w:lineRule="auto"/>
    </w:pPr>
    <w:rPr>
      <w:rFonts w:eastAsiaTheme="minorHAnsi"/>
      <w:color w:val="262626" w:themeColor="text1" w:themeTint="D9"/>
    </w:rPr>
  </w:style>
  <w:style w:type="paragraph" w:customStyle="1" w:styleId="24365BB7BC7F4C11894BE6B31B86A79719">
    <w:name w:val="24365BB7BC7F4C11894BE6B31B86A79719"/>
    <w:rsid w:val="00BE0A9B"/>
    <w:pPr>
      <w:spacing w:after="180" w:line="252" w:lineRule="auto"/>
    </w:pPr>
    <w:rPr>
      <w:rFonts w:eastAsiaTheme="minorHAnsi"/>
      <w:color w:val="262626" w:themeColor="text1" w:themeTint="D9"/>
    </w:rPr>
  </w:style>
  <w:style w:type="paragraph" w:customStyle="1" w:styleId="6666E1E2EE0C49DB9337EF543581515219">
    <w:name w:val="6666E1E2EE0C49DB9337EF543581515219"/>
    <w:rsid w:val="00BE0A9B"/>
    <w:pPr>
      <w:spacing w:after="180" w:line="252" w:lineRule="auto"/>
    </w:pPr>
    <w:rPr>
      <w:rFonts w:eastAsiaTheme="minorHAnsi"/>
      <w:color w:val="262626" w:themeColor="text1" w:themeTint="D9"/>
    </w:rPr>
  </w:style>
  <w:style w:type="paragraph" w:customStyle="1" w:styleId="21237A6D92C04DC5B96C22328BD4BF1B19">
    <w:name w:val="21237A6D92C04DC5B96C22328BD4BF1B19"/>
    <w:rsid w:val="00BE0A9B"/>
    <w:pPr>
      <w:spacing w:after="180" w:line="252" w:lineRule="auto"/>
    </w:pPr>
    <w:rPr>
      <w:rFonts w:eastAsiaTheme="minorHAnsi"/>
      <w:color w:val="262626" w:themeColor="text1" w:themeTint="D9"/>
    </w:rPr>
  </w:style>
  <w:style w:type="paragraph" w:customStyle="1" w:styleId="BAF220D2D3C64C9D9706BB434013DECB19">
    <w:name w:val="BAF220D2D3C64C9D9706BB434013DECB19"/>
    <w:rsid w:val="00BE0A9B"/>
    <w:pPr>
      <w:spacing w:after="180" w:line="252" w:lineRule="auto"/>
    </w:pPr>
    <w:rPr>
      <w:rFonts w:eastAsiaTheme="minorHAnsi"/>
      <w:color w:val="262626" w:themeColor="text1" w:themeTint="D9"/>
    </w:rPr>
  </w:style>
  <w:style w:type="paragraph" w:customStyle="1" w:styleId="92F987DFB0734E7D887E3E1B178F0A9F11">
    <w:name w:val="92F987DFB0734E7D887E3E1B178F0A9F11"/>
    <w:rsid w:val="00BE0A9B"/>
    <w:pPr>
      <w:spacing w:after="180" w:line="252" w:lineRule="auto"/>
      <w:ind w:left="720"/>
      <w:contextualSpacing/>
    </w:pPr>
    <w:rPr>
      <w:rFonts w:eastAsiaTheme="minorHAnsi"/>
      <w:color w:val="262626" w:themeColor="text1" w:themeTint="D9"/>
    </w:rPr>
  </w:style>
  <w:style w:type="paragraph" w:customStyle="1" w:styleId="279CB8ED3FBD4735A4C192BD1EF11EDC11">
    <w:name w:val="279CB8ED3FBD4735A4C192BD1EF11EDC11"/>
    <w:rsid w:val="00BE0A9B"/>
    <w:pPr>
      <w:spacing w:after="180" w:line="252" w:lineRule="auto"/>
      <w:ind w:left="720"/>
      <w:contextualSpacing/>
    </w:pPr>
    <w:rPr>
      <w:rFonts w:eastAsiaTheme="minorHAnsi"/>
      <w:color w:val="262626" w:themeColor="text1" w:themeTint="D9"/>
    </w:rPr>
  </w:style>
  <w:style w:type="paragraph" w:customStyle="1" w:styleId="F3BDA25B1B2A4BB080BA2CFD52CFBF5D8">
    <w:name w:val="F3BDA25B1B2A4BB080BA2CFD52CFBF5D8"/>
    <w:rsid w:val="00BE0A9B"/>
    <w:pPr>
      <w:spacing w:after="180" w:line="252" w:lineRule="auto"/>
    </w:pPr>
    <w:rPr>
      <w:rFonts w:eastAsiaTheme="minorHAnsi"/>
      <w:color w:val="262626" w:themeColor="text1" w:themeTint="D9"/>
    </w:rPr>
  </w:style>
  <w:style w:type="paragraph" w:customStyle="1" w:styleId="9DB3B9D355444809AE0D2A2DC4473BB219">
    <w:name w:val="9DB3B9D355444809AE0D2A2DC4473BB219"/>
    <w:rsid w:val="00BE0A9B"/>
    <w:pPr>
      <w:spacing w:after="180" w:line="252" w:lineRule="auto"/>
    </w:pPr>
    <w:rPr>
      <w:rFonts w:eastAsiaTheme="minorHAnsi"/>
      <w:color w:val="262626" w:themeColor="text1" w:themeTint="D9"/>
    </w:rPr>
  </w:style>
  <w:style w:type="paragraph" w:customStyle="1" w:styleId="776B88381B034A86A784FA164038F89819">
    <w:name w:val="776B88381B034A86A784FA164038F89819"/>
    <w:rsid w:val="00BE0A9B"/>
    <w:pPr>
      <w:spacing w:after="180" w:line="252" w:lineRule="auto"/>
    </w:pPr>
    <w:rPr>
      <w:rFonts w:eastAsiaTheme="minorHAnsi"/>
      <w:color w:val="262626" w:themeColor="text1" w:themeTint="D9"/>
    </w:rPr>
  </w:style>
  <w:style w:type="paragraph" w:customStyle="1" w:styleId="23AB2D6B2E4D4BC588553DC3858F001719">
    <w:name w:val="23AB2D6B2E4D4BC588553DC3858F001719"/>
    <w:rsid w:val="00BE0A9B"/>
    <w:pPr>
      <w:spacing w:after="180" w:line="252" w:lineRule="auto"/>
    </w:pPr>
    <w:rPr>
      <w:rFonts w:eastAsiaTheme="minorHAnsi"/>
      <w:color w:val="262626" w:themeColor="text1" w:themeTint="D9"/>
    </w:rPr>
  </w:style>
  <w:style w:type="paragraph" w:customStyle="1" w:styleId="526F4E1F4ACB41218145304DB92FAF3419">
    <w:name w:val="526F4E1F4ACB41218145304DB92FAF3419"/>
    <w:rsid w:val="00BE0A9B"/>
    <w:pPr>
      <w:spacing w:after="180" w:line="252" w:lineRule="auto"/>
    </w:pPr>
    <w:rPr>
      <w:rFonts w:eastAsiaTheme="minorHAnsi"/>
      <w:color w:val="262626" w:themeColor="text1" w:themeTint="D9"/>
    </w:rPr>
  </w:style>
  <w:style w:type="paragraph" w:customStyle="1" w:styleId="F294A8F734184500A2142464DF0D2FBA11">
    <w:name w:val="F294A8F734184500A2142464DF0D2FBA11"/>
    <w:rsid w:val="00BE0A9B"/>
    <w:pPr>
      <w:spacing w:after="180" w:line="252" w:lineRule="auto"/>
      <w:ind w:left="720"/>
      <w:contextualSpacing/>
    </w:pPr>
    <w:rPr>
      <w:rFonts w:eastAsiaTheme="minorHAnsi"/>
      <w:color w:val="262626" w:themeColor="text1" w:themeTint="D9"/>
    </w:rPr>
  </w:style>
  <w:style w:type="paragraph" w:customStyle="1" w:styleId="A15EA2F4FD514F6AB244CA088B696ACE11">
    <w:name w:val="A15EA2F4FD514F6AB244CA088B696ACE11"/>
    <w:rsid w:val="00BE0A9B"/>
    <w:pPr>
      <w:spacing w:after="180" w:line="252" w:lineRule="auto"/>
      <w:ind w:left="720"/>
      <w:contextualSpacing/>
    </w:pPr>
    <w:rPr>
      <w:rFonts w:eastAsiaTheme="minorHAnsi"/>
      <w:color w:val="262626" w:themeColor="text1" w:themeTint="D9"/>
    </w:rPr>
  </w:style>
  <w:style w:type="paragraph" w:customStyle="1" w:styleId="7BA804783D2444AE964FF698D84CFB1618">
    <w:name w:val="7BA804783D2444AE964FF698D84CFB1618"/>
    <w:rsid w:val="00BE0A9B"/>
    <w:pPr>
      <w:spacing w:after="180" w:line="252" w:lineRule="auto"/>
    </w:pPr>
    <w:rPr>
      <w:rFonts w:eastAsiaTheme="minorHAnsi"/>
      <w:color w:val="262626" w:themeColor="text1" w:themeTint="D9"/>
    </w:rPr>
  </w:style>
  <w:style w:type="paragraph" w:customStyle="1" w:styleId="FB276EA6B0F9410EA45D9B03194E148D18">
    <w:name w:val="FB276EA6B0F9410EA45D9B03194E148D18"/>
    <w:rsid w:val="00BE0A9B"/>
    <w:pPr>
      <w:spacing w:after="180" w:line="252" w:lineRule="auto"/>
    </w:pPr>
    <w:rPr>
      <w:rFonts w:eastAsiaTheme="minorHAnsi"/>
      <w:color w:val="262626" w:themeColor="text1" w:themeTint="D9"/>
    </w:rPr>
  </w:style>
  <w:style w:type="paragraph" w:customStyle="1" w:styleId="FBC2CE8D3775475C8733811C55AF563E18">
    <w:name w:val="FBC2CE8D3775475C8733811C55AF563E18"/>
    <w:rsid w:val="00BE0A9B"/>
    <w:pPr>
      <w:spacing w:after="180" w:line="252" w:lineRule="auto"/>
    </w:pPr>
    <w:rPr>
      <w:rFonts w:eastAsiaTheme="minorHAnsi"/>
      <w:color w:val="262626" w:themeColor="text1" w:themeTint="D9"/>
    </w:rPr>
  </w:style>
  <w:style w:type="paragraph" w:customStyle="1" w:styleId="A986B918A055418689566DA7AFAA22A718">
    <w:name w:val="A986B918A055418689566DA7AFAA22A718"/>
    <w:rsid w:val="00BE0A9B"/>
    <w:pPr>
      <w:spacing w:after="180" w:line="252" w:lineRule="auto"/>
    </w:pPr>
    <w:rPr>
      <w:rFonts w:eastAsiaTheme="minorHAnsi"/>
      <w:color w:val="262626" w:themeColor="text1" w:themeTint="D9"/>
    </w:rPr>
  </w:style>
  <w:style w:type="paragraph" w:customStyle="1" w:styleId="A0FB4B4F609245B897CACBC811898C7514">
    <w:name w:val="A0FB4B4F609245B897CACBC811898C7514"/>
    <w:rsid w:val="00BE0A9B"/>
    <w:pPr>
      <w:spacing w:after="180" w:line="252" w:lineRule="auto"/>
    </w:pPr>
    <w:rPr>
      <w:rFonts w:eastAsiaTheme="minorHAnsi"/>
      <w:color w:val="262626" w:themeColor="text1" w:themeTint="D9"/>
    </w:rPr>
  </w:style>
  <w:style w:type="paragraph" w:customStyle="1" w:styleId="A9131D6A99BC48528E9ACD30D831AA1313">
    <w:name w:val="A9131D6A99BC48528E9ACD30D831AA1313"/>
    <w:rsid w:val="00BE0A9B"/>
    <w:pPr>
      <w:spacing w:after="180" w:line="252" w:lineRule="auto"/>
    </w:pPr>
    <w:rPr>
      <w:rFonts w:eastAsiaTheme="minorHAnsi"/>
      <w:color w:val="262626" w:themeColor="text1" w:themeTint="D9"/>
    </w:rPr>
  </w:style>
  <w:style w:type="paragraph" w:customStyle="1" w:styleId="544E2603F8C5467FA414D22903090C7813">
    <w:name w:val="544E2603F8C5467FA414D22903090C7813"/>
    <w:rsid w:val="00BE0A9B"/>
    <w:pPr>
      <w:spacing w:after="180" w:line="252" w:lineRule="auto"/>
    </w:pPr>
    <w:rPr>
      <w:rFonts w:eastAsiaTheme="minorHAnsi"/>
      <w:color w:val="262626" w:themeColor="text1" w:themeTint="D9"/>
    </w:rPr>
  </w:style>
  <w:style w:type="paragraph" w:customStyle="1" w:styleId="679C1B350D7F4C44A7600C3CC8FB8F6E13">
    <w:name w:val="679C1B350D7F4C44A7600C3CC8FB8F6E13"/>
    <w:rsid w:val="00BE0A9B"/>
    <w:pPr>
      <w:spacing w:after="180" w:line="252" w:lineRule="auto"/>
    </w:pPr>
    <w:rPr>
      <w:rFonts w:eastAsiaTheme="minorHAnsi"/>
      <w:color w:val="262626" w:themeColor="text1" w:themeTint="D9"/>
    </w:rPr>
  </w:style>
  <w:style w:type="paragraph" w:customStyle="1" w:styleId="380F6366AA774972AF85C6B3F909B61418">
    <w:name w:val="380F6366AA774972AF85C6B3F909B61418"/>
    <w:rsid w:val="00BE0A9B"/>
    <w:pPr>
      <w:spacing w:after="180" w:line="252" w:lineRule="auto"/>
    </w:pPr>
    <w:rPr>
      <w:rFonts w:eastAsiaTheme="minorHAnsi"/>
      <w:color w:val="262626" w:themeColor="text1" w:themeTint="D9"/>
    </w:rPr>
  </w:style>
  <w:style w:type="paragraph" w:customStyle="1" w:styleId="B9CE913AED444865A02D8A928694AFFC18">
    <w:name w:val="B9CE913AED444865A02D8A928694AFFC18"/>
    <w:rsid w:val="00BE0A9B"/>
    <w:pPr>
      <w:spacing w:after="180" w:line="252" w:lineRule="auto"/>
    </w:pPr>
    <w:rPr>
      <w:rFonts w:eastAsiaTheme="minorHAnsi"/>
      <w:color w:val="262626" w:themeColor="text1" w:themeTint="D9"/>
    </w:rPr>
  </w:style>
  <w:style w:type="paragraph" w:customStyle="1" w:styleId="862D56F6CC26405EB994CA3A2DA531E89">
    <w:name w:val="862D56F6CC26405EB994CA3A2DA531E89"/>
    <w:rsid w:val="00BE0A9B"/>
    <w:pPr>
      <w:spacing w:after="180" w:line="252" w:lineRule="auto"/>
    </w:pPr>
    <w:rPr>
      <w:rFonts w:eastAsiaTheme="minorHAnsi"/>
      <w:color w:val="262626" w:themeColor="text1" w:themeTint="D9"/>
    </w:rPr>
  </w:style>
  <w:style w:type="paragraph" w:customStyle="1" w:styleId="FC3AC6B1DF094FE087CEBA451537C7949">
    <w:name w:val="FC3AC6B1DF094FE087CEBA451537C7949"/>
    <w:rsid w:val="00BE0A9B"/>
    <w:pPr>
      <w:spacing w:after="180" w:line="252" w:lineRule="auto"/>
    </w:pPr>
    <w:rPr>
      <w:rFonts w:eastAsiaTheme="minorHAnsi"/>
      <w:color w:val="262626" w:themeColor="text1" w:themeTint="D9"/>
    </w:rPr>
  </w:style>
  <w:style w:type="paragraph" w:customStyle="1" w:styleId="4F29AA37B30C42FD80EE860677ABF1359">
    <w:name w:val="4F29AA37B30C42FD80EE860677ABF1359"/>
    <w:rsid w:val="00BE0A9B"/>
    <w:pPr>
      <w:spacing w:after="180" w:line="252" w:lineRule="auto"/>
    </w:pPr>
    <w:rPr>
      <w:rFonts w:eastAsiaTheme="minorHAnsi"/>
      <w:color w:val="262626" w:themeColor="text1" w:themeTint="D9"/>
    </w:rPr>
  </w:style>
  <w:style w:type="paragraph" w:customStyle="1" w:styleId="C9D9FA8816974D08BD075D572BC89FC49">
    <w:name w:val="C9D9FA8816974D08BD075D572BC89FC49"/>
    <w:rsid w:val="00BE0A9B"/>
    <w:pPr>
      <w:spacing w:after="180" w:line="252" w:lineRule="auto"/>
    </w:pPr>
    <w:rPr>
      <w:rFonts w:eastAsiaTheme="minorHAnsi"/>
      <w:color w:val="262626" w:themeColor="text1" w:themeTint="D9"/>
    </w:rPr>
  </w:style>
  <w:style w:type="paragraph" w:customStyle="1" w:styleId="2C9BE9B366F74F2E80E43EA99D6E46BA9">
    <w:name w:val="2C9BE9B366F74F2E80E43EA99D6E46BA9"/>
    <w:rsid w:val="00BE0A9B"/>
    <w:pPr>
      <w:spacing w:after="180" w:line="252" w:lineRule="auto"/>
    </w:pPr>
    <w:rPr>
      <w:rFonts w:eastAsiaTheme="minorHAnsi"/>
      <w:color w:val="262626" w:themeColor="text1" w:themeTint="D9"/>
    </w:rPr>
  </w:style>
  <w:style w:type="paragraph" w:customStyle="1" w:styleId="50D2324AC149443E93739A27C0422B229">
    <w:name w:val="50D2324AC149443E93739A27C0422B229"/>
    <w:rsid w:val="00BE0A9B"/>
    <w:pPr>
      <w:spacing w:after="180" w:line="252" w:lineRule="auto"/>
    </w:pPr>
    <w:rPr>
      <w:rFonts w:eastAsiaTheme="minorHAnsi"/>
      <w:color w:val="262626" w:themeColor="text1" w:themeTint="D9"/>
    </w:rPr>
  </w:style>
  <w:style w:type="paragraph" w:customStyle="1" w:styleId="5B21E01CF606404DA0709D283315CD429">
    <w:name w:val="5B21E01CF606404DA0709D283315CD429"/>
    <w:rsid w:val="00BE0A9B"/>
    <w:pPr>
      <w:spacing w:after="180" w:line="252" w:lineRule="auto"/>
    </w:pPr>
    <w:rPr>
      <w:rFonts w:eastAsiaTheme="minorHAnsi"/>
      <w:color w:val="262626" w:themeColor="text1" w:themeTint="D9"/>
    </w:rPr>
  </w:style>
  <w:style w:type="paragraph" w:customStyle="1" w:styleId="38B28D507B684F6E91AFE2A79350F6B29">
    <w:name w:val="38B28D507B684F6E91AFE2A79350F6B29"/>
    <w:rsid w:val="00BE0A9B"/>
    <w:pPr>
      <w:spacing w:after="180" w:line="252" w:lineRule="auto"/>
    </w:pPr>
    <w:rPr>
      <w:rFonts w:eastAsiaTheme="minorHAnsi"/>
      <w:color w:val="262626" w:themeColor="text1" w:themeTint="D9"/>
    </w:rPr>
  </w:style>
  <w:style w:type="paragraph" w:customStyle="1" w:styleId="DDF3D329E0424DB597E6EE4BE6D624EF9">
    <w:name w:val="DDF3D329E0424DB597E6EE4BE6D624EF9"/>
    <w:rsid w:val="00BE0A9B"/>
    <w:pPr>
      <w:spacing w:after="180" w:line="252" w:lineRule="auto"/>
    </w:pPr>
    <w:rPr>
      <w:rFonts w:eastAsiaTheme="minorHAnsi"/>
      <w:color w:val="262626" w:themeColor="text1" w:themeTint="D9"/>
    </w:rPr>
  </w:style>
  <w:style w:type="paragraph" w:customStyle="1" w:styleId="DF238AB8C9EF421789FFC259C145646E9">
    <w:name w:val="DF238AB8C9EF421789FFC259C145646E9"/>
    <w:rsid w:val="00BE0A9B"/>
    <w:pPr>
      <w:spacing w:after="180" w:line="252" w:lineRule="auto"/>
    </w:pPr>
    <w:rPr>
      <w:rFonts w:eastAsiaTheme="minorHAnsi"/>
      <w:color w:val="262626" w:themeColor="text1" w:themeTint="D9"/>
    </w:rPr>
  </w:style>
  <w:style w:type="paragraph" w:customStyle="1" w:styleId="0D42DDA8EF2F4FCEB1C90249603C0D5A9">
    <w:name w:val="0D42DDA8EF2F4FCEB1C90249603C0D5A9"/>
    <w:rsid w:val="00BE0A9B"/>
    <w:pPr>
      <w:spacing w:after="0" w:line="240" w:lineRule="auto"/>
      <w:contextualSpacing/>
    </w:pPr>
    <w:rPr>
      <w:rFonts w:asciiTheme="majorHAnsi" w:eastAsiaTheme="majorEastAsia" w:hAnsiTheme="majorHAnsi" w:cstheme="majorBidi"/>
      <w:caps/>
      <w:color w:val="2E74B5" w:themeColor="accent1" w:themeShade="BF"/>
      <w:kern w:val="28"/>
      <w:sz w:val="48"/>
      <w:szCs w:val="56"/>
    </w:rPr>
  </w:style>
  <w:style w:type="paragraph" w:customStyle="1" w:styleId="15228A39A4F64A958BFC9AF1212C9D1019">
    <w:name w:val="15228A39A4F64A958BFC9AF1212C9D1019"/>
    <w:rsid w:val="00BE0A9B"/>
    <w:pPr>
      <w:spacing w:after="0" w:line="240" w:lineRule="auto"/>
      <w:contextualSpacing/>
    </w:pPr>
    <w:rPr>
      <w:rFonts w:asciiTheme="majorHAnsi" w:eastAsiaTheme="majorEastAsia" w:hAnsiTheme="majorHAnsi" w:cstheme="majorBidi"/>
      <w:caps/>
      <w:color w:val="2E74B5" w:themeColor="accent1" w:themeShade="BF"/>
      <w:kern w:val="28"/>
      <w:sz w:val="48"/>
      <w:szCs w:val="56"/>
    </w:rPr>
  </w:style>
  <w:style w:type="paragraph" w:customStyle="1" w:styleId="7912CC51E22A462188B7A344894735F619">
    <w:name w:val="7912CC51E22A462188B7A344894735F619"/>
    <w:rsid w:val="00BE0A9B"/>
    <w:pPr>
      <w:spacing w:after="0" w:line="240" w:lineRule="auto"/>
      <w:contextualSpacing/>
    </w:pPr>
    <w:rPr>
      <w:rFonts w:asciiTheme="majorHAnsi" w:eastAsiaTheme="majorEastAsia" w:hAnsiTheme="majorHAnsi" w:cstheme="majorBidi"/>
      <w:caps/>
      <w:color w:val="2E74B5" w:themeColor="accent1" w:themeShade="BF"/>
      <w:kern w:val="28"/>
      <w:sz w:val="48"/>
      <w:szCs w:val="56"/>
    </w:rPr>
  </w:style>
  <w:style w:type="paragraph" w:customStyle="1" w:styleId="1AA2C5935FD543C4BA8F2C9168010786">
    <w:name w:val="1AA2C5935FD543C4BA8F2C9168010786"/>
    <w:rsid w:val="00BE0A9B"/>
  </w:style>
  <w:style w:type="paragraph" w:customStyle="1" w:styleId="A4EBED13114F448C84EE9D1FE6CE9223">
    <w:name w:val="A4EBED13114F448C84EE9D1FE6CE9223"/>
    <w:rsid w:val="00BE0A9B"/>
  </w:style>
  <w:style w:type="paragraph" w:customStyle="1" w:styleId="6B26A3B291C84ED799EE983BA85AF3BB">
    <w:name w:val="6B26A3B291C84ED799EE983BA85AF3BB"/>
    <w:rsid w:val="00BE0A9B"/>
  </w:style>
  <w:style w:type="paragraph" w:customStyle="1" w:styleId="C2DC85D3653742198EAB26D646BFCD75">
    <w:name w:val="C2DC85D3653742198EAB26D646BFCD75"/>
    <w:rsid w:val="00BE0A9B"/>
  </w:style>
  <w:style w:type="paragraph" w:customStyle="1" w:styleId="FCF1C157AF6C47BBB0D3890F79D7E2E5">
    <w:name w:val="FCF1C157AF6C47BBB0D3890F79D7E2E5"/>
    <w:rsid w:val="00BE0A9B"/>
  </w:style>
  <w:style w:type="paragraph" w:customStyle="1" w:styleId="90A287A95F5542FBB433DFFED651560B">
    <w:name w:val="90A287A95F5542FBB433DFFED651560B"/>
    <w:rsid w:val="00BE0A9B"/>
  </w:style>
  <w:style w:type="paragraph" w:customStyle="1" w:styleId="555E5DE7EFDA4F2E8B343085681E6D5C">
    <w:name w:val="555E5DE7EFDA4F2E8B343085681E6D5C"/>
    <w:rsid w:val="00BE0A9B"/>
  </w:style>
  <w:style w:type="paragraph" w:customStyle="1" w:styleId="04608DC27EAB4C5D94B6C32C1E20F511">
    <w:name w:val="04608DC27EAB4C5D94B6C32C1E20F511"/>
    <w:rsid w:val="00BE0A9B"/>
  </w:style>
  <w:style w:type="paragraph" w:customStyle="1" w:styleId="74DE89CFD3B54228A16BD330A6B4CE51">
    <w:name w:val="74DE89CFD3B54228A16BD330A6B4CE51"/>
    <w:rsid w:val="00BE0A9B"/>
  </w:style>
  <w:style w:type="paragraph" w:customStyle="1" w:styleId="2CDEB49ECFEA47938CDA1216E782093B">
    <w:name w:val="2CDEB49ECFEA47938CDA1216E782093B"/>
    <w:rsid w:val="00BE0A9B"/>
  </w:style>
  <w:style w:type="paragraph" w:customStyle="1" w:styleId="3F9AD894D92F46C6A6D2495C633BF3D020">
    <w:name w:val="3F9AD894D92F46C6A6D2495C633BF3D020"/>
    <w:rsid w:val="00BE0A9B"/>
    <w:pPr>
      <w:spacing w:after="180" w:line="252" w:lineRule="auto"/>
    </w:pPr>
    <w:rPr>
      <w:rFonts w:eastAsiaTheme="minorHAnsi"/>
      <w:color w:val="262626" w:themeColor="text1" w:themeTint="D9"/>
    </w:rPr>
  </w:style>
  <w:style w:type="paragraph" w:customStyle="1" w:styleId="D85C6196F4D14C3095F8C40B6175BAC68">
    <w:name w:val="D85C6196F4D14C3095F8C40B6175BAC68"/>
    <w:rsid w:val="00BE0A9B"/>
    <w:pPr>
      <w:spacing w:after="180" w:line="252" w:lineRule="auto"/>
    </w:pPr>
    <w:rPr>
      <w:rFonts w:eastAsiaTheme="minorHAnsi"/>
      <w:color w:val="262626" w:themeColor="text1" w:themeTint="D9"/>
    </w:rPr>
  </w:style>
  <w:style w:type="paragraph" w:customStyle="1" w:styleId="8AD8C72B236D477580D7AD4A3942676420">
    <w:name w:val="8AD8C72B236D477580D7AD4A3942676420"/>
    <w:rsid w:val="00BE0A9B"/>
    <w:pPr>
      <w:spacing w:after="180" w:line="252" w:lineRule="auto"/>
    </w:pPr>
    <w:rPr>
      <w:rFonts w:eastAsiaTheme="minorHAnsi"/>
      <w:color w:val="262626" w:themeColor="text1" w:themeTint="D9"/>
    </w:rPr>
  </w:style>
  <w:style w:type="paragraph" w:customStyle="1" w:styleId="6E7197A6EFC64436A15342EF43437E7A20">
    <w:name w:val="6E7197A6EFC64436A15342EF43437E7A20"/>
    <w:rsid w:val="00BE0A9B"/>
    <w:pPr>
      <w:spacing w:after="180" w:line="252" w:lineRule="auto"/>
    </w:pPr>
    <w:rPr>
      <w:rFonts w:eastAsiaTheme="minorHAnsi"/>
      <w:color w:val="262626" w:themeColor="text1" w:themeTint="D9"/>
    </w:rPr>
  </w:style>
  <w:style w:type="paragraph" w:customStyle="1" w:styleId="F050574964134C50B08DF5B8B7B148F34">
    <w:name w:val="F050574964134C50B08DF5B8B7B148F34"/>
    <w:rsid w:val="00BE0A9B"/>
    <w:pPr>
      <w:spacing w:after="180" w:line="252" w:lineRule="auto"/>
    </w:pPr>
    <w:rPr>
      <w:rFonts w:eastAsiaTheme="minorHAnsi"/>
      <w:color w:val="262626" w:themeColor="text1" w:themeTint="D9"/>
    </w:rPr>
  </w:style>
  <w:style w:type="paragraph" w:customStyle="1" w:styleId="84751838787E40F3BA27E19E62B6DAA34">
    <w:name w:val="84751838787E40F3BA27E19E62B6DAA34"/>
    <w:rsid w:val="00BE0A9B"/>
    <w:pPr>
      <w:spacing w:after="180" w:line="252" w:lineRule="auto"/>
    </w:pPr>
    <w:rPr>
      <w:rFonts w:eastAsiaTheme="minorHAnsi"/>
      <w:color w:val="262626" w:themeColor="text1" w:themeTint="D9"/>
    </w:rPr>
  </w:style>
  <w:style w:type="paragraph" w:customStyle="1" w:styleId="8B13FE6041DC486AA1F94C15847351D920">
    <w:name w:val="8B13FE6041DC486AA1F94C15847351D920"/>
    <w:rsid w:val="00BE0A9B"/>
    <w:pPr>
      <w:spacing w:after="180" w:line="252" w:lineRule="auto"/>
    </w:pPr>
    <w:rPr>
      <w:rFonts w:eastAsiaTheme="minorHAnsi"/>
      <w:color w:val="262626" w:themeColor="text1" w:themeTint="D9"/>
    </w:rPr>
  </w:style>
  <w:style w:type="paragraph" w:customStyle="1" w:styleId="691A6AC3AD9A4F1BB44465352BE8D42014">
    <w:name w:val="691A6AC3AD9A4F1BB44465352BE8D42014"/>
    <w:rsid w:val="00BE0A9B"/>
    <w:pPr>
      <w:spacing w:after="180" w:line="252" w:lineRule="auto"/>
    </w:pPr>
    <w:rPr>
      <w:rFonts w:eastAsiaTheme="minorHAnsi"/>
      <w:color w:val="262626" w:themeColor="text1" w:themeTint="D9"/>
    </w:rPr>
  </w:style>
  <w:style w:type="paragraph" w:customStyle="1" w:styleId="36684B8D0BC04E6A9AE20FA01FCB42B514">
    <w:name w:val="36684B8D0BC04E6A9AE20FA01FCB42B514"/>
    <w:rsid w:val="00BE0A9B"/>
    <w:pPr>
      <w:spacing w:after="180" w:line="252" w:lineRule="auto"/>
    </w:pPr>
    <w:rPr>
      <w:rFonts w:eastAsiaTheme="minorHAnsi"/>
      <w:color w:val="262626" w:themeColor="text1" w:themeTint="D9"/>
    </w:rPr>
  </w:style>
  <w:style w:type="paragraph" w:customStyle="1" w:styleId="BCFE4DF205644AF881D589FFEE01AEF52">
    <w:name w:val="BCFE4DF205644AF881D589FFEE01AEF52"/>
    <w:rsid w:val="00BE0A9B"/>
    <w:pPr>
      <w:spacing w:after="180" w:line="252" w:lineRule="auto"/>
    </w:pPr>
    <w:rPr>
      <w:rFonts w:eastAsiaTheme="minorHAnsi"/>
      <w:color w:val="262626" w:themeColor="text1" w:themeTint="D9"/>
    </w:rPr>
  </w:style>
  <w:style w:type="paragraph" w:customStyle="1" w:styleId="03D2B9F26EB542D9A30F8B9B3710CB2C2">
    <w:name w:val="03D2B9F26EB542D9A30F8B9B3710CB2C2"/>
    <w:rsid w:val="00BE0A9B"/>
    <w:pPr>
      <w:spacing w:after="180" w:line="252" w:lineRule="auto"/>
    </w:pPr>
    <w:rPr>
      <w:rFonts w:eastAsiaTheme="minorHAnsi"/>
      <w:color w:val="262626" w:themeColor="text1" w:themeTint="D9"/>
    </w:rPr>
  </w:style>
  <w:style w:type="paragraph" w:customStyle="1" w:styleId="9524A66649374458BD48DD85AE4D61A914">
    <w:name w:val="9524A66649374458BD48DD85AE4D61A914"/>
    <w:rsid w:val="00BE0A9B"/>
    <w:pPr>
      <w:spacing w:after="180" w:line="252" w:lineRule="auto"/>
    </w:pPr>
    <w:rPr>
      <w:rFonts w:eastAsiaTheme="minorHAnsi"/>
      <w:color w:val="262626" w:themeColor="text1" w:themeTint="D9"/>
    </w:rPr>
  </w:style>
  <w:style w:type="paragraph" w:customStyle="1" w:styleId="BCB3C4A018C84BA4BDCEF3DA01ACCDAE14">
    <w:name w:val="BCB3C4A018C84BA4BDCEF3DA01ACCDAE14"/>
    <w:rsid w:val="00BE0A9B"/>
    <w:pPr>
      <w:spacing w:after="180" w:line="252" w:lineRule="auto"/>
    </w:pPr>
    <w:rPr>
      <w:rFonts w:eastAsiaTheme="minorHAnsi"/>
      <w:color w:val="262626" w:themeColor="text1" w:themeTint="D9"/>
    </w:rPr>
  </w:style>
  <w:style w:type="paragraph" w:customStyle="1" w:styleId="E333A79A951A443987514F40836BC3BC2">
    <w:name w:val="E333A79A951A443987514F40836BC3BC2"/>
    <w:rsid w:val="00BE0A9B"/>
    <w:pPr>
      <w:spacing w:after="180" w:line="252" w:lineRule="auto"/>
    </w:pPr>
    <w:rPr>
      <w:rFonts w:eastAsiaTheme="minorHAnsi"/>
      <w:color w:val="262626" w:themeColor="text1" w:themeTint="D9"/>
    </w:rPr>
  </w:style>
  <w:style w:type="paragraph" w:customStyle="1" w:styleId="F6E8827D649242338D6685E54AFE70782">
    <w:name w:val="F6E8827D649242338D6685E54AFE70782"/>
    <w:rsid w:val="00BE0A9B"/>
    <w:pPr>
      <w:spacing w:after="180" w:line="252" w:lineRule="auto"/>
    </w:pPr>
    <w:rPr>
      <w:rFonts w:eastAsiaTheme="minorHAnsi"/>
      <w:color w:val="262626" w:themeColor="text1" w:themeTint="D9"/>
    </w:rPr>
  </w:style>
  <w:style w:type="paragraph" w:customStyle="1" w:styleId="BBCD6A186BCC45DBABFCFCBB2A72166A20">
    <w:name w:val="BBCD6A186BCC45DBABFCFCBB2A72166A20"/>
    <w:rsid w:val="00BE0A9B"/>
    <w:pPr>
      <w:spacing w:after="180" w:line="252" w:lineRule="auto"/>
    </w:pPr>
    <w:rPr>
      <w:rFonts w:eastAsiaTheme="minorHAnsi"/>
      <w:color w:val="262626" w:themeColor="text1" w:themeTint="D9"/>
    </w:rPr>
  </w:style>
  <w:style w:type="paragraph" w:customStyle="1" w:styleId="24365BB7BC7F4C11894BE6B31B86A79720">
    <w:name w:val="24365BB7BC7F4C11894BE6B31B86A79720"/>
    <w:rsid w:val="00BE0A9B"/>
    <w:pPr>
      <w:spacing w:after="180" w:line="252" w:lineRule="auto"/>
    </w:pPr>
    <w:rPr>
      <w:rFonts w:eastAsiaTheme="minorHAnsi"/>
      <w:color w:val="262626" w:themeColor="text1" w:themeTint="D9"/>
    </w:rPr>
  </w:style>
  <w:style w:type="paragraph" w:customStyle="1" w:styleId="6666E1E2EE0C49DB9337EF543581515220">
    <w:name w:val="6666E1E2EE0C49DB9337EF543581515220"/>
    <w:rsid w:val="00BE0A9B"/>
    <w:pPr>
      <w:spacing w:after="180" w:line="252" w:lineRule="auto"/>
    </w:pPr>
    <w:rPr>
      <w:rFonts w:eastAsiaTheme="minorHAnsi"/>
      <w:color w:val="262626" w:themeColor="text1" w:themeTint="D9"/>
    </w:rPr>
  </w:style>
  <w:style w:type="paragraph" w:customStyle="1" w:styleId="21237A6D92C04DC5B96C22328BD4BF1B20">
    <w:name w:val="21237A6D92C04DC5B96C22328BD4BF1B20"/>
    <w:rsid w:val="00BE0A9B"/>
    <w:pPr>
      <w:spacing w:after="180" w:line="252" w:lineRule="auto"/>
    </w:pPr>
    <w:rPr>
      <w:rFonts w:eastAsiaTheme="minorHAnsi"/>
      <w:color w:val="262626" w:themeColor="text1" w:themeTint="D9"/>
    </w:rPr>
  </w:style>
  <w:style w:type="paragraph" w:customStyle="1" w:styleId="BAF220D2D3C64C9D9706BB434013DECB20">
    <w:name w:val="BAF220D2D3C64C9D9706BB434013DECB20"/>
    <w:rsid w:val="00BE0A9B"/>
    <w:pPr>
      <w:spacing w:after="180" w:line="252" w:lineRule="auto"/>
    </w:pPr>
    <w:rPr>
      <w:rFonts w:eastAsiaTheme="minorHAnsi"/>
      <w:color w:val="262626" w:themeColor="text1" w:themeTint="D9"/>
    </w:rPr>
  </w:style>
  <w:style w:type="paragraph" w:customStyle="1" w:styleId="92F987DFB0734E7D887E3E1B178F0A9F12">
    <w:name w:val="92F987DFB0734E7D887E3E1B178F0A9F12"/>
    <w:rsid w:val="00BE0A9B"/>
    <w:pPr>
      <w:spacing w:after="180" w:line="252" w:lineRule="auto"/>
      <w:ind w:left="720"/>
      <w:contextualSpacing/>
    </w:pPr>
    <w:rPr>
      <w:rFonts w:eastAsiaTheme="minorHAnsi"/>
      <w:color w:val="262626" w:themeColor="text1" w:themeTint="D9"/>
    </w:rPr>
  </w:style>
  <w:style w:type="paragraph" w:customStyle="1" w:styleId="279CB8ED3FBD4735A4C192BD1EF11EDC12">
    <w:name w:val="279CB8ED3FBD4735A4C192BD1EF11EDC12"/>
    <w:rsid w:val="00BE0A9B"/>
    <w:pPr>
      <w:spacing w:after="180" w:line="252" w:lineRule="auto"/>
      <w:ind w:left="720"/>
      <w:contextualSpacing/>
    </w:pPr>
    <w:rPr>
      <w:rFonts w:eastAsiaTheme="minorHAnsi"/>
      <w:color w:val="262626" w:themeColor="text1" w:themeTint="D9"/>
    </w:rPr>
  </w:style>
  <w:style w:type="paragraph" w:customStyle="1" w:styleId="F3BDA25B1B2A4BB080BA2CFD52CFBF5D9">
    <w:name w:val="F3BDA25B1B2A4BB080BA2CFD52CFBF5D9"/>
    <w:rsid w:val="00BE0A9B"/>
    <w:pPr>
      <w:spacing w:after="180" w:line="252" w:lineRule="auto"/>
    </w:pPr>
    <w:rPr>
      <w:rFonts w:eastAsiaTheme="minorHAnsi"/>
      <w:color w:val="262626" w:themeColor="text1" w:themeTint="D9"/>
    </w:rPr>
  </w:style>
  <w:style w:type="paragraph" w:customStyle="1" w:styleId="9DB3B9D355444809AE0D2A2DC4473BB220">
    <w:name w:val="9DB3B9D355444809AE0D2A2DC4473BB220"/>
    <w:rsid w:val="00BE0A9B"/>
    <w:pPr>
      <w:spacing w:after="180" w:line="252" w:lineRule="auto"/>
    </w:pPr>
    <w:rPr>
      <w:rFonts w:eastAsiaTheme="minorHAnsi"/>
      <w:color w:val="262626" w:themeColor="text1" w:themeTint="D9"/>
    </w:rPr>
  </w:style>
  <w:style w:type="paragraph" w:customStyle="1" w:styleId="776B88381B034A86A784FA164038F89820">
    <w:name w:val="776B88381B034A86A784FA164038F89820"/>
    <w:rsid w:val="00BE0A9B"/>
    <w:pPr>
      <w:spacing w:after="180" w:line="252" w:lineRule="auto"/>
    </w:pPr>
    <w:rPr>
      <w:rFonts w:eastAsiaTheme="minorHAnsi"/>
      <w:color w:val="262626" w:themeColor="text1" w:themeTint="D9"/>
    </w:rPr>
  </w:style>
  <w:style w:type="paragraph" w:customStyle="1" w:styleId="23AB2D6B2E4D4BC588553DC3858F001720">
    <w:name w:val="23AB2D6B2E4D4BC588553DC3858F001720"/>
    <w:rsid w:val="00BE0A9B"/>
    <w:pPr>
      <w:spacing w:after="180" w:line="252" w:lineRule="auto"/>
    </w:pPr>
    <w:rPr>
      <w:rFonts w:eastAsiaTheme="minorHAnsi"/>
      <w:color w:val="262626" w:themeColor="text1" w:themeTint="D9"/>
    </w:rPr>
  </w:style>
  <w:style w:type="paragraph" w:customStyle="1" w:styleId="526F4E1F4ACB41218145304DB92FAF3420">
    <w:name w:val="526F4E1F4ACB41218145304DB92FAF3420"/>
    <w:rsid w:val="00BE0A9B"/>
    <w:pPr>
      <w:spacing w:after="180" w:line="252" w:lineRule="auto"/>
    </w:pPr>
    <w:rPr>
      <w:rFonts w:eastAsiaTheme="minorHAnsi"/>
      <w:color w:val="262626" w:themeColor="text1" w:themeTint="D9"/>
    </w:rPr>
  </w:style>
  <w:style w:type="paragraph" w:customStyle="1" w:styleId="F294A8F734184500A2142464DF0D2FBA12">
    <w:name w:val="F294A8F734184500A2142464DF0D2FBA12"/>
    <w:rsid w:val="00BE0A9B"/>
    <w:pPr>
      <w:spacing w:after="180" w:line="252" w:lineRule="auto"/>
      <w:ind w:left="720"/>
      <w:contextualSpacing/>
    </w:pPr>
    <w:rPr>
      <w:rFonts w:eastAsiaTheme="minorHAnsi"/>
      <w:color w:val="262626" w:themeColor="text1" w:themeTint="D9"/>
    </w:rPr>
  </w:style>
  <w:style w:type="paragraph" w:customStyle="1" w:styleId="A15EA2F4FD514F6AB244CA088B696ACE12">
    <w:name w:val="A15EA2F4FD514F6AB244CA088B696ACE12"/>
    <w:rsid w:val="00BE0A9B"/>
    <w:pPr>
      <w:spacing w:after="180" w:line="252" w:lineRule="auto"/>
      <w:ind w:left="720"/>
      <w:contextualSpacing/>
    </w:pPr>
    <w:rPr>
      <w:rFonts w:eastAsiaTheme="minorHAnsi"/>
      <w:color w:val="262626" w:themeColor="text1" w:themeTint="D9"/>
    </w:rPr>
  </w:style>
  <w:style w:type="paragraph" w:customStyle="1" w:styleId="7BA804783D2444AE964FF698D84CFB1619">
    <w:name w:val="7BA804783D2444AE964FF698D84CFB1619"/>
    <w:rsid w:val="00BE0A9B"/>
    <w:pPr>
      <w:spacing w:after="180" w:line="252" w:lineRule="auto"/>
    </w:pPr>
    <w:rPr>
      <w:rFonts w:eastAsiaTheme="minorHAnsi"/>
      <w:color w:val="262626" w:themeColor="text1" w:themeTint="D9"/>
    </w:rPr>
  </w:style>
  <w:style w:type="paragraph" w:customStyle="1" w:styleId="FB276EA6B0F9410EA45D9B03194E148D19">
    <w:name w:val="FB276EA6B0F9410EA45D9B03194E148D19"/>
    <w:rsid w:val="00BE0A9B"/>
    <w:pPr>
      <w:spacing w:after="180" w:line="252" w:lineRule="auto"/>
    </w:pPr>
    <w:rPr>
      <w:rFonts w:eastAsiaTheme="minorHAnsi"/>
      <w:color w:val="262626" w:themeColor="text1" w:themeTint="D9"/>
    </w:rPr>
  </w:style>
  <w:style w:type="paragraph" w:customStyle="1" w:styleId="FBC2CE8D3775475C8733811C55AF563E19">
    <w:name w:val="FBC2CE8D3775475C8733811C55AF563E19"/>
    <w:rsid w:val="00BE0A9B"/>
    <w:pPr>
      <w:spacing w:after="180" w:line="252" w:lineRule="auto"/>
    </w:pPr>
    <w:rPr>
      <w:rFonts w:eastAsiaTheme="minorHAnsi"/>
      <w:color w:val="262626" w:themeColor="text1" w:themeTint="D9"/>
    </w:rPr>
  </w:style>
  <w:style w:type="paragraph" w:customStyle="1" w:styleId="A986B918A055418689566DA7AFAA22A719">
    <w:name w:val="A986B918A055418689566DA7AFAA22A719"/>
    <w:rsid w:val="00BE0A9B"/>
    <w:pPr>
      <w:spacing w:after="180" w:line="252" w:lineRule="auto"/>
    </w:pPr>
    <w:rPr>
      <w:rFonts w:eastAsiaTheme="minorHAnsi"/>
      <w:color w:val="262626" w:themeColor="text1" w:themeTint="D9"/>
    </w:rPr>
  </w:style>
  <w:style w:type="paragraph" w:customStyle="1" w:styleId="A4EBED13114F448C84EE9D1FE6CE92231">
    <w:name w:val="A4EBED13114F448C84EE9D1FE6CE92231"/>
    <w:rsid w:val="00BE0A9B"/>
    <w:pPr>
      <w:spacing w:after="180" w:line="252" w:lineRule="auto"/>
    </w:pPr>
    <w:rPr>
      <w:rFonts w:eastAsiaTheme="minorHAnsi"/>
      <w:color w:val="262626" w:themeColor="text1" w:themeTint="D9"/>
    </w:rPr>
  </w:style>
  <w:style w:type="paragraph" w:customStyle="1" w:styleId="6B26A3B291C84ED799EE983BA85AF3BB1">
    <w:name w:val="6B26A3B291C84ED799EE983BA85AF3BB1"/>
    <w:rsid w:val="00BE0A9B"/>
    <w:pPr>
      <w:spacing w:after="180" w:line="252" w:lineRule="auto"/>
    </w:pPr>
    <w:rPr>
      <w:rFonts w:eastAsiaTheme="minorHAnsi"/>
      <w:color w:val="262626" w:themeColor="text1" w:themeTint="D9"/>
    </w:rPr>
  </w:style>
  <w:style w:type="paragraph" w:customStyle="1" w:styleId="C2DC85D3653742198EAB26D646BFCD751">
    <w:name w:val="C2DC85D3653742198EAB26D646BFCD751"/>
    <w:rsid w:val="00BE0A9B"/>
    <w:pPr>
      <w:spacing w:after="180" w:line="252" w:lineRule="auto"/>
    </w:pPr>
    <w:rPr>
      <w:rFonts w:eastAsiaTheme="minorHAnsi"/>
      <w:color w:val="262626" w:themeColor="text1" w:themeTint="D9"/>
    </w:rPr>
  </w:style>
  <w:style w:type="paragraph" w:customStyle="1" w:styleId="FCF1C157AF6C47BBB0D3890F79D7E2E51">
    <w:name w:val="FCF1C157AF6C47BBB0D3890F79D7E2E51"/>
    <w:rsid w:val="00BE0A9B"/>
    <w:pPr>
      <w:spacing w:after="180" w:line="252" w:lineRule="auto"/>
    </w:pPr>
    <w:rPr>
      <w:rFonts w:eastAsiaTheme="minorHAnsi"/>
      <w:color w:val="262626" w:themeColor="text1" w:themeTint="D9"/>
    </w:rPr>
  </w:style>
  <w:style w:type="paragraph" w:customStyle="1" w:styleId="90A287A95F5542FBB433DFFED651560B1">
    <w:name w:val="90A287A95F5542FBB433DFFED651560B1"/>
    <w:rsid w:val="00BE0A9B"/>
    <w:pPr>
      <w:spacing w:after="180" w:line="252" w:lineRule="auto"/>
    </w:pPr>
    <w:rPr>
      <w:rFonts w:eastAsiaTheme="minorHAnsi"/>
      <w:color w:val="262626" w:themeColor="text1" w:themeTint="D9"/>
    </w:rPr>
  </w:style>
  <w:style w:type="paragraph" w:customStyle="1" w:styleId="74DE89CFD3B54228A16BD330A6B4CE511">
    <w:name w:val="74DE89CFD3B54228A16BD330A6B4CE511"/>
    <w:rsid w:val="00BE0A9B"/>
    <w:pPr>
      <w:spacing w:after="180" w:line="252" w:lineRule="auto"/>
    </w:pPr>
    <w:rPr>
      <w:rFonts w:eastAsiaTheme="minorHAnsi"/>
      <w:color w:val="262626" w:themeColor="text1" w:themeTint="D9"/>
    </w:rPr>
  </w:style>
  <w:style w:type="paragraph" w:customStyle="1" w:styleId="04608DC27EAB4C5D94B6C32C1E20F5111">
    <w:name w:val="04608DC27EAB4C5D94B6C32C1E20F5111"/>
    <w:rsid w:val="00BE0A9B"/>
    <w:pPr>
      <w:spacing w:after="180" w:line="252" w:lineRule="auto"/>
    </w:pPr>
    <w:rPr>
      <w:rFonts w:eastAsiaTheme="minorHAnsi"/>
      <w:color w:val="262626" w:themeColor="text1" w:themeTint="D9"/>
    </w:rPr>
  </w:style>
  <w:style w:type="paragraph" w:customStyle="1" w:styleId="2CDEB49ECFEA47938CDA1216E782093B1">
    <w:name w:val="2CDEB49ECFEA47938CDA1216E782093B1"/>
    <w:rsid w:val="00BE0A9B"/>
    <w:pPr>
      <w:spacing w:after="180" w:line="252" w:lineRule="auto"/>
    </w:pPr>
    <w:rPr>
      <w:rFonts w:eastAsiaTheme="minorHAnsi"/>
      <w:color w:val="262626" w:themeColor="text1" w:themeTint="D9"/>
    </w:rPr>
  </w:style>
  <w:style w:type="paragraph" w:customStyle="1" w:styleId="862D56F6CC26405EB994CA3A2DA531E810">
    <w:name w:val="862D56F6CC26405EB994CA3A2DA531E810"/>
    <w:rsid w:val="00BE0A9B"/>
    <w:pPr>
      <w:spacing w:after="180" w:line="252" w:lineRule="auto"/>
    </w:pPr>
    <w:rPr>
      <w:rFonts w:eastAsiaTheme="minorHAnsi"/>
      <w:color w:val="262626" w:themeColor="text1" w:themeTint="D9"/>
    </w:rPr>
  </w:style>
  <w:style w:type="paragraph" w:customStyle="1" w:styleId="FC3AC6B1DF094FE087CEBA451537C79410">
    <w:name w:val="FC3AC6B1DF094FE087CEBA451537C79410"/>
    <w:rsid w:val="00BE0A9B"/>
    <w:pPr>
      <w:spacing w:after="180" w:line="252" w:lineRule="auto"/>
    </w:pPr>
    <w:rPr>
      <w:rFonts w:eastAsiaTheme="minorHAnsi"/>
      <w:color w:val="262626" w:themeColor="text1" w:themeTint="D9"/>
    </w:rPr>
  </w:style>
  <w:style w:type="paragraph" w:customStyle="1" w:styleId="4F29AA37B30C42FD80EE860677ABF13510">
    <w:name w:val="4F29AA37B30C42FD80EE860677ABF13510"/>
    <w:rsid w:val="00BE0A9B"/>
    <w:pPr>
      <w:spacing w:after="180" w:line="252" w:lineRule="auto"/>
    </w:pPr>
    <w:rPr>
      <w:rFonts w:eastAsiaTheme="minorHAnsi"/>
      <w:color w:val="262626" w:themeColor="text1" w:themeTint="D9"/>
    </w:rPr>
  </w:style>
  <w:style w:type="paragraph" w:customStyle="1" w:styleId="C9D9FA8816974D08BD075D572BC89FC410">
    <w:name w:val="C9D9FA8816974D08BD075D572BC89FC410"/>
    <w:rsid w:val="00BE0A9B"/>
    <w:pPr>
      <w:spacing w:after="180" w:line="252" w:lineRule="auto"/>
    </w:pPr>
    <w:rPr>
      <w:rFonts w:eastAsiaTheme="minorHAnsi"/>
      <w:color w:val="262626" w:themeColor="text1" w:themeTint="D9"/>
    </w:rPr>
  </w:style>
  <w:style w:type="paragraph" w:customStyle="1" w:styleId="2C9BE9B366F74F2E80E43EA99D6E46BA10">
    <w:name w:val="2C9BE9B366F74F2E80E43EA99D6E46BA10"/>
    <w:rsid w:val="00BE0A9B"/>
    <w:pPr>
      <w:spacing w:after="180" w:line="252" w:lineRule="auto"/>
    </w:pPr>
    <w:rPr>
      <w:rFonts w:eastAsiaTheme="minorHAnsi"/>
      <w:color w:val="262626" w:themeColor="text1" w:themeTint="D9"/>
    </w:rPr>
  </w:style>
  <w:style w:type="paragraph" w:customStyle="1" w:styleId="50D2324AC149443E93739A27C0422B2210">
    <w:name w:val="50D2324AC149443E93739A27C0422B2210"/>
    <w:rsid w:val="00BE0A9B"/>
    <w:pPr>
      <w:spacing w:after="180" w:line="252" w:lineRule="auto"/>
    </w:pPr>
    <w:rPr>
      <w:rFonts w:eastAsiaTheme="minorHAnsi"/>
      <w:color w:val="262626" w:themeColor="text1" w:themeTint="D9"/>
    </w:rPr>
  </w:style>
  <w:style w:type="paragraph" w:customStyle="1" w:styleId="5B21E01CF606404DA0709D283315CD4210">
    <w:name w:val="5B21E01CF606404DA0709D283315CD4210"/>
    <w:rsid w:val="00BE0A9B"/>
    <w:pPr>
      <w:spacing w:after="180" w:line="252" w:lineRule="auto"/>
    </w:pPr>
    <w:rPr>
      <w:rFonts w:eastAsiaTheme="minorHAnsi"/>
      <w:color w:val="262626" w:themeColor="text1" w:themeTint="D9"/>
    </w:rPr>
  </w:style>
  <w:style w:type="paragraph" w:customStyle="1" w:styleId="38B28D507B684F6E91AFE2A79350F6B210">
    <w:name w:val="38B28D507B684F6E91AFE2A79350F6B210"/>
    <w:rsid w:val="00BE0A9B"/>
    <w:pPr>
      <w:spacing w:after="180" w:line="252" w:lineRule="auto"/>
    </w:pPr>
    <w:rPr>
      <w:rFonts w:eastAsiaTheme="minorHAnsi"/>
      <w:color w:val="262626" w:themeColor="text1" w:themeTint="D9"/>
    </w:rPr>
  </w:style>
  <w:style w:type="paragraph" w:customStyle="1" w:styleId="DDF3D329E0424DB597E6EE4BE6D624EF10">
    <w:name w:val="DDF3D329E0424DB597E6EE4BE6D624EF10"/>
    <w:rsid w:val="00BE0A9B"/>
    <w:pPr>
      <w:spacing w:after="180" w:line="252" w:lineRule="auto"/>
    </w:pPr>
    <w:rPr>
      <w:rFonts w:eastAsiaTheme="minorHAnsi"/>
      <w:color w:val="262626" w:themeColor="text1" w:themeTint="D9"/>
    </w:rPr>
  </w:style>
  <w:style w:type="paragraph" w:customStyle="1" w:styleId="DF238AB8C9EF421789FFC259C145646E10">
    <w:name w:val="DF238AB8C9EF421789FFC259C145646E10"/>
    <w:rsid w:val="00BE0A9B"/>
    <w:pPr>
      <w:spacing w:after="180" w:line="252" w:lineRule="auto"/>
    </w:pPr>
    <w:rPr>
      <w:rFonts w:eastAsiaTheme="minorHAnsi"/>
      <w:color w:val="262626" w:themeColor="text1" w:themeTint="D9"/>
    </w:rPr>
  </w:style>
  <w:style w:type="paragraph" w:customStyle="1" w:styleId="0D42DDA8EF2F4FCEB1C90249603C0D5A10">
    <w:name w:val="0D42DDA8EF2F4FCEB1C90249603C0D5A10"/>
    <w:rsid w:val="00BE0A9B"/>
    <w:pPr>
      <w:spacing w:after="0" w:line="240" w:lineRule="auto"/>
      <w:contextualSpacing/>
    </w:pPr>
    <w:rPr>
      <w:rFonts w:asciiTheme="majorHAnsi" w:eastAsiaTheme="majorEastAsia" w:hAnsiTheme="majorHAnsi" w:cstheme="majorBidi"/>
      <w:caps/>
      <w:color w:val="2E74B5" w:themeColor="accent1" w:themeShade="BF"/>
      <w:kern w:val="28"/>
      <w:sz w:val="48"/>
      <w:szCs w:val="56"/>
    </w:rPr>
  </w:style>
  <w:style w:type="paragraph" w:customStyle="1" w:styleId="15228A39A4F64A958BFC9AF1212C9D1020">
    <w:name w:val="15228A39A4F64A958BFC9AF1212C9D1020"/>
    <w:rsid w:val="00BE0A9B"/>
    <w:pPr>
      <w:spacing w:after="0" w:line="240" w:lineRule="auto"/>
      <w:contextualSpacing/>
    </w:pPr>
    <w:rPr>
      <w:rFonts w:asciiTheme="majorHAnsi" w:eastAsiaTheme="majorEastAsia" w:hAnsiTheme="majorHAnsi" w:cstheme="majorBidi"/>
      <w:caps/>
      <w:color w:val="2E74B5" w:themeColor="accent1" w:themeShade="BF"/>
      <w:kern w:val="28"/>
      <w:sz w:val="48"/>
      <w:szCs w:val="56"/>
    </w:rPr>
  </w:style>
  <w:style w:type="paragraph" w:customStyle="1" w:styleId="7912CC51E22A462188B7A344894735F620">
    <w:name w:val="7912CC51E22A462188B7A344894735F620"/>
    <w:rsid w:val="00BE0A9B"/>
    <w:pPr>
      <w:spacing w:after="0" w:line="240" w:lineRule="auto"/>
      <w:contextualSpacing/>
    </w:pPr>
    <w:rPr>
      <w:rFonts w:asciiTheme="majorHAnsi" w:eastAsiaTheme="majorEastAsia" w:hAnsiTheme="majorHAnsi" w:cstheme="majorBidi"/>
      <w:caps/>
      <w:color w:val="2E74B5" w:themeColor="accent1" w:themeShade="BF"/>
      <w:kern w:val="28"/>
      <w:sz w:val="48"/>
      <w:szCs w:val="56"/>
    </w:rPr>
  </w:style>
  <w:style w:type="paragraph" w:customStyle="1" w:styleId="01D739031C91498BA0A6CA1169B9E9C0">
    <w:name w:val="01D739031C91498BA0A6CA1169B9E9C0"/>
    <w:rsid w:val="00BE0A9B"/>
  </w:style>
  <w:style w:type="paragraph" w:customStyle="1" w:styleId="0367F9C430E740F0863E866AB3D78C30">
    <w:name w:val="0367F9C430E740F0863E866AB3D78C30"/>
    <w:rsid w:val="00BE0A9B"/>
  </w:style>
  <w:style w:type="paragraph" w:customStyle="1" w:styleId="3B564C21585C485F82FA49A6FBF1C1A9">
    <w:name w:val="3B564C21585C485F82FA49A6FBF1C1A9"/>
    <w:rsid w:val="00BE0A9B"/>
  </w:style>
  <w:style w:type="paragraph" w:customStyle="1" w:styleId="462B251E50F24AC4B064C38B12FFA336">
    <w:name w:val="462B251E50F24AC4B064C38B12FFA336"/>
    <w:rsid w:val="00BE0A9B"/>
  </w:style>
  <w:style w:type="paragraph" w:customStyle="1" w:styleId="5473820973574EC789AE0B28B0A8C925">
    <w:name w:val="5473820973574EC789AE0B28B0A8C925"/>
    <w:rsid w:val="00BE0A9B"/>
  </w:style>
  <w:style w:type="paragraph" w:customStyle="1" w:styleId="D949F8FAD3304883B4E2CFAC468E59F9">
    <w:name w:val="D949F8FAD3304883B4E2CFAC468E59F9"/>
    <w:rsid w:val="00BE0A9B"/>
  </w:style>
  <w:style w:type="paragraph" w:customStyle="1" w:styleId="BC32D361DFB54746A277B2F71C8F0A82">
    <w:name w:val="BC32D361DFB54746A277B2F71C8F0A82"/>
    <w:rsid w:val="00BE0A9B"/>
  </w:style>
  <w:style w:type="paragraph" w:customStyle="1" w:styleId="6126C43AC811467C8B75B56264318C2A">
    <w:name w:val="6126C43AC811467C8B75B56264318C2A"/>
    <w:rsid w:val="00BE0A9B"/>
  </w:style>
  <w:style w:type="paragraph" w:customStyle="1" w:styleId="FE6F0C124D1D4A6AB13AF13E1B562703">
    <w:name w:val="FE6F0C124D1D4A6AB13AF13E1B562703"/>
    <w:rsid w:val="00BE0A9B"/>
  </w:style>
  <w:style w:type="paragraph" w:customStyle="1" w:styleId="4189599CF8B9452386F1A40B1BA3A4B7">
    <w:name w:val="4189599CF8B9452386F1A40B1BA3A4B7"/>
    <w:rsid w:val="00BE0A9B"/>
  </w:style>
  <w:style w:type="paragraph" w:customStyle="1" w:styleId="4B59BD7F36B6492796A27710EBDF9159">
    <w:name w:val="4B59BD7F36B6492796A27710EBDF9159"/>
    <w:rsid w:val="00BE0A9B"/>
  </w:style>
  <w:style w:type="paragraph" w:customStyle="1" w:styleId="57B8E9960DEE4634B11C73257B48F890">
    <w:name w:val="57B8E9960DEE4634B11C73257B48F890"/>
    <w:rsid w:val="00BE0A9B"/>
  </w:style>
  <w:style w:type="paragraph" w:customStyle="1" w:styleId="DE54E72D856740F486D5EF482B513DF7">
    <w:name w:val="DE54E72D856740F486D5EF482B513DF7"/>
    <w:rsid w:val="00BE0A9B"/>
  </w:style>
  <w:style w:type="paragraph" w:customStyle="1" w:styleId="6A7013CAE0D04BF594F10045D6FD6E55">
    <w:name w:val="6A7013CAE0D04BF594F10045D6FD6E55"/>
    <w:rsid w:val="00BE0A9B"/>
  </w:style>
  <w:style w:type="paragraph" w:customStyle="1" w:styleId="EBF08F9EFFAB4DABAD7B61FECB994026">
    <w:name w:val="EBF08F9EFFAB4DABAD7B61FECB994026"/>
    <w:rsid w:val="00BE0A9B"/>
  </w:style>
  <w:style w:type="paragraph" w:customStyle="1" w:styleId="991822DE995843A38FDE054F32587438">
    <w:name w:val="991822DE995843A38FDE054F32587438"/>
    <w:rsid w:val="00BE0A9B"/>
  </w:style>
  <w:style w:type="paragraph" w:customStyle="1" w:styleId="FAB6E43B8BBD4A1C9D9788FC9039564F">
    <w:name w:val="FAB6E43B8BBD4A1C9D9788FC9039564F"/>
    <w:rsid w:val="00BE0A9B"/>
  </w:style>
  <w:style w:type="paragraph" w:customStyle="1" w:styleId="DFE705DA90CC4186BBCAAF1A989B3AE4">
    <w:name w:val="DFE705DA90CC4186BBCAAF1A989B3AE4"/>
    <w:rsid w:val="00BE0A9B"/>
  </w:style>
  <w:style w:type="paragraph" w:customStyle="1" w:styleId="5C8A12345A8B402CA7C30CA6DBF30D57">
    <w:name w:val="5C8A12345A8B402CA7C30CA6DBF30D57"/>
    <w:rsid w:val="00BE0A9B"/>
  </w:style>
  <w:style w:type="paragraph" w:customStyle="1" w:styleId="F8A56BAA8F83423BB8C3C7EF7182F6C7">
    <w:name w:val="F8A56BAA8F83423BB8C3C7EF7182F6C7"/>
    <w:rsid w:val="00BE0A9B"/>
  </w:style>
  <w:style w:type="paragraph" w:customStyle="1" w:styleId="28FF0E1882C14BAF955B8A59E09742DD">
    <w:name w:val="28FF0E1882C14BAF955B8A59E09742DD"/>
    <w:rsid w:val="00BE0A9B"/>
  </w:style>
  <w:style w:type="paragraph" w:customStyle="1" w:styleId="57D4B14BA94F4F75B26408C815AFF468">
    <w:name w:val="57D4B14BA94F4F75B26408C815AFF468"/>
    <w:rsid w:val="00BE0A9B"/>
  </w:style>
  <w:style w:type="paragraph" w:customStyle="1" w:styleId="9EC988FAF32E42D883CCAEF834B13B6B">
    <w:name w:val="9EC988FAF32E42D883CCAEF834B13B6B"/>
    <w:rsid w:val="00BE0A9B"/>
  </w:style>
  <w:style w:type="paragraph" w:customStyle="1" w:styleId="21996F61A0A641EDBCB84A393792F034">
    <w:name w:val="21996F61A0A641EDBCB84A393792F034"/>
    <w:rsid w:val="00BE0A9B"/>
  </w:style>
  <w:style w:type="paragraph" w:customStyle="1" w:styleId="70E91B10DB124E37BE3557511060B298">
    <w:name w:val="70E91B10DB124E37BE3557511060B298"/>
    <w:rsid w:val="00BE0A9B"/>
  </w:style>
  <w:style w:type="paragraph" w:customStyle="1" w:styleId="00D9BDABEB174202BF5398279E6D6A66">
    <w:name w:val="00D9BDABEB174202BF5398279E6D6A66"/>
    <w:rsid w:val="00BE0A9B"/>
  </w:style>
  <w:style w:type="paragraph" w:customStyle="1" w:styleId="7F61AB68F2424DBBA9C19CF39191C375">
    <w:name w:val="7F61AB68F2424DBBA9C19CF39191C375"/>
    <w:rsid w:val="00BE0A9B"/>
  </w:style>
  <w:style w:type="paragraph" w:customStyle="1" w:styleId="62191650A1ED48B288758E52F19598CD">
    <w:name w:val="62191650A1ED48B288758E52F19598CD"/>
    <w:rsid w:val="00BE0A9B"/>
  </w:style>
  <w:style w:type="paragraph" w:customStyle="1" w:styleId="7A470D4A091C4D768226024D816226BF">
    <w:name w:val="7A470D4A091C4D768226024D816226BF"/>
    <w:rsid w:val="00BE0A9B"/>
  </w:style>
  <w:style w:type="paragraph" w:customStyle="1" w:styleId="EDCE0239C5134A16879DF5AA13C22652">
    <w:name w:val="EDCE0239C5134A16879DF5AA13C22652"/>
    <w:rsid w:val="00BE0A9B"/>
  </w:style>
  <w:style w:type="paragraph" w:customStyle="1" w:styleId="3F9AD894D92F46C6A6D2495C633BF3D021">
    <w:name w:val="3F9AD894D92F46C6A6D2495C633BF3D021"/>
    <w:rsid w:val="00BE0A9B"/>
    <w:pPr>
      <w:spacing w:after="180" w:line="252" w:lineRule="auto"/>
    </w:pPr>
    <w:rPr>
      <w:rFonts w:eastAsiaTheme="minorHAnsi"/>
      <w:color w:val="262626" w:themeColor="text1" w:themeTint="D9"/>
    </w:rPr>
  </w:style>
  <w:style w:type="paragraph" w:customStyle="1" w:styleId="D85C6196F4D14C3095F8C40B6175BAC69">
    <w:name w:val="D85C6196F4D14C3095F8C40B6175BAC69"/>
    <w:rsid w:val="00BE0A9B"/>
    <w:pPr>
      <w:spacing w:after="180" w:line="252" w:lineRule="auto"/>
    </w:pPr>
    <w:rPr>
      <w:rFonts w:eastAsiaTheme="minorHAnsi"/>
      <w:color w:val="262626" w:themeColor="text1" w:themeTint="D9"/>
    </w:rPr>
  </w:style>
  <w:style w:type="paragraph" w:customStyle="1" w:styleId="8AD8C72B236D477580D7AD4A3942676421">
    <w:name w:val="8AD8C72B236D477580D7AD4A3942676421"/>
    <w:rsid w:val="00BE0A9B"/>
    <w:pPr>
      <w:spacing w:after="180" w:line="252" w:lineRule="auto"/>
    </w:pPr>
    <w:rPr>
      <w:rFonts w:eastAsiaTheme="minorHAnsi"/>
      <w:color w:val="262626" w:themeColor="text1" w:themeTint="D9"/>
    </w:rPr>
  </w:style>
  <w:style w:type="paragraph" w:customStyle="1" w:styleId="6E7197A6EFC64436A15342EF43437E7A21">
    <w:name w:val="6E7197A6EFC64436A15342EF43437E7A21"/>
    <w:rsid w:val="00BE0A9B"/>
    <w:pPr>
      <w:spacing w:after="180" w:line="252" w:lineRule="auto"/>
    </w:pPr>
    <w:rPr>
      <w:rFonts w:eastAsiaTheme="minorHAnsi"/>
      <w:color w:val="262626" w:themeColor="text1" w:themeTint="D9"/>
    </w:rPr>
  </w:style>
  <w:style w:type="paragraph" w:customStyle="1" w:styleId="F050574964134C50B08DF5B8B7B148F35">
    <w:name w:val="F050574964134C50B08DF5B8B7B148F35"/>
    <w:rsid w:val="00BE0A9B"/>
    <w:pPr>
      <w:spacing w:after="180" w:line="252" w:lineRule="auto"/>
    </w:pPr>
    <w:rPr>
      <w:rFonts w:eastAsiaTheme="minorHAnsi"/>
      <w:color w:val="262626" w:themeColor="text1" w:themeTint="D9"/>
    </w:rPr>
  </w:style>
  <w:style w:type="paragraph" w:customStyle="1" w:styleId="84751838787E40F3BA27E19E62B6DAA35">
    <w:name w:val="84751838787E40F3BA27E19E62B6DAA35"/>
    <w:rsid w:val="00BE0A9B"/>
    <w:pPr>
      <w:spacing w:after="180" w:line="252" w:lineRule="auto"/>
    </w:pPr>
    <w:rPr>
      <w:rFonts w:eastAsiaTheme="minorHAnsi"/>
      <w:color w:val="262626" w:themeColor="text1" w:themeTint="D9"/>
    </w:rPr>
  </w:style>
  <w:style w:type="paragraph" w:customStyle="1" w:styleId="8B13FE6041DC486AA1F94C15847351D921">
    <w:name w:val="8B13FE6041DC486AA1F94C15847351D921"/>
    <w:rsid w:val="00BE0A9B"/>
    <w:pPr>
      <w:spacing w:after="180" w:line="252" w:lineRule="auto"/>
    </w:pPr>
    <w:rPr>
      <w:rFonts w:eastAsiaTheme="minorHAnsi"/>
      <w:color w:val="262626" w:themeColor="text1" w:themeTint="D9"/>
    </w:rPr>
  </w:style>
  <w:style w:type="paragraph" w:customStyle="1" w:styleId="691A6AC3AD9A4F1BB44465352BE8D42015">
    <w:name w:val="691A6AC3AD9A4F1BB44465352BE8D42015"/>
    <w:rsid w:val="00BE0A9B"/>
    <w:pPr>
      <w:spacing w:after="180" w:line="252" w:lineRule="auto"/>
    </w:pPr>
    <w:rPr>
      <w:rFonts w:eastAsiaTheme="minorHAnsi"/>
      <w:color w:val="262626" w:themeColor="text1" w:themeTint="D9"/>
    </w:rPr>
  </w:style>
  <w:style w:type="paragraph" w:customStyle="1" w:styleId="36684B8D0BC04E6A9AE20FA01FCB42B515">
    <w:name w:val="36684B8D0BC04E6A9AE20FA01FCB42B515"/>
    <w:rsid w:val="00BE0A9B"/>
    <w:pPr>
      <w:spacing w:after="180" w:line="252" w:lineRule="auto"/>
    </w:pPr>
    <w:rPr>
      <w:rFonts w:eastAsiaTheme="minorHAnsi"/>
      <w:color w:val="262626" w:themeColor="text1" w:themeTint="D9"/>
    </w:rPr>
  </w:style>
  <w:style w:type="paragraph" w:customStyle="1" w:styleId="BCFE4DF205644AF881D589FFEE01AEF53">
    <w:name w:val="BCFE4DF205644AF881D589FFEE01AEF53"/>
    <w:rsid w:val="00BE0A9B"/>
    <w:pPr>
      <w:spacing w:after="180" w:line="252" w:lineRule="auto"/>
    </w:pPr>
    <w:rPr>
      <w:rFonts w:eastAsiaTheme="minorHAnsi"/>
      <w:color w:val="262626" w:themeColor="text1" w:themeTint="D9"/>
    </w:rPr>
  </w:style>
  <w:style w:type="paragraph" w:customStyle="1" w:styleId="03D2B9F26EB542D9A30F8B9B3710CB2C3">
    <w:name w:val="03D2B9F26EB542D9A30F8B9B3710CB2C3"/>
    <w:rsid w:val="00BE0A9B"/>
    <w:pPr>
      <w:spacing w:after="180" w:line="252" w:lineRule="auto"/>
    </w:pPr>
    <w:rPr>
      <w:rFonts w:eastAsiaTheme="minorHAnsi"/>
      <w:color w:val="262626" w:themeColor="text1" w:themeTint="D9"/>
    </w:rPr>
  </w:style>
  <w:style w:type="paragraph" w:customStyle="1" w:styleId="9524A66649374458BD48DD85AE4D61A915">
    <w:name w:val="9524A66649374458BD48DD85AE4D61A915"/>
    <w:rsid w:val="00BE0A9B"/>
    <w:pPr>
      <w:spacing w:after="180" w:line="252" w:lineRule="auto"/>
    </w:pPr>
    <w:rPr>
      <w:rFonts w:eastAsiaTheme="minorHAnsi"/>
      <w:color w:val="262626" w:themeColor="text1" w:themeTint="D9"/>
    </w:rPr>
  </w:style>
  <w:style w:type="paragraph" w:customStyle="1" w:styleId="BCB3C4A018C84BA4BDCEF3DA01ACCDAE15">
    <w:name w:val="BCB3C4A018C84BA4BDCEF3DA01ACCDAE15"/>
    <w:rsid w:val="00BE0A9B"/>
    <w:pPr>
      <w:spacing w:after="180" w:line="252" w:lineRule="auto"/>
    </w:pPr>
    <w:rPr>
      <w:rFonts w:eastAsiaTheme="minorHAnsi"/>
      <w:color w:val="262626" w:themeColor="text1" w:themeTint="D9"/>
    </w:rPr>
  </w:style>
  <w:style w:type="paragraph" w:customStyle="1" w:styleId="E333A79A951A443987514F40836BC3BC3">
    <w:name w:val="E333A79A951A443987514F40836BC3BC3"/>
    <w:rsid w:val="00BE0A9B"/>
    <w:pPr>
      <w:spacing w:after="180" w:line="252" w:lineRule="auto"/>
    </w:pPr>
    <w:rPr>
      <w:rFonts w:eastAsiaTheme="minorHAnsi"/>
      <w:color w:val="262626" w:themeColor="text1" w:themeTint="D9"/>
    </w:rPr>
  </w:style>
  <w:style w:type="paragraph" w:customStyle="1" w:styleId="F6E8827D649242338D6685E54AFE70783">
    <w:name w:val="F6E8827D649242338D6685E54AFE70783"/>
    <w:rsid w:val="00BE0A9B"/>
    <w:pPr>
      <w:spacing w:after="180" w:line="252" w:lineRule="auto"/>
    </w:pPr>
    <w:rPr>
      <w:rFonts w:eastAsiaTheme="minorHAnsi"/>
      <w:color w:val="262626" w:themeColor="text1" w:themeTint="D9"/>
    </w:rPr>
  </w:style>
  <w:style w:type="paragraph" w:customStyle="1" w:styleId="BBCD6A186BCC45DBABFCFCBB2A72166A21">
    <w:name w:val="BBCD6A186BCC45DBABFCFCBB2A72166A21"/>
    <w:rsid w:val="00BE0A9B"/>
    <w:pPr>
      <w:spacing w:after="180" w:line="252" w:lineRule="auto"/>
    </w:pPr>
    <w:rPr>
      <w:rFonts w:eastAsiaTheme="minorHAnsi"/>
      <w:color w:val="262626" w:themeColor="text1" w:themeTint="D9"/>
    </w:rPr>
  </w:style>
  <w:style w:type="paragraph" w:customStyle="1" w:styleId="24365BB7BC7F4C11894BE6B31B86A79721">
    <w:name w:val="24365BB7BC7F4C11894BE6B31B86A79721"/>
    <w:rsid w:val="00BE0A9B"/>
    <w:pPr>
      <w:spacing w:after="180" w:line="252" w:lineRule="auto"/>
    </w:pPr>
    <w:rPr>
      <w:rFonts w:eastAsiaTheme="minorHAnsi"/>
      <w:color w:val="262626" w:themeColor="text1" w:themeTint="D9"/>
    </w:rPr>
  </w:style>
  <w:style w:type="paragraph" w:customStyle="1" w:styleId="6666E1E2EE0C49DB9337EF543581515221">
    <w:name w:val="6666E1E2EE0C49DB9337EF543581515221"/>
    <w:rsid w:val="00BE0A9B"/>
    <w:pPr>
      <w:spacing w:after="180" w:line="252" w:lineRule="auto"/>
    </w:pPr>
    <w:rPr>
      <w:rFonts w:eastAsiaTheme="minorHAnsi"/>
      <w:color w:val="262626" w:themeColor="text1" w:themeTint="D9"/>
    </w:rPr>
  </w:style>
  <w:style w:type="paragraph" w:customStyle="1" w:styleId="21237A6D92C04DC5B96C22328BD4BF1B21">
    <w:name w:val="21237A6D92C04DC5B96C22328BD4BF1B21"/>
    <w:rsid w:val="00BE0A9B"/>
    <w:pPr>
      <w:spacing w:after="180" w:line="252" w:lineRule="auto"/>
    </w:pPr>
    <w:rPr>
      <w:rFonts w:eastAsiaTheme="minorHAnsi"/>
      <w:color w:val="262626" w:themeColor="text1" w:themeTint="D9"/>
    </w:rPr>
  </w:style>
  <w:style w:type="paragraph" w:customStyle="1" w:styleId="BAF220D2D3C64C9D9706BB434013DECB21">
    <w:name w:val="BAF220D2D3C64C9D9706BB434013DECB21"/>
    <w:rsid w:val="00BE0A9B"/>
    <w:pPr>
      <w:spacing w:after="180" w:line="252" w:lineRule="auto"/>
    </w:pPr>
    <w:rPr>
      <w:rFonts w:eastAsiaTheme="minorHAnsi"/>
      <w:color w:val="262626" w:themeColor="text1" w:themeTint="D9"/>
    </w:rPr>
  </w:style>
  <w:style w:type="paragraph" w:customStyle="1" w:styleId="92F987DFB0734E7D887E3E1B178F0A9F13">
    <w:name w:val="92F987DFB0734E7D887E3E1B178F0A9F13"/>
    <w:rsid w:val="00BE0A9B"/>
    <w:pPr>
      <w:spacing w:after="180" w:line="252" w:lineRule="auto"/>
      <w:ind w:left="720"/>
      <w:contextualSpacing/>
    </w:pPr>
    <w:rPr>
      <w:rFonts w:eastAsiaTheme="minorHAnsi"/>
      <w:color w:val="262626" w:themeColor="text1" w:themeTint="D9"/>
    </w:rPr>
  </w:style>
  <w:style w:type="paragraph" w:customStyle="1" w:styleId="279CB8ED3FBD4735A4C192BD1EF11EDC13">
    <w:name w:val="279CB8ED3FBD4735A4C192BD1EF11EDC13"/>
    <w:rsid w:val="00BE0A9B"/>
    <w:pPr>
      <w:spacing w:after="180" w:line="252" w:lineRule="auto"/>
      <w:ind w:left="720"/>
      <w:contextualSpacing/>
    </w:pPr>
    <w:rPr>
      <w:rFonts w:eastAsiaTheme="minorHAnsi"/>
      <w:color w:val="262626" w:themeColor="text1" w:themeTint="D9"/>
    </w:rPr>
  </w:style>
  <w:style w:type="paragraph" w:customStyle="1" w:styleId="F3BDA25B1B2A4BB080BA2CFD52CFBF5D10">
    <w:name w:val="F3BDA25B1B2A4BB080BA2CFD52CFBF5D10"/>
    <w:rsid w:val="00BE0A9B"/>
    <w:pPr>
      <w:spacing w:after="180" w:line="252" w:lineRule="auto"/>
    </w:pPr>
    <w:rPr>
      <w:rFonts w:eastAsiaTheme="minorHAnsi"/>
      <w:color w:val="262626" w:themeColor="text1" w:themeTint="D9"/>
    </w:rPr>
  </w:style>
  <w:style w:type="paragraph" w:customStyle="1" w:styleId="9DB3B9D355444809AE0D2A2DC4473BB221">
    <w:name w:val="9DB3B9D355444809AE0D2A2DC4473BB221"/>
    <w:rsid w:val="00BE0A9B"/>
    <w:pPr>
      <w:spacing w:after="180" w:line="252" w:lineRule="auto"/>
    </w:pPr>
    <w:rPr>
      <w:rFonts w:eastAsiaTheme="minorHAnsi"/>
      <w:color w:val="262626" w:themeColor="text1" w:themeTint="D9"/>
    </w:rPr>
  </w:style>
  <w:style w:type="paragraph" w:customStyle="1" w:styleId="776B88381B034A86A784FA164038F89821">
    <w:name w:val="776B88381B034A86A784FA164038F89821"/>
    <w:rsid w:val="00BE0A9B"/>
    <w:pPr>
      <w:spacing w:after="180" w:line="252" w:lineRule="auto"/>
    </w:pPr>
    <w:rPr>
      <w:rFonts w:eastAsiaTheme="minorHAnsi"/>
      <w:color w:val="262626" w:themeColor="text1" w:themeTint="D9"/>
    </w:rPr>
  </w:style>
  <w:style w:type="paragraph" w:customStyle="1" w:styleId="23AB2D6B2E4D4BC588553DC3858F001721">
    <w:name w:val="23AB2D6B2E4D4BC588553DC3858F001721"/>
    <w:rsid w:val="00BE0A9B"/>
    <w:pPr>
      <w:spacing w:after="180" w:line="252" w:lineRule="auto"/>
    </w:pPr>
    <w:rPr>
      <w:rFonts w:eastAsiaTheme="minorHAnsi"/>
      <w:color w:val="262626" w:themeColor="text1" w:themeTint="D9"/>
    </w:rPr>
  </w:style>
  <w:style w:type="paragraph" w:customStyle="1" w:styleId="526F4E1F4ACB41218145304DB92FAF3421">
    <w:name w:val="526F4E1F4ACB41218145304DB92FAF3421"/>
    <w:rsid w:val="00BE0A9B"/>
    <w:pPr>
      <w:spacing w:after="180" w:line="252" w:lineRule="auto"/>
    </w:pPr>
    <w:rPr>
      <w:rFonts w:eastAsiaTheme="minorHAnsi"/>
      <w:color w:val="262626" w:themeColor="text1" w:themeTint="D9"/>
    </w:rPr>
  </w:style>
  <w:style w:type="paragraph" w:customStyle="1" w:styleId="F294A8F734184500A2142464DF0D2FBA13">
    <w:name w:val="F294A8F734184500A2142464DF0D2FBA13"/>
    <w:rsid w:val="00BE0A9B"/>
    <w:pPr>
      <w:spacing w:after="180" w:line="252" w:lineRule="auto"/>
      <w:ind w:left="720"/>
      <w:contextualSpacing/>
    </w:pPr>
    <w:rPr>
      <w:rFonts w:eastAsiaTheme="minorHAnsi"/>
      <w:color w:val="262626" w:themeColor="text1" w:themeTint="D9"/>
    </w:rPr>
  </w:style>
  <w:style w:type="paragraph" w:customStyle="1" w:styleId="A15EA2F4FD514F6AB244CA088B696ACE13">
    <w:name w:val="A15EA2F4FD514F6AB244CA088B696ACE13"/>
    <w:rsid w:val="00BE0A9B"/>
    <w:pPr>
      <w:spacing w:after="180" w:line="252" w:lineRule="auto"/>
      <w:ind w:left="720"/>
      <w:contextualSpacing/>
    </w:pPr>
    <w:rPr>
      <w:rFonts w:eastAsiaTheme="minorHAnsi"/>
      <w:color w:val="262626" w:themeColor="text1" w:themeTint="D9"/>
    </w:rPr>
  </w:style>
  <w:style w:type="paragraph" w:customStyle="1" w:styleId="7BA804783D2444AE964FF698D84CFB1620">
    <w:name w:val="7BA804783D2444AE964FF698D84CFB1620"/>
    <w:rsid w:val="00BE0A9B"/>
    <w:pPr>
      <w:spacing w:after="180" w:line="252" w:lineRule="auto"/>
    </w:pPr>
    <w:rPr>
      <w:rFonts w:eastAsiaTheme="minorHAnsi"/>
      <w:color w:val="262626" w:themeColor="text1" w:themeTint="D9"/>
    </w:rPr>
  </w:style>
  <w:style w:type="paragraph" w:customStyle="1" w:styleId="FB276EA6B0F9410EA45D9B03194E148D20">
    <w:name w:val="FB276EA6B0F9410EA45D9B03194E148D20"/>
    <w:rsid w:val="00BE0A9B"/>
    <w:pPr>
      <w:spacing w:after="180" w:line="252" w:lineRule="auto"/>
    </w:pPr>
    <w:rPr>
      <w:rFonts w:eastAsiaTheme="minorHAnsi"/>
      <w:color w:val="262626" w:themeColor="text1" w:themeTint="D9"/>
    </w:rPr>
  </w:style>
  <w:style w:type="paragraph" w:customStyle="1" w:styleId="FBC2CE8D3775475C8733811C55AF563E20">
    <w:name w:val="FBC2CE8D3775475C8733811C55AF563E20"/>
    <w:rsid w:val="00BE0A9B"/>
    <w:pPr>
      <w:spacing w:after="180" w:line="252" w:lineRule="auto"/>
    </w:pPr>
    <w:rPr>
      <w:rFonts w:eastAsiaTheme="minorHAnsi"/>
      <w:color w:val="262626" w:themeColor="text1" w:themeTint="D9"/>
    </w:rPr>
  </w:style>
  <w:style w:type="paragraph" w:customStyle="1" w:styleId="A986B918A055418689566DA7AFAA22A720">
    <w:name w:val="A986B918A055418689566DA7AFAA22A720"/>
    <w:rsid w:val="00BE0A9B"/>
    <w:pPr>
      <w:spacing w:after="180" w:line="252" w:lineRule="auto"/>
    </w:pPr>
    <w:rPr>
      <w:rFonts w:eastAsiaTheme="minorHAnsi"/>
      <w:color w:val="262626" w:themeColor="text1" w:themeTint="D9"/>
    </w:rPr>
  </w:style>
  <w:style w:type="paragraph" w:customStyle="1" w:styleId="A4EBED13114F448C84EE9D1FE6CE92232">
    <w:name w:val="A4EBED13114F448C84EE9D1FE6CE92232"/>
    <w:rsid w:val="00BE0A9B"/>
    <w:pPr>
      <w:spacing w:after="180" w:line="252" w:lineRule="auto"/>
    </w:pPr>
    <w:rPr>
      <w:rFonts w:eastAsiaTheme="minorHAnsi"/>
      <w:color w:val="262626" w:themeColor="text1" w:themeTint="D9"/>
    </w:rPr>
  </w:style>
  <w:style w:type="paragraph" w:customStyle="1" w:styleId="6B26A3B291C84ED799EE983BA85AF3BB2">
    <w:name w:val="6B26A3B291C84ED799EE983BA85AF3BB2"/>
    <w:rsid w:val="00BE0A9B"/>
    <w:pPr>
      <w:spacing w:after="180" w:line="252" w:lineRule="auto"/>
    </w:pPr>
    <w:rPr>
      <w:rFonts w:eastAsiaTheme="minorHAnsi"/>
      <w:color w:val="262626" w:themeColor="text1" w:themeTint="D9"/>
    </w:rPr>
  </w:style>
  <w:style w:type="paragraph" w:customStyle="1" w:styleId="C2DC85D3653742198EAB26D646BFCD752">
    <w:name w:val="C2DC85D3653742198EAB26D646BFCD752"/>
    <w:rsid w:val="00BE0A9B"/>
    <w:pPr>
      <w:spacing w:after="180" w:line="252" w:lineRule="auto"/>
    </w:pPr>
    <w:rPr>
      <w:rFonts w:eastAsiaTheme="minorHAnsi"/>
      <w:color w:val="262626" w:themeColor="text1" w:themeTint="D9"/>
    </w:rPr>
  </w:style>
  <w:style w:type="paragraph" w:customStyle="1" w:styleId="FCF1C157AF6C47BBB0D3890F79D7E2E52">
    <w:name w:val="FCF1C157AF6C47BBB0D3890F79D7E2E52"/>
    <w:rsid w:val="00BE0A9B"/>
    <w:pPr>
      <w:spacing w:after="180" w:line="252" w:lineRule="auto"/>
    </w:pPr>
    <w:rPr>
      <w:rFonts w:eastAsiaTheme="minorHAnsi"/>
      <w:color w:val="262626" w:themeColor="text1" w:themeTint="D9"/>
    </w:rPr>
  </w:style>
  <w:style w:type="paragraph" w:customStyle="1" w:styleId="FE6F0C124D1D4A6AB13AF13E1B5627031">
    <w:name w:val="FE6F0C124D1D4A6AB13AF13E1B5627031"/>
    <w:rsid w:val="00BE0A9B"/>
    <w:pPr>
      <w:spacing w:after="180" w:line="252" w:lineRule="auto"/>
      <w:ind w:left="720"/>
      <w:contextualSpacing/>
    </w:pPr>
    <w:rPr>
      <w:rFonts w:eastAsiaTheme="minorHAnsi"/>
      <w:color w:val="262626" w:themeColor="text1" w:themeTint="D9"/>
    </w:rPr>
  </w:style>
  <w:style w:type="paragraph" w:customStyle="1" w:styleId="4189599CF8B9452386F1A40B1BA3A4B71">
    <w:name w:val="4189599CF8B9452386F1A40B1BA3A4B71"/>
    <w:rsid w:val="00BE0A9B"/>
    <w:pPr>
      <w:spacing w:after="180" w:line="252" w:lineRule="auto"/>
      <w:ind w:left="720"/>
      <w:contextualSpacing/>
    </w:pPr>
    <w:rPr>
      <w:rFonts w:eastAsiaTheme="minorHAnsi"/>
      <w:color w:val="262626" w:themeColor="text1" w:themeTint="D9"/>
    </w:rPr>
  </w:style>
  <w:style w:type="paragraph" w:customStyle="1" w:styleId="4B59BD7F36B6492796A27710EBDF91591">
    <w:name w:val="4B59BD7F36B6492796A27710EBDF91591"/>
    <w:rsid w:val="00BE0A9B"/>
    <w:pPr>
      <w:spacing w:after="180" w:line="252" w:lineRule="auto"/>
      <w:ind w:left="720"/>
      <w:contextualSpacing/>
    </w:pPr>
    <w:rPr>
      <w:rFonts w:eastAsiaTheme="minorHAnsi"/>
      <w:color w:val="262626" w:themeColor="text1" w:themeTint="D9"/>
    </w:rPr>
  </w:style>
  <w:style w:type="paragraph" w:customStyle="1" w:styleId="57B8E9960DEE4634B11C73257B48F8901">
    <w:name w:val="57B8E9960DEE4634B11C73257B48F8901"/>
    <w:rsid w:val="00BE0A9B"/>
    <w:pPr>
      <w:spacing w:after="180" w:line="252" w:lineRule="auto"/>
      <w:ind w:left="720"/>
      <w:contextualSpacing/>
    </w:pPr>
    <w:rPr>
      <w:rFonts w:eastAsiaTheme="minorHAnsi"/>
      <w:color w:val="262626" w:themeColor="text1" w:themeTint="D9"/>
    </w:rPr>
  </w:style>
  <w:style w:type="paragraph" w:customStyle="1" w:styleId="28FF0E1882C14BAF955B8A59E09742DD1">
    <w:name w:val="28FF0E1882C14BAF955B8A59E09742DD1"/>
    <w:rsid w:val="00BE0A9B"/>
    <w:pPr>
      <w:spacing w:after="180" w:line="252" w:lineRule="auto"/>
    </w:pPr>
    <w:rPr>
      <w:rFonts w:eastAsiaTheme="minorHAnsi"/>
      <w:color w:val="262626" w:themeColor="text1" w:themeTint="D9"/>
    </w:rPr>
  </w:style>
  <w:style w:type="paragraph" w:customStyle="1" w:styleId="57D4B14BA94F4F75B26408C815AFF4681">
    <w:name w:val="57D4B14BA94F4F75B26408C815AFF4681"/>
    <w:rsid w:val="00BE0A9B"/>
    <w:pPr>
      <w:spacing w:after="180" w:line="252" w:lineRule="auto"/>
    </w:pPr>
    <w:rPr>
      <w:rFonts w:eastAsiaTheme="minorHAnsi"/>
      <w:color w:val="262626" w:themeColor="text1" w:themeTint="D9"/>
    </w:rPr>
  </w:style>
  <w:style w:type="paragraph" w:customStyle="1" w:styleId="9EC988FAF32E42D883CCAEF834B13B6B1">
    <w:name w:val="9EC988FAF32E42D883CCAEF834B13B6B1"/>
    <w:rsid w:val="00BE0A9B"/>
    <w:pPr>
      <w:spacing w:after="180" w:line="252" w:lineRule="auto"/>
    </w:pPr>
    <w:rPr>
      <w:rFonts w:eastAsiaTheme="minorHAnsi"/>
      <w:color w:val="262626" w:themeColor="text1" w:themeTint="D9"/>
    </w:rPr>
  </w:style>
  <w:style w:type="paragraph" w:customStyle="1" w:styleId="21996F61A0A641EDBCB84A393792F0341">
    <w:name w:val="21996F61A0A641EDBCB84A393792F0341"/>
    <w:rsid w:val="00BE0A9B"/>
    <w:pPr>
      <w:spacing w:after="180" w:line="252" w:lineRule="auto"/>
    </w:pPr>
    <w:rPr>
      <w:rFonts w:eastAsiaTheme="minorHAnsi"/>
      <w:color w:val="262626" w:themeColor="text1" w:themeTint="D9"/>
    </w:rPr>
  </w:style>
  <w:style w:type="paragraph" w:customStyle="1" w:styleId="70E91B10DB124E37BE3557511060B2981">
    <w:name w:val="70E91B10DB124E37BE3557511060B2981"/>
    <w:rsid w:val="00BE0A9B"/>
    <w:pPr>
      <w:spacing w:after="180" w:line="252" w:lineRule="auto"/>
    </w:pPr>
    <w:rPr>
      <w:rFonts w:eastAsiaTheme="minorHAnsi"/>
      <w:color w:val="262626" w:themeColor="text1" w:themeTint="D9"/>
    </w:rPr>
  </w:style>
  <w:style w:type="paragraph" w:customStyle="1" w:styleId="00D9BDABEB174202BF5398279E6D6A661">
    <w:name w:val="00D9BDABEB174202BF5398279E6D6A661"/>
    <w:rsid w:val="00BE0A9B"/>
    <w:pPr>
      <w:spacing w:after="180" w:line="252" w:lineRule="auto"/>
    </w:pPr>
    <w:rPr>
      <w:rFonts w:eastAsiaTheme="minorHAnsi"/>
      <w:color w:val="262626" w:themeColor="text1" w:themeTint="D9"/>
    </w:rPr>
  </w:style>
  <w:style w:type="paragraph" w:customStyle="1" w:styleId="7F61AB68F2424DBBA9C19CF39191C3751">
    <w:name w:val="7F61AB68F2424DBBA9C19CF39191C3751"/>
    <w:rsid w:val="00BE0A9B"/>
    <w:pPr>
      <w:spacing w:after="180" w:line="252" w:lineRule="auto"/>
    </w:pPr>
    <w:rPr>
      <w:rFonts w:eastAsiaTheme="minorHAnsi"/>
      <w:color w:val="262626" w:themeColor="text1" w:themeTint="D9"/>
    </w:rPr>
  </w:style>
  <w:style w:type="paragraph" w:customStyle="1" w:styleId="62191650A1ED48B288758E52F19598CD1">
    <w:name w:val="62191650A1ED48B288758E52F19598CD1"/>
    <w:rsid w:val="00BE0A9B"/>
    <w:pPr>
      <w:spacing w:after="180" w:line="252" w:lineRule="auto"/>
    </w:pPr>
    <w:rPr>
      <w:rFonts w:eastAsiaTheme="minorHAnsi"/>
      <w:color w:val="262626" w:themeColor="text1" w:themeTint="D9"/>
    </w:rPr>
  </w:style>
  <w:style w:type="paragraph" w:customStyle="1" w:styleId="7A470D4A091C4D768226024D816226BF1">
    <w:name w:val="7A470D4A091C4D768226024D816226BF1"/>
    <w:rsid w:val="00BE0A9B"/>
    <w:pPr>
      <w:spacing w:after="180" w:line="252" w:lineRule="auto"/>
    </w:pPr>
    <w:rPr>
      <w:rFonts w:eastAsiaTheme="minorHAnsi"/>
      <w:color w:val="262626" w:themeColor="text1" w:themeTint="D9"/>
    </w:rPr>
  </w:style>
  <w:style w:type="paragraph" w:customStyle="1" w:styleId="EDCE0239C5134A16879DF5AA13C226521">
    <w:name w:val="EDCE0239C5134A16879DF5AA13C226521"/>
    <w:rsid w:val="00BE0A9B"/>
    <w:pPr>
      <w:spacing w:after="180" w:line="252" w:lineRule="auto"/>
    </w:pPr>
    <w:rPr>
      <w:rFonts w:eastAsiaTheme="minorHAnsi"/>
      <w:color w:val="262626" w:themeColor="text1" w:themeTint="D9"/>
    </w:rPr>
  </w:style>
  <w:style w:type="paragraph" w:customStyle="1" w:styleId="0D42DDA8EF2F4FCEB1C90249603C0D5A11">
    <w:name w:val="0D42DDA8EF2F4FCEB1C90249603C0D5A11"/>
    <w:rsid w:val="00BE0A9B"/>
    <w:pPr>
      <w:spacing w:after="0" w:line="240" w:lineRule="auto"/>
      <w:contextualSpacing/>
    </w:pPr>
    <w:rPr>
      <w:rFonts w:asciiTheme="majorHAnsi" w:eastAsiaTheme="majorEastAsia" w:hAnsiTheme="majorHAnsi" w:cstheme="majorBidi"/>
      <w:caps/>
      <w:color w:val="2E74B5" w:themeColor="accent1" w:themeShade="BF"/>
      <w:kern w:val="28"/>
      <w:sz w:val="48"/>
      <w:szCs w:val="56"/>
    </w:rPr>
  </w:style>
  <w:style w:type="paragraph" w:customStyle="1" w:styleId="15228A39A4F64A958BFC9AF1212C9D1021">
    <w:name w:val="15228A39A4F64A958BFC9AF1212C9D1021"/>
    <w:rsid w:val="00BE0A9B"/>
    <w:pPr>
      <w:spacing w:after="0" w:line="240" w:lineRule="auto"/>
      <w:contextualSpacing/>
    </w:pPr>
    <w:rPr>
      <w:rFonts w:asciiTheme="majorHAnsi" w:eastAsiaTheme="majorEastAsia" w:hAnsiTheme="majorHAnsi" w:cstheme="majorBidi"/>
      <w:caps/>
      <w:color w:val="2E74B5" w:themeColor="accent1" w:themeShade="BF"/>
      <w:kern w:val="28"/>
      <w:sz w:val="48"/>
      <w:szCs w:val="56"/>
    </w:rPr>
  </w:style>
  <w:style w:type="paragraph" w:customStyle="1" w:styleId="7912CC51E22A462188B7A344894735F621">
    <w:name w:val="7912CC51E22A462188B7A344894735F621"/>
    <w:rsid w:val="00BE0A9B"/>
    <w:pPr>
      <w:spacing w:after="0" w:line="240" w:lineRule="auto"/>
      <w:contextualSpacing/>
    </w:pPr>
    <w:rPr>
      <w:rFonts w:asciiTheme="majorHAnsi" w:eastAsiaTheme="majorEastAsia" w:hAnsiTheme="majorHAnsi" w:cstheme="majorBidi"/>
      <w:caps/>
      <w:color w:val="2E74B5" w:themeColor="accent1" w:themeShade="BF"/>
      <w:kern w:val="28"/>
      <w:sz w:val="48"/>
      <w:szCs w:val="56"/>
    </w:rPr>
  </w:style>
  <w:style w:type="paragraph" w:customStyle="1" w:styleId="3F9AD894D92F46C6A6D2495C633BF3D022">
    <w:name w:val="3F9AD894D92F46C6A6D2495C633BF3D022"/>
    <w:rsid w:val="00471A95"/>
    <w:pPr>
      <w:spacing w:after="180" w:line="252" w:lineRule="auto"/>
    </w:pPr>
    <w:rPr>
      <w:rFonts w:eastAsiaTheme="minorHAnsi"/>
      <w:color w:val="262626" w:themeColor="text1" w:themeTint="D9"/>
    </w:rPr>
  </w:style>
  <w:style w:type="paragraph" w:customStyle="1" w:styleId="D85C6196F4D14C3095F8C40B6175BAC610">
    <w:name w:val="D85C6196F4D14C3095F8C40B6175BAC610"/>
    <w:rsid w:val="00471A95"/>
    <w:pPr>
      <w:spacing w:after="180" w:line="252" w:lineRule="auto"/>
    </w:pPr>
    <w:rPr>
      <w:rFonts w:eastAsiaTheme="minorHAnsi"/>
      <w:color w:val="262626" w:themeColor="text1" w:themeTint="D9"/>
    </w:rPr>
  </w:style>
  <w:style w:type="paragraph" w:customStyle="1" w:styleId="8AD8C72B236D477580D7AD4A3942676422">
    <w:name w:val="8AD8C72B236D477580D7AD4A3942676422"/>
    <w:rsid w:val="00471A95"/>
    <w:pPr>
      <w:spacing w:after="180" w:line="252" w:lineRule="auto"/>
    </w:pPr>
    <w:rPr>
      <w:rFonts w:eastAsiaTheme="minorHAnsi"/>
      <w:color w:val="262626" w:themeColor="text1" w:themeTint="D9"/>
    </w:rPr>
  </w:style>
  <w:style w:type="paragraph" w:customStyle="1" w:styleId="6E7197A6EFC64436A15342EF43437E7A22">
    <w:name w:val="6E7197A6EFC64436A15342EF43437E7A22"/>
    <w:rsid w:val="00471A95"/>
    <w:pPr>
      <w:spacing w:after="180" w:line="252" w:lineRule="auto"/>
    </w:pPr>
    <w:rPr>
      <w:rFonts w:eastAsiaTheme="minorHAnsi"/>
      <w:color w:val="262626" w:themeColor="text1" w:themeTint="D9"/>
    </w:rPr>
  </w:style>
  <w:style w:type="paragraph" w:customStyle="1" w:styleId="F050574964134C50B08DF5B8B7B148F36">
    <w:name w:val="F050574964134C50B08DF5B8B7B148F36"/>
    <w:rsid w:val="00471A95"/>
    <w:pPr>
      <w:spacing w:after="180" w:line="252" w:lineRule="auto"/>
    </w:pPr>
    <w:rPr>
      <w:rFonts w:eastAsiaTheme="minorHAnsi"/>
      <w:color w:val="262626" w:themeColor="text1" w:themeTint="D9"/>
    </w:rPr>
  </w:style>
  <w:style w:type="paragraph" w:customStyle="1" w:styleId="84751838787E40F3BA27E19E62B6DAA36">
    <w:name w:val="84751838787E40F3BA27E19E62B6DAA36"/>
    <w:rsid w:val="00471A95"/>
    <w:pPr>
      <w:spacing w:after="180" w:line="252" w:lineRule="auto"/>
    </w:pPr>
    <w:rPr>
      <w:rFonts w:eastAsiaTheme="minorHAnsi"/>
      <w:color w:val="262626" w:themeColor="text1" w:themeTint="D9"/>
    </w:rPr>
  </w:style>
  <w:style w:type="paragraph" w:customStyle="1" w:styleId="8B13FE6041DC486AA1F94C15847351D922">
    <w:name w:val="8B13FE6041DC486AA1F94C15847351D922"/>
    <w:rsid w:val="00471A95"/>
    <w:pPr>
      <w:spacing w:after="180" w:line="252" w:lineRule="auto"/>
    </w:pPr>
    <w:rPr>
      <w:rFonts w:eastAsiaTheme="minorHAnsi"/>
      <w:color w:val="262626" w:themeColor="text1" w:themeTint="D9"/>
    </w:rPr>
  </w:style>
  <w:style w:type="paragraph" w:customStyle="1" w:styleId="691A6AC3AD9A4F1BB44465352BE8D42016">
    <w:name w:val="691A6AC3AD9A4F1BB44465352BE8D42016"/>
    <w:rsid w:val="00471A95"/>
    <w:pPr>
      <w:spacing w:after="180" w:line="252" w:lineRule="auto"/>
    </w:pPr>
    <w:rPr>
      <w:rFonts w:eastAsiaTheme="minorHAnsi"/>
      <w:color w:val="262626" w:themeColor="text1" w:themeTint="D9"/>
    </w:rPr>
  </w:style>
  <w:style w:type="paragraph" w:customStyle="1" w:styleId="36684B8D0BC04E6A9AE20FA01FCB42B516">
    <w:name w:val="36684B8D0BC04E6A9AE20FA01FCB42B516"/>
    <w:rsid w:val="00471A95"/>
    <w:pPr>
      <w:spacing w:after="180" w:line="252" w:lineRule="auto"/>
    </w:pPr>
    <w:rPr>
      <w:rFonts w:eastAsiaTheme="minorHAnsi"/>
      <w:color w:val="262626" w:themeColor="text1" w:themeTint="D9"/>
    </w:rPr>
  </w:style>
  <w:style w:type="paragraph" w:customStyle="1" w:styleId="BCFE4DF205644AF881D589FFEE01AEF54">
    <w:name w:val="BCFE4DF205644AF881D589FFEE01AEF54"/>
    <w:rsid w:val="00471A95"/>
    <w:pPr>
      <w:spacing w:after="180" w:line="252" w:lineRule="auto"/>
    </w:pPr>
    <w:rPr>
      <w:rFonts w:eastAsiaTheme="minorHAnsi"/>
      <w:color w:val="262626" w:themeColor="text1" w:themeTint="D9"/>
    </w:rPr>
  </w:style>
  <w:style w:type="paragraph" w:customStyle="1" w:styleId="03D2B9F26EB542D9A30F8B9B3710CB2C4">
    <w:name w:val="03D2B9F26EB542D9A30F8B9B3710CB2C4"/>
    <w:rsid w:val="00471A95"/>
    <w:pPr>
      <w:spacing w:after="180" w:line="252" w:lineRule="auto"/>
    </w:pPr>
    <w:rPr>
      <w:rFonts w:eastAsiaTheme="minorHAnsi"/>
      <w:color w:val="262626" w:themeColor="text1" w:themeTint="D9"/>
    </w:rPr>
  </w:style>
  <w:style w:type="paragraph" w:customStyle="1" w:styleId="9524A66649374458BD48DD85AE4D61A916">
    <w:name w:val="9524A66649374458BD48DD85AE4D61A916"/>
    <w:rsid w:val="00471A95"/>
    <w:pPr>
      <w:spacing w:after="180" w:line="252" w:lineRule="auto"/>
    </w:pPr>
    <w:rPr>
      <w:rFonts w:eastAsiaTheme="minorHAnsi"/>
      <w:color w:val="262626" w:themeColor="text1" w:themeTint="D9"/>
    </w:rPr>
  </w:style>
  <w:style w:type="paragraph" w:customStyle="1" w:styleId="BCB3C4A018C84BA4BDCEF3DA01ACCDAE16">
    <w:name w:val="BCB3C4A018C84BA4BDCEF3DA01ACCDAE16"/>
    <w:rsid w:val="00471A95"/>
    <w:pPr>
      <w:spacing w:after="180" w:line="252" w:lineRule="auto"/>
    </w:pPr>
    <w:rPr>
      <w:rFonts w:eastAsiaTheme="minorHAnsi"/>
      <w:color w:val="262626" w:themeColor="text1" w:themeTint="D9"/>
    </w:rPr>
  </w:style>
  <w:style w:type="paragraph" w:customStyle="1" w:styleId="E333A79A951A443987514F40836BC3BC4">
    <w:name w:val="E333A79A951A443987514F40836BC3BC4"/>
    <w:rsid w:val="00471A95"/>
    <w:pPr>
      <w:spacing w:after="180" w:line="252" w:lineRule="auto"/>
    </w:pPr>
    <w:rPr>
      <w:rFonts w:eastAsiaTheme="minorHAnsi"/>
      <w:color w:val="262626" w:themeColor="text1" w:themeTint="D9"/>
    </w:rPr>
  </w:style>
  <w:style w:type="paragraph" w:customStyle="1" w:styleId="F6E8827D649242338D6685E54AFE70784">
    <w:name w:val="F6E8827D649242338D6685E54AFE70784"/>
    <w:rsid w:val="00471A95"/>
    <w:pPr>
      <w:spacing w:after="180" w:line="252" w:lineRule="auto"/>
    </w:pPr>
    <w:rPr>
      <w:rFonts w:eastAsiaTheme="minorHAnsi"/>
      <w:color w:val="262626" w:themeColor="text1" w:themeTint="D9"/>
    </w:rPr>
  </w:style>
  <w:style w:type="paragraph" w:customStyle="1" w:styleId="BBCD6A186BCC45DBABFCFCBB2A72166A22">
    <w:name w:val="BBCD6A186BCC45DBABFCFCBB2A72166A22"/>
    <w:rsid w:val="00471A95"/>
    <w:pPr>
      <w:spacing w:after="180" w:line="252" w:lineRule="auto"/>
    </w:pPr>
    <w:rPr>
      <w:rFonts w:eastAsiaTheme="minorHAnsi"/>
      <w:color w:val="262626" w:themeColor="text1" w:themeTint="D9"/>
    </w:rPr>
  </w:style>
  <w:style w:type="paragraph" w:customStyle="1" w:styleId="24365BB7BC7F4C11894BE6B31B86A79722">
    <w:name w:val="24365BB7BC7F4C11894BE6B31B86A79722"/>
    <w:rsid w:val="00471A95"/>
    <w:pPr>
      <w:spacing w:after="180" w:line="252" w:lineRule="auto"/>
    </w:pPr>
    <w:rPr>
      <w:rFonts w:eastAsiaTheme="minorHAnsi"/>
      <w:color w:val="262626" w:themeColor="text1" w:themeTint="D9"/>
    </w:rPr>
  </w:style>
  <w:style w:type="paragraph" w:customStyle="1" w:styleId="6666E1E2EE0C49DB9337EF543581515222">
    <w:name w:val="6666E1E2EE0C49DB9337EF543581515222"/>
    <w:rsid w:val="00471A95"/>
    <w:pPr>
      <w:spacing w:after="180" w:line="252" w:lineRule="auto"/>
    </w:pPr>
    <w:rPr>
      <w:rFonts w:eastAsiaTheme="minorHAnsi"/>
      <w:color w:val="262626" w:themeColor="text1" w:themeTint="D9"/>
    </w:rPr>
  </w:style>
  <w:style w:type="paragraph" w:customStyle="1" w:styleId="21237A6D92C04DC5B96C22328BD4BF1B22">
    <w:name w:val="21237A6D92C04DC5B96C22328BD4BF1B22"/>
    <w:rsid w:val="00471A95"/>
    <w:pPr>
      <w:spacing w:after="180" w:line="252" w:lineRule="auto"/>
    </w:pPr>
    <w:rPr>
      <w:rFonts w:eastAsiaTheme="minorHAnsi"/>
      <w:color w:val="262626" w:themeColor="text1" w:themeTint="D9"/>
    </w:rPr>
  </w:style>
  <w:style w:type="paragraph" w:customStyle="1" w:styleId="BAF220D2D3C64C9D9706BB434013DECB22">
    <w:name w:val="BAF220D2D3C64C9D9706BB434013DECB22"/>
    <w:rsid w:val="00471A95"/>
    <w:pPr>
      <w:spacing w:after="180" w:line="252" w:lineRule="auto"/>
    </w:pPr>
    <w:rPr>
      <w:rFonts w:eastAsiaTheme="minorHAnsi"/>
      <w:color w:val="262626" w:themeColor="text1" w:themeTint="D9"/>
    </w:rPr>
  </w:style>
  <w:style w:type="paragraph" w:customStyle="1" w:styleId="92F987DFB0734E7D887E3E1B178F0A9F14">
    <w:name w:val="92F987DFB0734E7D887E3E1B178F0A9F14"/>
    <w:rsid w:val="00471A95"/>
    <w:pPr>
      <w:spacing w:after="180" w:line="252" w:lineRule="auto"/>
      <w:ind w:left="720"/>
      <w:contextualSpacing/>
    </w:pPr>
    <w:rPr>
      <w:rFonts w:eastAsiaTheme="minorHAnsi"/>
      <w:color w:val="262626" w:themeColor="text1" w:themeTint="D9"/>
    </w:rPr>
  </w:style>
  <w:style w:type="paragraph" w:customStyle="1" w:styleId="279CB8ED3FBD4735A4C192BD1EF11EDC14">
    <w:name w:val="279CB8ED3FBD4735A4C192BD1EF11EDC14"/>
    <w:rsid w:val="00471A95"/>
    <w:pPr>
      <w:spacing w:after="180" w:line="252" w:lineRule="auto"/>
      <w:ind w:left="720"/>
      <w:contextualSpacing/>
    </w:pPr>
    <w:rPr>
      <w:rFonts w:eastAsiaTheme="minorHAnsi"/>
      <w:color w:val="262626" w:themeColor="text1" w:themeTint="D9"/>
    </w:rPr>
  </w:style>
  <w:style w:type="paragraph" w:customStyle="1" w:styleId="F3BDA25B1B2A4BB080BA2CFD52CFBF5D11">
    <w:name w:val="F3BDA25B1B2A4BB080BA2CFD52CFBF5D11"/>
    <w:rsid w:val="00471A95"/>
    <w:pPr>
      <w:spacing w:after="180" w:line="252" w:lineRule="auto"/>
    </w:pPr>
    <w:rPr>
      <w:rFonts w:eastAsiaTheme="minorHAnsi"/>
      <w:color w:val="262626" w:themeColor="text1" w:themeTint="D9"/>
    </w:rPr>
  </w:style>
  <w:style w:type="paragraph" w:customStyle="1" w:styleId="9DB3B9D355444809AE0D2A2DC4473BB222">
    <w:name w:val="9DB3B9D355444809AE0D2A2DC4473BB222"/>
    <w:rsid w:val="00471A95"/>
    <w:pPr>
      <w:spacing w:after="180" w:line="252" w:lineRule="auto"/>
    </w:pPr>
    <w:rPr>
      <w:rFonts w:eastAsiaTheme="minorHAnsi"/>
      <w:color w:val="262626" w:themeColor="text1" w:themeTint="D9"/>
    </w:rPr>
  </w:style>
  <w:style w:type="paragraph" w:customStyle="1" w:styleId="776B88381B034A86A784FA164038F89822">
    <w:name w:val="776B88381B034A86A784FA164038F89822"/>
    <w:rsid w:val="00471A95"/>
    <w:pPr>
      <w:spacing w:after="180" w:line="252" w:lineRule="auto"/>
    </w:pPr>
    <w:rPr>
      <w:rFonts w:eastAsiaTheme="minorHAnsi"/>
      <w:color w:val="262626" w:themeColor="text1" w:themeTint="D9"/>
    </w:rPr>
  </w:style>
  <w:style w:type="paragraph" w:customStyle="1" w:styleId="23AB2D6B2E4D4BC588553DC3858F001722">
    <w:name w:val="23AB2D6B2E4D4BC588553DC3858F001722"/>
    <w:rsid w:val="00471A95"/>
    <w:pPr>
      <w:spacing w:after="180" w:line="252" w:lineRule="auto"/>
    </w:pPr>
    <w:rPr>
      <w:rFonts w:eastAsiaTheme="minorHAnsi"/>
      <w:color w:val="262626" w:themeColor="text1" w:themeTint="D9"/>
    </w:rPr>
  </w:style>
  <w:style w:type="paragraph" w:customStyle="1" w:styleId="526F4E1F4ACB41218145304DB92FAF3422">
    <w:name w:val="526F4E1F4ACB41218145304DB92FAF3422"/>
    <w:rsid w:val="00471A95"/>
    <w:pPr>
      <w:spacing w:after="180" w:line="252" w:lineRule="auto"/>
    </w:pPr>
    <w:rPr>
      <w:rFonts w:eastAsiaTheme="minorHAnsi"/>
      <w:color w:val="262626" w:themeColor="text1" w:themeTint="D9"/>
    </w:rPr>
  </w:style>
  <w:style w:type="paragraph" w:customStyle="1" w:styleId="F294A8F734184500A2142464DF0D2FBA14">
    <w:name w:val="F294A8F734184500A2142464DF0D2FBA14"/>
    <w:rsid w:val="00471A95"/>
    <w:pPr>
      <w:spacing w:after="180" w:line="252" w:lineRule="auto"/>
      <w:ind w:left="720"/>
      <w:contextualSpacing/>
    </w:pPr>
    <w:rPr>
      <w:rFonts w:eastAsiaTheme="minorHAnsi"/>
      <w:color w:val="262626" w:themeColor="text1" w:themeTint="D9"/>
    </w:rPr>
  </w:style>
  <w:style w:type="paragraph" w:customStyle="1" w:styleId="A15EA2F4FD514F6AB244CA088B696ACE14">
    <w:name w:val="A15EA2F4FD514F6AB244CA088B696ACE14"/>
    <w:rsid w:val="00471A95"/>
    <w:pPr>
      <w:spacing w:after="180" w:line="252" w:lineRule="auto"/>
      <w:ind w:left="720"/>
      <w:contextualSpacing/>
    </w:pPr>
    <w:rPr>
      <w:rFonts w:eastAsiaTheme="minorHAnsi"/>
      <w:color w:val="262626" w:themeColor="text1" w:themeTint="D9"/>
    </w:rPr>
  </w:style>
  <w:style w:type="paragraph" w:customStyle="1" w:styleId="7BA804783D2444AE964FF698D84CFB1621">
    <w:name w:val="7BA804783D2444AE964FF698D84CFB1621"/>
    <w:rsid w:val="00471A95"/>
    <w:pPr>
      <w:spacing w:after="180" w:line="252" w:lineRule="auto"/>
    </w:pPr>
    <w:rPr>
      <w:rFonts w:eastAsiaTheme="minorHAnsi"/>
      <w:color w:val="262626" w:themeColor="text1" w:themeTint="D9"/>
    </w:rPr>
  </w:style>
  <w:style w:type="paragraph" w:customStyle="1" w:styleId="FB276EA6B0F9410EA45D9B03194E148D21">
    <w:name w:val="FB276EA6B0F9410EA45D9B03194E148D21"/>
    <w:rsid w:val="00471A95"/>
    <w:pPr>
      <w:spacing w:after="180" w:line="252" w:lineRule="auto"/>
    </w:pPr>
    <w:rPr>
      <w:rFonts w:eastAsiaTheme="minorHAnsi"/>
      <w:color w:val="262626" w:themeColor="text1" w:themeTint="D9"/>
    </w:rPr>
  </w:style>
  <w:style w:type="paragraph" w:customStyle="1" w:styleId="FBC2CE8D3775475C8733811C55AF563E21">
    <w:name w:val="FBC2CE8D3775475C8733811C55AF563E21"/>
    <w:rsid w:val="00471A95"/>
    <w:pPr>
      <w:spacing w:after="180" w:line="252" w:lineRule="auto"/>
    </w:pPr>
    <w:rPr>
      <w:rFonts w:eastAsiaTheme="minorHAnsi"/>
      <w:color w:val="262626" w:themeColor="text1" w:themeTint="D9"/>
    </w:rPr>
  </w:style>
  <w:style w:type="paragraph" w:customStyle="1" w:styleId="A986B918A055418689566DA7AFAA22A721">
    <w:name w:val="A986B918A055418689566DA7AFAA22A721"/>
    <w:rsid w:val="00471A95"/>
    <w:pPr>
      <w:spacing w:after="180" w:line="252" w:lineRule="auto"/>
    </w:pPr>
    <w:rPr>
      <w:rFonts w:eastAsiaTheme="minorHAnsi"/>
      <w:color w:val="262626" w:themeColor="text1" w:themeTint="D9"/>
    </w:rPr>
  </w:style>
  <w:style w:type="paragraph" w:customStyle="1" w:styleId="A4EBED13114F448C84EE9D1FE6CE92233">
    <w:name w:val="A4EBED13114F448C84EE9D1FE6CE92233"/>
    <w:rsid w:val="00471A95"/>
    <w:pPr>
      <w:spacing w:after="180" w:line="252" w:lineRule="auto"/>
    </w:pPr>
    <w:rPr>
      <w:rFonts w:eastAsiaTheme="minorHAnsi"/>
      <w:color w:val="262626" w:themeColor="text1" w:themeTint="D9"/>
    </w:rPr>
  </w:style>
  <w:style w:type="paragraph" w:customStyle="1" w:styleId="6B26A3B291C84ED799EE983BA85AF3BB3">
    <w:name w:val="6B26A3B291C84ED799EE983BA85AF3BB3"/>
    <w:rsid w:val="00471A95"/>
    <w:pPr>
      <w:spacing w:after="180" w:line="252" w:lineRule="auto"/>
    </w:pPr>
    <w:rPr>
      <w:rFonts w:eastAsiaTheme="minorHAnsi"/>
      <w:color w:val="262626" w:themeColor="text1" w:themeTint="D9"/>
    </w:rPr>
  </w:style>
  <w:style w:type="paragraph" w:customStyle="1" w:styleId="C2DC85D3653742198EAB26D646BFCD753">
    <w:name w:val="C2DC85D3653742198EAB26D646BFCD753"/>
    <w:rsid w:val="00471A95"/>
    <w:pPr>
      <w:spacing w:after="180" w:line="252" w:lineRule="auto"/>
    </w:pPr>
    <w:rPr>
      <w:rFonts w:eastAsiaTheme="minorHAnsi"/>
      <w:color w:val="262626" w:themeColor="text1" w:themeTint="D9"/>
    </w:rPr>
  </w:style>
  <w:style w:type="paragraph" w:customStyle="1" w:styleId="FCF1C157AF6C47BBB0D3890F79D7E2E53">
    <w:name w:val="FCF1C157AF6C47BBB0D3890F79D7E2E53"/>
    <w:rsid w:val="00471A95"/>
    <w:pPr>
      <w:spacing w:after="180" w:line="252" w:lineRule="auto"/>
    </w:pPr>
    <w:rPr>
      <w:rFonts w:eastAsiaTheme="minorHAnsi"/>
      <w:color w:val="262626" w:themeColor="text1" w:themeTint="D9"/>
    </w:rPr>
  </w:style>
  <w:style w:type="paragraph" w:customStyle="1" w:styleId="FE6F0C124D1D4A6AB13AF13E1B5627032">
    <w:name w:val="FE6F0C124D1D4A6AB13AF13E1B5627032"/>
    <w:rsid w:val="00471A95"/>
    <w:pPr>
      <w:spacing w:after="180" w:line="252" w:lineRule="auto"/>
      <w:ind w:left="720"/>
      <w:contextualSpacing/>
    </w:pPr>
    <w:rPr>
      <w:rFonts w:eastAsiaTheme="minorHAnsi"/>
      <w:color w:val="262626" w:themeColor="text1" w:themeTint="D9"/>
    </w:rPr>
  </w:style>
  <w:style w:type="paragraph" w:customStyle="1" w:styleId="4189599CF8B9452386F1A40B1BA3A4B72">
    <w:name w:val="4189599CF8B9452386F1A40B1BA3A4B72"/>
    <w:rsid w:val="00471A95"/>
    <w:pPr>
      <w:spacing w:after="180" w:line="252" w:lineRule="auto"/>
      <w:ind w:left="720"/>
      <w:contextualSpacing/>
    </w:pPr>
    <w:rPr>
      <w:rFonts w:eastAsiaTheme="minorHAnsi"/>
      <w:color w:val="262626" w:themeColor="text1" w:themeTint="D9"/>
    </w:rPr>
  </w:style>
  <w:style w:type="paragraph" w:customStyle="1" w:styleId="4B59BD7F36B6492796A27710EBDF91592">
    <w:name w:val="4B59BD7F36B6492796A27710EBDF91592"/>
    <w:rsid w:val="00471A95"/>
    <w:pPr>
      <w:spacing w:after="180" w:line="252" w:lineRule="auto"/>
      <w:ind w:left="720"/>
      <w:contextualSpacing/>
    </w:pPr>
    <w:rPr>
      <w:rFonts w:eastAsiaTheme="minorHAnsi"/>
      <w:color w:val="262626" w:themeColor="text1" w:themeTint="D9"/>
    </w:rPr>
  </w:style>
  <w:style w:type="paragraph" w:customStyle="1" w:styleId="57B8E9960DEE4634B11C73257B48F8902">
    <w:name w:val="57B8E9960DEE4634B11C73257B48F8902"/>
    <w:rsid w:val="00471A95"/>
    <w:pPr>
      <w:spacing w:after="180" w:line="252" w:lineRule="auto"/>
      <w:ind w:left="720"/>
      <w:contextualSpacing/>
    </w:pPr>
    <w:rPr>
      <w:rFonts w:eastAsiaTheme="minorHAnsi"/>
      <w:color w:val="262626" w:themeColor="text1" w:themeTint="D9"/>
    </w:rPr>
  </w:style>
  <w:style w:type="paragraph" w:customStyle="1" w:styleId="28FF0E1882C14BAF955B8A59E09742DD2">
    <w:name w:val="28FF0E1882C14BAF955B8A59E09742DD2"/>
    <w:rsid w:val="00471A95"/>
    <w:pPr>
      <w:spacing w:after="180" w:line="252" w:lineRule="auto"/>
    </w:pPr>
    <w:rPr>
      <w:rFonts w:eastAsiaTheme="minorHAnsi"/>
      <w:color w:val="262626" w:themeColor="text1" w:themeTint="D9"/>
    </w:rPr>
  </w:style>
  <w:style w:type="paragraph" w:customStyle="1" w:styleId="57D4B14BA94F4F75B26408C815AFF4682">
    <w:name w:val="57D4B14BA94F4F75B26408C815AFF4682"/>
    <w:rsid w:val="00471A95"/>
    <w:pPr>
      <w:spacing w:after="180" w:line="252" w:lineRule="auto"/>
    </w:pPr>
    <w:rPr>
      <w:rFonts w:eastAsiaTheme="minorHAnsi"/>
      <w:color w:val="262626" w:themeColor="text1" w:themeTint="D9"/>
    </w:rPr>
  </w:style>
  <w:style w:type="paragraph" w:customStyle="1" w:styleId="9EC988FAF32E42D883CCAEF834B13B6B2">
    <w:name w:val="9EC988FAF32E42D883CCAEF834B13B6B2"/>
    <w:rsid w:val="00471A95"/>
    <w:pPr>
      <w:spacing w:after="180" w:line="252" w:lineRule="auto"/>
    </w:pPr>
    <w:rPr>
      <w:rFonts w:eastAsiaTheme="minorHAnsi"/>
      <w:color w:val="262626" w:themeColor="text1" w:themeTint="D9"/>
    </w:rPr>
  </w:style>
  <w:style w:type="paragraph" w:customStyle="1" w:styleId="21996F61A0A641EDBCB84A393792F0342">
    <w:name w:val="21996F61A0A641EDBCB84A393792F0342"/>
    <w:rsid w:val="00471A95"/>
    <w:pPr>
      <w:spacing w:after="180" w:line="252" w:lineRule="auto"/>
    </w:pPr>
    <w:rPr>
      <w:rFonts w:eastAsiaTheme="minorHAnsi"/>
      <w:color w:val="262626" w:themeColor="text1" w:themeTint="D9"/>
    </w:rPr>
  </w:style>
  <w:style w:type="paragraph" w:customStyle="1" w:styleId="70E91B10DB124E37BE3557511060B2982">
    <w:name w:val="70E91B10DB124E37BE3557511060B2982"/>
    <w:rsid w:val="00471A95"/>
    <w:pPr>
      <w:spacing w:after="180" w:line="252" w:lineRule="auto"/>
    </w:pPr>
    <w:rPr>
      <w:rFonts w:eastAsiaTheme="minorHAnsi"/>
      <w:color w:val="262626" w:themeColor="text1" w:themeTint="D9"/>
    </w:rPr>
  </w:style>
  <w:style w:type="paragraph" w:customStyle="1" w:styleId="00D9BDABEB174202BF5398279E6D6A662">
    <w:name w:val="00D9BDABEB174202BF5398279E6D6A662"/>
    <w:rsid w:val="00471A95"/>
    <w:pPr>
      <w:spacing w:after="180" w:line="252" w:lineRule="auto"/>
    </w:pPr>
    <w:rPr>
      <w:rFonts w:eastAsiaTheme="minorHAnsi"/>
      <w:color w:val="262626" w:themeColor="text1" w:themeTint="D9"/>
    </w:rPr>
  </w:style>
  <w:style w:type="paragraph" w:customStyle="1" w:styleId="7F61AB68F2424DBBA9C19CF39191C3752">
    <w:name w:val="7F61AB68F2424DBBA9C19CF39191C3752"/>
    <w:rsid w:val="00471A95"/>
    <w:pPr>
      <w:spacing w:after="180" w:line="252" w:lineRule="auto"/>
    </w:pPr>
    <w:rPr>
      <w:rFonts w:eastAsiaTheme="minorHAnsi"/>
      <w:color w:val="262626" w:themeColor="text1" w:themeTint="D9"/>
    </w:rPr>
  </w:style>
  <w:style w:type="paragraph" w:customStyle="1" w:styleId="62191650A1ED48B288758E52F19598CD2">
    <w:name w:val="62191650A1ED48B288758E52F19598CD2"/>
    <w:rsid w:val="00471A95"/>
    <w:pPr>
      <w:spacing w:after="180" w:line="252" w:lineRule="auto"/>
    </w:pPr>
    <w:rPr>
      <w:rFonts w:eastAsiaTheme="minorHAnsi"/>
      <w:color w:val="262626" w:themeColor="text1" w:themeTint="D9"/>
    </w:rPr>
  </w:style>
  <w:style w:type="paragraph" w:customStyle="1" w:styleId="7A470D4A091C4D768226024D816226BF2">
    <w:name w:val="7A470D4A091C4D768226024D816226BF2"/>
    <w:rsid w:val="00471A95"/>
    <w:pPr>
      <w:spacing w:after="180" w:line="252" w:lineRule="auto"/>
    </w:pPr>
    <w:rPr>
      <w:rFonts w:eastAsiaTheme="minorHAnsi"/>
      <w:color w:val="262626" w:themeColor="text1" w:themeTint="D9"/>
    </w:rPr>
  </w:style>
  <w:style w:type="paragraph" w:customStyle="1" w:styleId="EDCE0239C5134A16879DF5AA13C226522">
    <w:name w:val="EDCE0239C5134A16879DF5AA13C226522"/>
    <w:rsid w:val="00471A95"/>
    <w:pPr>
      <w:spacing w:after="180" w:line="252" w:lineRule="auto"/>
    </w:pPr>
    <w:rPr>
      <w:rFonts w:eastAsiaTheme="minorHAnsi"/>
      <w:color w:val="262626" w:themeColor="text1" w:themeTint="D9"/>
    </w:rPr>
  </w:style>
  <w:style w:type="paragraph" w:customStyle="1" w:styleId="0D42DDA8EF2F4FCEB1C90249603C0D5A12">
    <w:name w:val="0D42DDA8EF2F4FCEB1C90249603C0D5A12"/>
    <w:rsid w:val="00471A95"/>
    <w:pPr>
      <w:spacing w:after="0" w:line="240" w:lineRule="auto"/>
      <w:contextualSpacing/>
    </w:pPr>
    <w:rPr>
      <w:rFonts w:asciiTheme="majorHAnsi" w:eastAsiaTheme="majorEastAsia" w:hAnsiTheme="majorHAnsi" w:cstheme="majorBidi"/>
      <w:caps/>
      <w:color w:val="2E74B5" w:themeColor="accent1" w:themeShade="BF"/>
      <w:kern w:val="28"/>
      <w:sz w:val="48"/>
      <w:szCs w:val="56"/>
    </w:rPr>
  </w:style>
  <w:style w:type="paragraph" w:customStyle="1" w:styleId="15228A39A4F64A958BFC9AF1212C9D1022">
    <w:name w:val="15228A39A4F64A958BFC9AF1212C9D1022"/>
    <w:rsid w:val="00471A95"/>
    <w:pPr>
      <w:spacing w:after="0" w:line="240" w:lineRule="auto"/>
      <w:contextualSpacing/>
    </w:pPr>
    <w:rPr>
      <w:rFonts w:asciiTheme="majorHAnsi" w:eastAsiaTheme="majorEastAsia" w:hAnsiTheme="majorHAnsi" w:cstheme="majorBidi"/>
      <w:caps/>
      <w:color w:val="2E74B5" w:themeColor="accent1" w:themeShade="BF"/>
      <w:kern w:val="28"/>
      <w:sz w:val="48"/>
      <w:szCs w:val="56"/>
    </w:rPr>
  </w:style>
  <w:style w:type="paragraph" w:customStyle="1" w:styleId="7912CC51E22A462188B7A344894735F622">
    <w:name w:val="7912CC51E22A462188B7A344894735F622"/>
    <w:rsid w:val="00471A95"/>
    <w:pPr>
      <w:spacing w:after="0" w:line="240" w:lineRule="auto"/>
      <w:contextualSpacing/>
    </w:pPr>
    <w:rPr>
      <w:rFonts w:asciiTheme="majorHAnsi" w:eastAsiaTheme="majorEastAsia" w:hAnsiTheme="majorHAnsi" w:cstheme="majorBidi"/>
      <w:caps/>
      <w:color w:val="2E74B5" w:themeColor="accent1" w:themeShade="BF"/>
      <w:kern w:val="28"/>
      <w:sz w:val="48"/>
      <w:szCs w:val="56"/>
    </w:rPr>
  </w:style>
  <w:style w:type="paragraph" w:customStyle="1" w:styleId="CD0233A5C5604B59B884C58AD43328CC">
    <w:name w:val="CD0233A5C5604B59B884C58AD43328CC"/>
    <w:rsid w:val="00471A95"/>
  </w:style>
  <w:style w:type="paragraph" w:customStyle="1" w:styleId="0AA0E16B073B4859A2E3C186C4038679">
    <w:name w:val="0AA0E16B073B4859A2E3C186C4038679"/>
    <w:rsid w:val="00471A95"/>
  </w:style>
  <w:style w:type="paragraph" w:customStyle="1" w:styleId="3F9AD894D92F46C6A6D2495C633BF3D023">
    <w:name w:val="3F9AD894D92F46C6A6D2495C633BF3D023"/>
    <w:rsid w:val="00471A95"/>
    <w:pPr>
      <w:spacing w:after="180" w:line="252" w:lineRule="auto"/>
    </w:pPr>
    <w:rPr>
      <w:rFonts w:eastAsiaTheme="minorHAnsi"/>
      <w:color w:val="262626" w:themeColor="text1" w:themeTint="D9"/>
    </w:rPr>
  </w:style>
  <w:style w:type="paragraph" w:customStyle="1" w:styleId="D85C6196F4D14C3095F8C40B6175BAC611">
    <w:name w:val="D85C6196F4D14C3095F8C40B6175BAC611"/>
    <w:rsid w:val="00471A95"/>
    <w:pPr>
      <w:spacing w:after="180" w:line="252" w:lineRule="auto"/>
    </w:pPr>
    <w:rPr>
      <w:rFonts w:eastAsiaTheme="minorHAnsi"/>
      <w:color w:val="262626" w:themeColor="text1" w:themeTint="D9"/>
    </w:rPr>
  </w:style>
  <w:style w:type="paragraph" w:customStyle="1" w:styleId="8AD8C72B236D477580D7AD4A3942676423">
    <w:name w:val="8AD8C72B236D477580D7AD4A3942676423"/>
    <w:rsid w:val="00471A95"/>
    <w:pPr>
      <w:spacing w:after="180" w:line="252" w:lineRule="auto"/>
    </w:pPr>
    <w:rPr>
      <w:rFonts w:eastAsiaTheme="minorHAnsi"/>
      <w:color w:val="262626" w:themeColor="text1" w:themeTint="D9"/>
    </w:rPr>
  </w:style>
  <w:style w:type="paragraph" w:customStyle="1" w:styleId="6E7197A6EFC64436A15342EF43437E7A23">
    <w:name w:val="6E7197A6EFC64436A15342EF43437E7A23"/>
    <w:rsid w:val="00471A95"/>
    <w:pPr>
      <w:spacing w:after="180" w:line="252" w:lineRule="auto"/>
    </w:pPr>
    <w:rPr>
      <w:rFonts w:eastAsiaTheme="minorHAnsi"/>
      <w:color w:val="262626" w:themeColor="text1" w:themeTint="D9"/>
    </w:rPr>
  </w:style>
  <w:style w:type="paragraph" w:customStyle="1" w:styleId="F050574964134C50B08DF5B8B7B148F37">
    <w:name w:val="F050574964134C50B08DF5B8B7B148F37"/>
    <w:rsid w:val="00471A95"/>
    <w:pPr>
      <w:spacing w:after="180" w:line="252" w:lineRule="auto"/>
    </w:pPr>
    <w:rPr>
      <w:rFonts w:eastAsiaTheme="minorHAnsi"/>
      <w:color w:val="262626" w:themeColor="text1" w:themeTint="D9"/>
    </w:rPr>
  </w:style>
  <w:style w:type="paragraph" w:customStyle="1" w:styleId="84751838787E40F3BA27E19E62B6DAA37">
    <w:name w:val="84751838787E40F3BA27E19E62B6DAA37"/>
    <w:rsid w:val="00471A95"/>
    <w:pPr>
      <w:spacing w:after="180" w:line="252" w:lineRule="auto"/>
    </w:pPr>
    <w:rPr>
      <w:rFonts w:eastAsiaTheme="minorHAnsi"/>
      <w:color w:val="262626" w:themeColor="text1" w:themeTint="D9"/>
    </w:rPr>
  </w:style>
  <w:style w:type="paragraph" w:customStyle="1" w:styleId="8B13FE6041DC486AA1F94C15847351D923">
    <w:name w:val="8B13FE6041DC486AA1F94C15847351D923"/>
    <w:rsid w:val="00471A95"/>
    <w:pPr>
      <w:spacing w:after="180" w:line="252" w:lineRule="auto"/>
    </w:pPr>
    <w:rPr>
      <w:rFonts w:eastAsiaTheme="minorHAnsi"/>
      <w:color w:val="262626" w:themeColor="text1" w:themeTint="D9"/>
    </w:rPr>
  </w:style>
  <w:style w:type="paragraph" w:customStyle="1" w:styleId="691A6AC3AD9A4F1BB44465352BE8D42017">
    <w:name w:val="691A6AC3AD9A4F1BB44465352BE8D42017"/>
    <w:rsid w:val="00471A95"/>
    <w:pPr>
      <w:spacing w:after="180" w:line="252" w:lineRule="auto"/>
    </w:pPr>
    <w:rPr>
      <w:rFonts w:eastAsiaTheme="minorHAnsi"/>
      <w:color w:val="262626" w:themeColor="text1" w:themeTint="D9"/>
    </w:rPr>
  </w:style>
  <w:style w:type="paragraph" w:customStyle="1" w:styleId="36684B8D0BC04E6A9AE20FA01FCB42B517">
    <w:name w:val="36684B8D0BC04E6A9AE20FA01FCB42B517"/>
    <w:rsid w:val="00471A95"/>
    <w:pPr>
      <w:spacing w:after="180" w:line="252" w:lineRule="auto"/>
    </w:pPr>
    <w:rPr>
      <w:rFonts w:eastAsiaTheme="minorHAnsi"/>
      <w:color w:val="262626" w:themeColor="text1" w:themeTint="D9"/>
    </w:rPr>
  </w:style>
  <w:style w:type="paragraph" w:customStyle="1" w:styleId="BCFE4DF205644AF881D589FFEE01AEF55">
    <w:name w:val="BCFE4DF205644AF881D589FFEE01AEF55"/>
    <w:rsid w:val="00471A95"/>
    <w:pPr>
      <w:spacing w:after="180" w:line="252" w:lineRule="auto"/>
    </w:pPr>
    <w:rPr>
      <w:rFonts w:eastAsiaTheme="minorHAnsi"/>
      <w:color w:val="262626" w:themeColor="text1" w:themeTint="D9"/>
    </w:rPr>
  </w:style>
  <w:style w:type="paragraph" w:customStyle="1" w:styleId="03D2B9F26EB542D9A30F8B9B3710CB2C5">
    <w:name w:val="03D2B9F26EB542D9A30F8B9B3710CB2C5"/>
    <w:rsid w:val="00471A95"/>
    <w:pPr>
      <w:spacing w:after="180" w:line="252" w:lineRule="auto"/>
    </w:pPr>
    <w:rPr>
      <w:rFonts w:eastAsiaTheme="minorHAnsi"/>
      <w:color w:val="262626" w:themeColor="text1" w:themeTint="D9"/>
    </w:rPr>
  </w:style>
  <w:style w:type="paragraph" w:customStyle="1" w:styleId="9524A66649374458BD48DD85AE4D61A917">
    <w:name w:val="9524A66649374458BD48DD85AE4D61A917"/>
    <w:rsid w:val="00471A95"/>
    <w:pPr>
      <w:spacing w:after="180" w:line="252" w:lineRule="auto"/>
    </w:pPr>
    <w:rPr>
      <w:rFonts w:eastAsiaTheme="minorHAnsi"/>
      <w:color w:val="262626" w:themeColor="text1" w:themeTint="D9"/>
    </w:rPr>
  </w:style>
  <w:style w:type="paragraph" w:customStyle="1" w:styleId="BCB3C4A018C84BA4BDCEF3DA01ACCDAE17">
    <w:name w:val="BCB3C4A018C84BA4BDCEF3DA01ACCDAE17"/>
    <w:rsid w:val="00471A95"/>
    <w:pPr>
      <w:spacing w:after="180" w:line="252" w:lineRule="auto"/>
    </w:pPr>
    <w:rPr>
      <w:rFonts w:eastAsiaTheme="minorHAnsi"/>
      <w:color w:val="262626" w:themeColor="text1" w:themeTint="D9"/>
    </w:rPr>
  </w:style>
  <w:style w:type="paragraph" w:customStyle="1" w:styleId="E333A79A951A443987514F40836BC3BC5">
    <w:name w:val="E333A79A951A443987514F40836BC3BC5"/>
    <w:rsid w:val="00471A95"/>
    <w:pPr>
      <w:spacing w:after="180" w:line="252" w:lineRule="auto"/>
    </w:pPr>
    <w:rPr>
      <w:rFonts w:eastAsiaTheme="minorHAnsi"/>
      <w:color w:val="262626" w:themeColor="text1" w:themeTint="D9"/>
    </w:rPr>
  </w:style>
  <w:style w:type="paragraph" w:customStyle="1" w:styleId="F6E8827D649242338D6685E54AFE70785">
    <w:name w:val="F6E8827D649242338D6685E54AFE70785"/>
    <w:rsid w:val="00471A95"/>
    <w:pPr>
      <w:spacing w:after="180" w:line="252" w:lineRule="auto"/>
    </w:pPr>
    <w:rPr>
      <w:rFonts w:eastAsiaTheme="minorHAnsi"/>
      <w:color w:val="262626" w:themeColor="text1" w:themeTint="D9"/>
    </w:rPr>
  </w:style>
  <w:style w:type="paragraph" w:customStyle="1" w:styleId="BBCD6A186BCC45DBABFCFCBB2A72166A23">
    <w:name w:val="BBCD6A186BCC45DBABFCFCBB2A72166A23"/>
    <w:rsid w:val="00471A95"/>
    <w:pPr>
      <w:spacing w:after="180" w:line="252" w:lineRule="auto"/>
    </w:pPr>
    <w:rPr>
      <w:rFonts w:eastAsiaTheme="minorHAnsi"/>
      <w:color w:val="262626" w:themeColor="text1" w:themeTint="D9"/>
    </w:rPr>
  </w:style>
  <w:style w:type="paragraph" w:customStyle="1" w:styleId="24365BB7BC7F4C11894BE6B31B86A79723">
    <w:name w:val="24365BB7BC7F4C11894BE6B31B86A79723"/>
    <w:rsid w:val="00471A95"/>
    <w:pPr>
      <w:spacing w:after="180" w:line="252" w:lineRule="auto"/>
    </w:pPr>
    <w:rPr>
      <w:rFonts w:eastAsiaTheme="minorHAnsi"/>
      <w:color w:val="262626" w:themeColor="text1" w:themeTint="D9"/>
    </w:rPr>
  </w:style>
  <w:style w:type="paragraph" w:customStyle="1" w:styleId="6666E1E2EE0C49DB9337EF543581515223">
    <w:name w:val="6666E1E2EE0C49DB9337EF543581515223"/>
    <w:rsid w:val="00471A95"/>
    <w:pPr>
      <w:spacing w:after="180" w:line="252" w:lineRule="auto"/>
    </w:pPr>
    <w:rPr>
      <w:rFonts w:eastAsiaTheme="minorHAnsi"/>
      <w:color w:val="262626" w:themeColor="text1" w:themeTint="D9"/>
    </w:rPr>
  </w:style>
  <w:style w:type="paragraph" w:customStyle="1" w:styleId="21237A6D92C04DC5B96C22328BD4BF1B23">
    <w:name w:val="21237A6D92C04DC5B96C22328BD4BF1B23"/>
    <w:rsid w:val="00471A95"/>
    <w:pPr>
      <w:spacing w:after="180" w:line="252" w:lineRule="auto"/>
    </w:pPr>
    <w:rPr>
      <w:rFonts w:eastAsiaTheme="minorHAnsi"/>
      <w:color w:val="262626" w:themeColor="text1" w:themeTint="D9"/>
    </w:rPr>
  </w:style>
  <w:style w:type="paragraph" w:customStyle="1" w:styleId="BAF220D2D3C64C9D9706BB434013DECB23">
    <w:name w:val="BAF220D2D3C64C9D9706BB434013DECB23"/>
    <w:rsid w:val="00471A95"/>
    <w:pPr>
      <w:spacing w:after="180" w:line="252" w:lineRule="auto"/>
    </w:pPr>
    <w:rPr>
      <w:rFonts w:eastAsiaTheme="minorHAnsi"/>
      <w:color w:val="262626" w:themeColor="text1" w:themeTint="D9"/>
    </w:rPr>
  </w:style>
  <w:style w:type="paragraph" w:customStyle="1" w:styleId="92F987DFB0734E7D887E3E1B178F0A9F15">
    <w:name w:val="92F987DFB0734E7D887E3E1B178F0A9F15"/>
    <w:rsid w:val="00471A95"/>
    <w:pPr>
      <w:spacing w:after="180" w:line="252" w:lineRule="auto"/>
      <w:ind w:left="720"/>
      <w:contextualSpacing/>
    </w:pPr>
    <w:rPr>
      <w:rFonts w:eastAsiaTheme="minorHAnsi"/>
      <w:color w:val="262626" w:themeColor="text1" w:themeTint="D9"/>
    </w:rPr>
  </w:style>
  <w:style w:type="paragraph" w:customStyle="1" w:styleId="279CB8ED3FBD4735A4C192BD1EF11EDC15">
    <w:name w:val="279CB8ED3FBD4735A4C192BD1EF11EDC15"/>
    <w:rsid w:val="00471A95"/>
    <w:pPr>
      <w:spacing w:after="180" w:line="252" w:lineRule="auto"/>
      <w:ind w:left="720"/>
      <w:contextualSpacing/>
    </w:pPr>
    <w:rPr>
      <w:rFonts w:eastAsiaTheme="minorHAnsi"/>
      <w:color w:val="262626" w:themeColor="text1" w:themeTint="D9"/>
    </w:rPr>
  </w:style>
  <w:style w:type="paragraph" w:customStyle="1" w:styleId="CD0233A5C5604B59B884C58AD43328CC1">
    <w:name w:val="CD0233A5C5604B59B884C58AD43328CC1"/>
    <w:rsid w:val="00471A95"/>
    <w:pPr>
      <w:spacing w:after="180" w:line="252" w:lineRule="auto"/>
      <w:ind w:left="720"/>
      <w:contextualSpacing/>
    </w:pPr>
    <w:rPr>
      <w:rFonts w:eastAsiaTheme="minorHAnsi"/>
      <w:color w:val="262626" w:themeColor="text1" w:themeTint="D9"/>
    </w:rPr>
  </w:style>
  <w:style w:type="paragraph" w:customStyle="1" w:styleId="F3BDA25B1B2A4BB080BA2CFD52CFBF5D12">
    <w:name w:val="F3BDA25B1B2A4BB080BA2CFD52CFBF5D12"/>
    <w:rsid w:val="00471A95"/>
    <w:pPr>
      <w:spacing w:after="180" w:line="252" w:lineRule="auto"/>
    </w:pPr>
    <w:rPr>
      <w:rFonts w:eastAsiaTheme="minorHAnsi"/>
      <w:color w:val="262626" w:themeColor="text1" w:themeTint="D9"/>
    </w:rPr>
  </w:style>
  <w:style w:type="paragraph" w:customStyle="1" w:styleId="9DB3B9D355444809AE0D2A2DC4473BB223">
    <w:name w:val="9DB3B9D355444809AE0D2A2DC4473BB223"/>
    <w:rsid w:val="00471A95"/>
    <w:pPr>
      <w:spacing w:after="180" w:line="252" w:lineRule="auto"/>
    </w:pPr>
    <w:rPr>
      <w:rFonts w:eastAsiaTheme="minorHAnsi"/>
      <w:color w:val="262626" w:themeColor="text1" w:themeTint="D9"/>
    </w:rPr>
  </w:style>
  <w:style w:type="paragraph" w:customStyle="1" w:styleId="776B88381B034A86A784FA164038F89823">
    <w:name w:val="776B88381B034A86A784FA164038F89823"/>
    <w:rsid w:val="00471A95"/>
    <w:pPr>
      <w:spacing w:after="180" w:line="252" w:lineRule="auto"/>
    </w:pPr>
    <w:rPr>
      <w:rFonts w:eastAsiaTheme="minorHAnsi"/>
      <w:color w:val="262626" w:themeColor="text1" w:themeTint="D9"/>
    </w:rPr>
  </w:style>
  <w:style w:type="paragraph" w:customStyle="1" w:styleId="23AB2D6B2E4D4BC588553DC3858F001723">
    <w:name w:val="23AB2D6B2E4D4BC588553DC3858F001723"/>
    <w:rsid w:val="00471A95"/>
    <w:pPr>
      <w:spacing w:after="180" w:line="252" w:lineRule="auto"/>
    </w:pPr>
    <w:rPr>
      <w:rFonts w:eastAsiaTheme="minorHAnsi"/>
      <w:color w:val="262626" w:themeColor="text1" w:themeTint="D9"/>
    </w:rPr>
  </w:style>
  <w:style w:type="paragraph" w:customStyle="1" w:styleId="526F4E1F4ACB41218145304DB92FAF3423">
    <w:name w:val="526F4E1F4ACB41218145304DB92FAF3423"/>
    <w:rsid w:val="00471A95"/>
    <w:pPr>
      <w:spacing w:after="180" w:line="252" w:lineRule="auto"/>
    </w:pPr>
    <w:rPr>
      <w:rFonts w:eastAsiaTheme="minorHAnsi"/>
      <w:color w:val="262626" w:themeColor="text1" w:themeTint="D9"/>
    </w:rPr>
  </w:style>
  <w:style w:type="paragraph" w:customStyle="1" w:styleId="F294A8F734184500A2142464DF0D2FBA15">
    <w:name w:val="F294A8F734184500A2142464DF0D2FBA15"/>
    <w:rsid w:val="00471A95"/>
    <w:pPr>
      <w:spacing w:after="180" w:line="252" w:lineRule="auto"/>
      <w:ind w:left="720"/>
      <w:contextualSpacing/>
    </w:pPr>
    <w:rPr>
      <w:rFonts w:eastAsiaTheme="minorHAnsi"/>
      <w:color w:val="262626" w:themeColor="text1" w:themeTint="D9"/>
    </w:rPr>
  </w:style>
  <w:style w:type="paragraph" w:customStyle="1" w:styleId="A15EA2F4FD514F6AB244CA088B696ACE15">
    <w:name w:val="A15EA2F4FD514F6AB244CA088B696ACE15"/>
    <w:rsid w:val="00471A95"/>
    <w:pPr>
      <w:spacing w:after="180" w:line="252" w:lineRule="auto"/>
      <w:ind w:left="720"/>
      <w:contextualSpacing/>
    </w:pPr>
    <w:rPr>
      <w:rFonts w:eastAsiaTheme="minorHAnsi"/>
      <w:color w:val="262626" w:themeColor="text1" w:themeTint="D9"/>
    </w:rPr>
  </w:style>
  <w:style w:type="paragraph" w:customStyle="1" w:styleId="0AA0E16B073B4859A2E3C186C40386791">
    <w:name w:val="0AA0E16B073B4859A2E3C186C40386791"/>
    <w:rsid w:val="00471A95"/>
    <w:pPr>
      <w:spacing w:after="180" w:line="252" w:lineRule="auto"/>
      <w:ind w:left="720"/>
      <w:contextualSpacing/>
    </w:pPr>
    <w:rPr>
      <w:rFonts w:eastAsiaTheme="minorHAnsi"/>
      <w:color w:val="262626" w:themeColor="text1" w:themeTint="D9"/>
    </w:rPr>
  </w:style>
  <w:style w:type="paragraph" w:customStyle="1" w:styleId="7BA804783D2444AE964FF698D84CFB1622">
    <w:name w:val="7BA804783D2444AE964FF698D84CFB1622"/>
    <w:rsid w:val="00471A95"/>
    <w:pPr>
      <w:spacing w:after="180" w:line="252" w:lineRule="auto"/>
    </w:pPr>
    <w:rPr>
      <w:rFonts w:eastAsiaTheme="minorHAnsi"/>
      <w:color w:val="262626" w:themeColor="text1" w:themeTint="D9"/>
    </w:rPr>
  </w:style>
  <w:style w:type="paragraph" w:customStyle="1" w:styleId="FB276EA6B0F9410EA45D9B03194E148D22">
    <w:name w:val="FB276EA6B0F9410EA45D9B03194E148D22"/>
    <w:rsid w:val="00471A95"/>
    <w:pPr>
      <w:spacing w:after="180" w:line="252" w:lineRule="auto"/>
    </w:pPr>
    <w:rPr>
      <w:rFonts w:eastAsiaTheme="minorHAnsi"/>
      <w:color w:val="262626" w:themeColor="text1" w:themeTint="D9"/>
    </w:rPr>
  </w:style>
  <w:style w:type="paragraph" w:customStyle="1" w:styleId="FBC2CE8D3775475C8733811C55AF563E22">
    <w:name w:val="FBC2CE8D3775475C8733811C55AF563E22"/>
    <w:rsid w:val="00471A95"/>
    <w:pPr>
      <w:spacing w:after="180" w:line="252" w:lineRule="auto"/>
    </w:pPr>
    <w:rPr>
      <w:rFonts w:eastAsiaTheme="minorHAnsi"/>
      <w:color w:val="262626" w:themeColor="text1" w:themeTint="D9"/>
    </w:rPr>
  </w:style>
  <w:style w:type="paragraph" w:customStyle="1" w:styleId="A986B918A055418689566DA7AFAA22A722">
    <w:name w:val="A986B918A055418689566DA7AFAA22A722"/>
    <w:rsid w:val="00471A95"/>
    <w:pPr>
      <w:spacing w:after="180" w:line="252" w:lineRule="auto"/>
    </w:pPr>
    <w:rPr>
      <w:rFonts w:eastAsiaTheme="minorHAnsi"/>
      <w:color w:val="262626" w:themeColor="text1" w:themeTint="D9"/>
    </w:rPr>
  </w:style>
  <w:style w:type="paragraph" w:customStyle="1" w:styleId="A4EBED13114F448C84EE9D1FE6CE92234">
    <w:name w:val="A4EBED13114F448C84EE9D1FE6CE92234"/>
    <w:rsid w:val="00471A95"/>
    <w:pPr>
      <w:spacing w:after="180" w:line="252" w:lineRule="auto"/>
    </w:pPr>
    <w:rPr>
      <w:rFonts w:eastAsiaTheme="minorHAnsi"/>
      <w:color w:val="262626" w:themeColor="text1" w:themeTint="D9"/>
    </w:rPr>
  </w:style>
  <w:style w:type="paragraph" w:customStyle="1" w:styleId="6B26A3B291C84ED799EE983BA85AF3BB4">
    <w:name w:val="6B26A3B291C84ED799EE983BA85AF3BB4"/>
    <w:rsid w:val="00471A95"/>
    <w:pPr>
      <w:spacing w:after="180" w:line="252" w:lineRule="auto"/>
    </w:pPr>
    <w:rPr>
      <w:rFonts w:eastAsiaTheme="minorHAnsi"/>
      <w:color w:val="262626" w:themeColor="text1" w:themeTint="D9"/>
    </w:rPr>
  </w:style>
  <w:style w:type="paragraph" w:customStyle="1" w:styleId="C2DC85D3653742198EAB26D646BFCD754">
    <w:name w:val="C2DC85D3653742198EAB26D646BFCD754"/>
    <w:rsid w:val="00471A95"/>
    <w:pPr>
      <w:spacing w:after="180" w:line="252" w:lineRule="auto"/>
    </w:pPr>
    <w:rPr>
      <w:rFonts w:eastAsiaTheme="minorHAnsi"/>
      <w:color w:val="262626" w:themeColor="text1" w:themeTint="D9"/>
    </w:rPr>
  </w:style>
  <w:style w:type="paragraph" w:customStyle="1" w:styleId="FCF1C157AF6C47BBB0D3890F79D7E2E54">
    <w:name w:val="FCF1C157AF6C47BBB0D3890F79D7E2E54"/>
    <w:rsid w:val="00471A95"/>
    <w:pPr>
      <w:spacing w:after="180" w:line="252" w:lineRule="auto"/>
    </w:pPr>
    <w:rPr>
      <w:rFonts w:eastAsiaTheme="minorHAnsi"/>
      <w:color w:val="262626" w:themeColor="text1" w:themeTint="D9"/>
    </w:rPr>
  </w:style>
  <w:style w:type="paragraph" w:customStyle="1" w:styleId="FE6F0C124D1D4A6AB13AF13E1B5627033">
    <w:name w:val="FE6F0C124D1D4A6AB13AF13E1B5627033"/>
    <w:rsid w:val="00471A95"/>
    <w:pPr>
      <w:spacing w:after="180" w:line="252" w:lineRule="auto"/>
      <w:ind w:left="720"/>
      <w:contextualSpacing/>
    </w:pPr>
    <w:rPr>
      <w:rFonts w:eastAsiaTheme="minorHAnsi"/>
      <w:color w:val="262626" w:themeColor="text1" w:themeTint="D9"/>
    </w:rPr>
  </w:style>
  <w:style w:type="paragraph" w:customStyle="1" w:styleId="4189599CF8B9452386F1A40B1BA3A4B73">
    <w:name w:val="4189599CF8B9452386F1A40B1BA3A4B73"/>
    <w:rsid w:val="00471A95"/>
    <w:pPr>
      <w:spacing w:after="180" w:line="252" w:lineRule="auto"/>
      <w:ind w:left="720"/>
      <w:contextualSpacing/>
    </w:pPr>
    <w:rPr>
      <w:rFonts w:eastAsiaTheme="minorHAnsi"/>
      <w:color w:val="262626" w:themeColor="text1" w:themeTint="D9"/>
    </w:rPr>
  </w:style>
  <w:style w:type="paragraph" w:customStyle="1" w:styleId="4B59BD7F36B6492796A27710EBDF91593">
    <w:name w:val="4B59BD7F36B6492796A27710EBDF91593"/>
    <w:rsid w:val="00471A95"/>
    <w:pPr>
      <w:spacing w:after="180" w:line="252" w:lineRule="auto"/>
      <w:ind w:left="720"/>
      <w:contextualSpacing/>
    </w:pPr>
    <w:rPr>
      <w:rFonts w:eastAsiaTheme="minorHAnsi"/>
      <w:color w:val="262626" w:themeColor="text1" w:themeTint="D9"/>
    </w:rPr>
  </w:style>
  <w:style w:type="paragraph" w:customStyle="1" w:styleId="57B8E9960DEE4634B11C73257B48F8903">
    <w:name w:val="57B8E9960DEE4634B11C73257B48F8903"/>
    <w:rsid w:val="00471A95"/>
    <w:pPr>
      <w:spacing w:after="180" w:line="252" w:lineRule="auto"/>
      <w:ind w:left="720"/>
      <w:contextualSpacing/>
    </w:pPr>
    <w:rPr>
      <w:rFonts w:eastAsiaTheme="minorHAnsi"/>
      <w:color w:val="262626" w:themeColor="text1" w:themeTint="D9"/>
    </w:rPr>
  </w:style>
  <w:style w:type="paragraph" w:customStyle="1" w:styleId="28FF0E1882C14BAF955B8A59E09742DD3">
    <w:name w:val="28FF0E1882C14BAF955B8A59E09742DD3"/>
    <w:rsid w:val="00471A95"/>
    <w:pPr>
      <w:spacing w:after="180" w:line="252" w:lineRule="auto"/>
    </w:pPr>
    <w:rPr>
      <w:rFonts w:eastAsiaTheme="minorHAnsi"/>
      <w:color w:val="262626" w:themeColor="text1" w:themeTint="D9"/>
    </w:rPr>
  </w:style>
  <w:style w:type="paragraph" w:customStyle="1" w:styleId="57D4B14BA94F4F75B26408C815AFF4683">
    <w:name w:val="57D4B14BA94F4F75B26408C815AFF4683"/>
    <w:rsid w:val="00471A95"/>
    <w:pPr>
      <w:spacing w:after="180" w:line="252" w:lineRule="auto"/>
    </w:pPr>
    <w:rPr>
      <w:rFonts w:eastAsiaTheme="minorHAnsi"/>
      <w:color w:val="262626" w:themeColor="text1" w:themeTint="D9"/>
    </w:rPr>
  </w:style>
  <w:style w:type="paragraph" w:customStyle="1" w:styleId="9EC988FAF32E42D883CCAEF834B13B6B3">
    <w:name w:val="9EC988FAF32E42D883CCAEF834B13B6B3"/>
    <w:rsid w:val="00471A95"/>
    <w:pPr>
      <w:spacing w:after="180" w:line="252" w:lineRule="auto"/>
    </w:pPr>
    <w:rPr>
      <w:rFonts w:eastAsiaTheme="minorHAnsi"/>
      <w:color w:val="262626" w:themeColor="text1" w:themeTint="D9"/>
    </w:rPr>
  </w:style>
  <w:style w:type="paragraph" w:customStyle="1" w:styleId="21996F61A0A641EDBCB84A393792F0343">
    <w:name w:val="21996F61A0A641EDBCB84A393792F0343"/>
    <w:rsid w:val="00471A95"/>
    <w:pPr>
      <w:spacing w:after="180" w:line="252" w:lineRule="auto"/>
    </w:pPr>
    <w:rPr>
      <w:rFonts w:eastAsiaTheme="minorHAnsi"/>
      <w:color w:val="262626" w:themeColor="text1" w:themeTint="D9"/>
    </w:rPr>
  </w:style>
  <w:style w:type="paragraph" w:customStyle="1" w:styleId="70E91B10DB124E37BE3557511060B2983">
    <w:name w:val="70E91B10DB124E37BE3557511060B2983"/>
    <w:rsid w:val="00471A95"/>
    <w:pPr>
      <w:spacing w:after="180" w:line="252" w:lineRule="auto"/>
    </w:pPr>
    <w:rPr>
      <w:rFonts w:eastAsiaTheme="minorHAnsi"/>
      <w:color w:val="262626" w:themeColor="text1" w:themeTint="D9"/>
    </w:rPr>
  </w:style>
  <w:style w:type="paragraph" w:customStyle="1" w:styleId="00D9BDABEB174202BF5398279E6D6A663">
    <w:name w:val="00D9BDABEB174202BF5398279E6D6A663"/>
    <w:rsid w:val="00471A95"/>
    <w:pPr>
      <w:spacing w:after="180" w:line="252" w:lineRule="auto"/>
    </w:pPr>
    <w:rPr>
      <w:rFonts w:eastAsiaTheme="minorHAnsi"/>
      <w:color w:val="262626" w:themeColor="text1" w:themeTint="D9"/>
    </w:rPr>
  </w:style>
  <w:style w:type="paragraph" w:customStyle="1" w:styleId="7F61AB68F2424DBBA9C19CF39191C3753">
    <w:name w:val="7F61AB68F2424DBBA9C19CF39191C3753"/>
    <w:rsid w:val="00471A95"/>
    <w:pPr>
      <w:spacing w:after="180" w:line="252" w:lineRule="auto"/>
    </w:pPr>
    <w:rPr>
      <w:rFonts w:eastAsiaTheme="minorHAnsi"/>
      <w:color w:val="262626" w:themeColor="text1" w:themeTint="D9"/>
    </w:rPr>
  </w:style>
  <w:style w:type="paragraph" w:customStyle="1" w:styleId="62191650A1ED48B288758E52F19598CD3">
    <w:name w:val="62191650A1ED48B288758E52F19598CD3"/>
    <w:rsid w:val="00471A95"/>
    <w:pPr>
      <w:spacing w:after="180" w:line="252" w:lineRule="auto"/>
    </w:pPr>
    <w:rPr>
      <w:rFonts w:eastAsiaTheme="minorHAnsi"/>
      <w:color w:val="262626" w:themeColor="text1" w:themeTint="D9"/>
    </w:rPr>
  </w:style>
  <w:style w:type="paragraph" w:customStyle="1" w:styleId="7A470D4A091C4D768226024D816226BF3">
    <w:name w:val="7A470D4A091C4D768226024D816226BF3"/>
    <w:rsid w:val="00471A95"/>
    <w:pPr>
      <w:spacing w:after="180" w:line="252" w:lineRule="auto"/>
    </w:pPr>
    <w:rPr>
      <w:rFonts w:eastAsiaTheme="minorHAnsi"/>
      <w:color w:val="262626" w:themeColor="text1" w:themeTint="D9"/>
    </w:rPr>
  </w:style>
  <w:style w:type="paragraph" w:customStyle="1" w:styleId="EDCE0239C5134A16879DF5AA13C226523">
    <w:name w:val="EDCE0239C5134A16879DF5AA13C226523"/>
    <w:rsid w:val="00471A95"/>
    <w:pPr>
      <w:spacing w:after="180" w:line="252" w:lineRule="auto"/>
    </w:pPr>
    <w:rPr>
      <w:rFonts w:eastAsiaTheme="minorHAnsi"/>
      <w:color w:val="262626" w:themeColor="text1" w:themeTint="D9"/>
    </w:rPr>
  </w:style>
  <w:style w:type="paragraph" w:customStyle="1" w:styleId="0D42DDA8EF2F4FCEB1C90249603C0D5A13">
    <w:name w:val="0D42DDA8EF2F4FCEB1C90249603C0D5A13"/>
    <w:rsid w:val="00471A95"/>
    <w:pPr>
      <w:spacing w:after="0" w:line="240" w:lineRule="auto"/>
      <w:contextualSpacing/>
    </w:pPr>
    <w:rPr>
      <w:rFonts w:asciiTheme="majorHAnsi" w:eastAsiaTheme="majorEastAsia" w:hAnsiTheme="majorHAnsi" w:cstheme="majorBidi"/>
      <w:caps/>
      <w:color w:val="2E74B5" w:themeColor="accent1" w:themeShade="BF"/>
      <w:kern w:val="28"/>
      <w:sz w:val="48"/>
      <w:szCs w:val="56"/>
    </w:rPr>
  </w:style>
  <w:style w:type="paragraph" w:customStyle="1" w:styleId="15228A39A4F64A958BFC9AF1212C9D1023">
    <w:name w:val="15228A39A4F64A958BFC9AF1212C9D1023"/>
    <w:rsid w:val="00471A95"/>
    <w:pPr>
      <w:spacing w:after="0" w:line="240" w:lineRule="auto"/>
      <w:contextualSpacing/>
    </w:pPr>
    <w:rPr>
      <w:rFonts w:asciiTheme="majorHAnsi" w:eastAsiaTheme="majorEastAsia" w:hAnsiTheme="majorHAnsi" w:cstheme="majorBidi"/>
      <w:caps/>
      <w:color w:val="2E74B5" w:themeColor="accent1" w:themeShade="BF"/>
      <w:kern w:val="28"/>
      <w:sz w:val="48"/>
      <w:szCs w:val="56"/>
    </w:rPr>
  </w:style>
  <w:style w:type="paragraph" w:customStyle="1" w:styleId="7912CC51E22A462188B7A344894735F623">
    <w:name w:val="7912CC51E22A462188B7A344894735F623"/>
    <w:rsid w:val="00471A95"/>
    <w:pPr>
      <w:spacing w:after="0" w:line="240" w:lineRule="auto"/>
      <w:contextualSpacing/>
    </w:pPr>
    <w:rPr>
      <w:rFonts w:asciiTheme="majorHAnsi" w:eastAsiaTheme="majorEastAsia" w:hAnsiTheme="majorHAnsi" w:cstheme="majorBidi"/>
      <w:caps/>
      <w:color w:val="2E74B5" w:themeColor="accent1" w:themeShade="BF"/>
      <w:kern w:val="28"/>
      <w:sz w:val="48"/>
      <w:szCs w:val="56"/>
    </w:rPr>
  </w:style>
  <w:style w:type="paragraph" w:customStyle="1" w:styleId="984AD7A1BD2643B9A9DB8F65A3BFB445">
    <w:name w:val="984AD7A1BD2643B9A9DB8F65A3BFB445"/>
    <w:rsid w:val="0098341A"/>
  </w:style>
  <w:style w:type="paragraph" w:customStyle="1" w:styleId="350F9F00E50146098F0C73F57A1C892B">
    <w:name w:val="350F9F00E50146098F0C73F57A1C892B"/>
    <w:rsid w:val="0098341A"/>
  </w:style>
  <w:style w:type="paragraph" w:customStyle="1" w:styleId="4F2A5BAA88AF4F94A718087DE67D5AC6">
    <w:name w:val="4F2A5BAA88AF4F94A718087DE67D5AC6"/>
    <w:rsid w:val="0098341A"/>
  </w:style>
  <w:style w:type="paragraph" w:customStyle="1" w:styleId="3B260ACC99DD43D286ED921C61E48C89">
    <w:name w:val="3B260ACC99DD43D286ED921C61E48C89"/>
    <w:rsid w:val="0098341A"/>
  </w:style>
  <w:style w:type="paragraph" w:customStyle="1" w:styleId="6DAB1FC22412409492ED0FD6CC8F7FB9">
    <w:name w:val="6DAB1FC22412409492ED0FD6CC8F7FB9"/>
    <w:rsid w:val="0098341A"/>
  </w:style>
  <w:style w:type="paragraph" w:customStyle="1" w:styleId="FD08A51F5DC948C58FAC798F8AD60EAF">
    <w:name w:val="FD08A51F5DC948C58FAC798F8AD60EAF"/>
    <w:rsid w:val="0098341A"/>
  </w:style>
  <w:style w:type="paragraph" w:customStyle="1" w:styleId="0F2137C58E324231BE2E92A7AEAEFBAE">
    <w:name w:val="0F2137C58E324231BE2E92A7AEAEFBAE"/>
    <w:rsid w:val="0098341A"/>
  </w:style>
  <w:style w:type="paragraph" w:customStyle="1" w:styleId="8AE02CDDC82A4B628A9B9B740834F165">
    <w:name w:val="8AE02CDDC82A4B628A9B9B740834F165"/>
    <w:rsid w:val="0098341A"/>
  </w:style>
  <w:style w:type="paragraph" w:customStyle="1" w:styleId="F73F99D88E754265B7E452449C1C639C">
    <w:name w:val="F73F99D88E754265B7E452449C1C639C"/>
    <w:rsid w:val="0098341A"/>
  </w:style>
  <w:style w:type="paragraph" w:customStyle="1" w:styleId="350F9F00E50146098F0C73F57A1C892B1">
    <w:name w:val="350F9F00E50146098F0C73F57A1C892B1"/>
    <w:rsid w:val="0098341A"/>
    <w:pPr>
      <w:spacing w:after="180" w:line="252" w:lineRule="auto"/>
    </w:pPr>
    <w:rPr>
      <w:rFonts w:eastAsiaTheme="minorHAnsi"/>
      <w:color w:val="262626" w:themeColor="text1" w:themeTint="D9"/>
    </w:rPr>
  </w:style>
  <w:style w:type="paragraph" w:customStyle="1" w:styleId="3F9AD894D92F46C6A6D2495C633BF3D024">
    <w:name w:val="3F9AD894D92F46C6A6D2495C633BF3D024"/>
    <w:rsid w:val="0098341A"/>
    <w:pPr>
      <w:spacing w:after="180" w:line="252" w:lineRule="auto"/>
    </w:pPr>
    <w:rPr>
      <w:rFonts w:eastAsiaTheme="minorHAnsi"/>
      <w:color w:val="262626" w:themeColor="text1" w:themeTint="D9"/>
    </w:rPr>
  </w:style>
  <w:style w:type="paragraph" w:customStyle="1" w:styleId="D85C6196F4D14C3095F8C40B6175BAC612">
    <w:name w:val="D85C6196F4D14C3095F8C40B6175BAC612"/>
    <w:rsid w:val="0098341A"/>
    <w:pPr>
      <w:spacing w:after="180" w:line="252" w:lineRule="auto"/>
    </w:pPr>
    <w:rPr>
      <w:rFonts w:eastAsiaTheme="minorHAnsi"/>
      <w:color w:val="262626" w:themeColor="text1" w:themeTint="D9"/>
    </w:rPr>
  </w:style>
  <w:style w:type="paragraph" w:customStyle="1" w:styleId="8AD8C72B236D477580D7AD4A3942676424">
    <w:name w:val="8AD8C72B236D477580D7AD4A3942676424"/>
    <w:rsid w:val="0098341A"/>
    <w:pPr>
      <w:spacing w:after="180" w:line="252" w:lineRule="auto"/>
    </w:pPr>
    <w:rPr>
      <w:rFonts w:eastAsiaTheme="minorHAnsi"/>
      <w:color w:val="262626" w:themeColor="text1" w:themeTint="D9"/>
    </w:rPr>
  </w:style>
  <w:style w:type="paragraph" w:customStyle="1" w:styleId="6E7197A6EFC64436A15342EF43437E7A24">
    <w:name w:val="6E7197A6EFC64436A15342EF43437E7A24"/>
    <w:rsid w:val="0098341A"/>
    <w:pPr>
      <w:spacing w:after="180" w:line="252" w:lineRule="auto"/>
    </w:pPr>
    <w:rPr>
      <w:rFonts w:eastAsiaTheme="minorHAnsi"/>
      <w:color w:val="262626" w:themeColor="text1" w:themeTint="D9"/>
    </w:rPr>
  </w:style>
  <w:style w:type="paragraph" w:customStyle="1" w:styleId="F050574964134C50B08DF5B8B7B148F38">
    <w:name w:val="F050574964134C50B08DF5B8B7B148F38"/>
    <w:rsid w:val="0098341A"/>
    <w:pPr>
      <w:spacing w:after="180" w:line="252" w:lineRule="auto"/>
    </w:pPr>
    <w:rPr>
      <w:rFonts w:eastAsiaTheme="minorHAnsi"/>
      <w:color w:val="262626" w:themeColor="text1" w:themeTint="D9"/>
    </w:rPr>
  </w:style>
  <w:style w:type="paragraph" w:customStyle="1" w:styleId="84751838787E40F3BA27E19E62B6DAA38">
    <w:name w:val="84751838787E40F3BA27E19E62B6DAA38"/>
    <w:rsid w:val="0098341A"/>
    <w:pPr>
      <w:spacing w:after="180" w:line="252" w:lineRule="auto"/>
    </w:pPr>
    <w:rPr>
      <w:rFonts w:eastAsiaTheme="minorHAnsi"/>
      <w:color w:val="262626" w:themeColor="text1" w:themeTint="D9"/>
    </w:rPr>
  </w:style>
  <w:style w:type="paragraph" w:customStyle="1" w:styleId="4F2A5BAA88AF4F94A718087DE67D5AC61">
    <w:name w:val="4F2A5BAA88AF4F94A718087DE67D5AC61"/>
    <w:rsid w:val="0098341A"/>
    <w:pPr>
      <w:spacing w:after="180" w:line="252" w:lineRule="auto"/>
    </w:pPr>
    <w:rPr>
      <w:rFonts w:eastAsiaTheme="minorHAnsi"/>
      <w:color w:val="262626" w:themeColor="text1" w:themeTint="D9"/>
    </w:rPr>
  </w:style>
  <w:style w:type="paragraph" w:customStyle="1" w:styleId="8B13FE6041DC486AA1F94C15847351D924">
    <w:name w:val="8B13FE6041DC486AA1F94C15847351D924"/>
    <w:rsid w:val="0098341A"/>
    <w:pPr>
      <w:spacing w:after="180" w:line="252" w:lineRule="auto"/>
    </w:pPr>
    <w:rPr>
      <w:rFonts w:eastAsiaTheme="minorHAnsi"/>
      <w:color w:val="262626" w:themeColor="text1" w:themeTint="D9"/>
    </w:rPr>
  </w:style>
  <w:style w:type="paragraph" w:customStyle="1" w:styleId="0F2137C58E324231BE2E92A7AEAEFBAE1">
    <w:name w:val="0F2137C58E324231BE2E92A7AEAEFBAE1"/>
    <w:rsid w:val="0098341A"/>
    <w:pPr>
      <w:spacing w:after="180" w:line="252" w:lineRule="auto"/>
    </w:pPr>
    <w:rPr>
      <w:rFonts w:eastAsiaTheme="minorHAnsi"/>
      <w:color w:val="262626" w:themeColor="text1" w:themeTint="D9"/>
    </w:rPr>
  </w:style>
  <w:style w:type="paragraph" w:customStyle="1" w:styleId="691A6AC3AD9A4F1BB44465352BE8D42018">
    <w:name w:val="691A6AC3AD9A4F1BB44465352BE8D42018"/>
    <w:rsid w:val="0098341A"/>
    <w:pPr>
      <w:spacing w:after="180" w:line="252" w:lineRule="auto"/>
    </w:pPr>
    <w:rPr>
      <w:rFonts w:eastAsiaTheme="minorHAnsi"/>
      <w:color w:val="262626" w:themeColor="text1" w:themeTint="D9"/>
    </w:rPr>
  </w:style>
  <w:style w:type="paragraph" w:customStyle="1" w:styleId="36684B8D0BC04E6A9AE20FA01FCB42B518">
    <w:name w:val="36684B8D0BC04E6A9AE20FA01FCB42B518"/>
    <w:rsid w:val="0098341A"/>
    <w:pPr>
      <w:spacing w:after="180" w:line="252" w:lineRule="auto"/>
    </w:pPr>
    <w:rPr>
      <w:rFonts w:eastAsiaTheme="minorHAnsi"/>
      <w:color w:val="262626" w:themeColor="text1" w:themeTint="D9"/>
    </w:rPr>
  </w:style>
  <w:style w:type="paragraph" w:customStyle="1" w:styleId="BCFE4DF205644AF881D589FFEE01AEF56">
    <w:name w:val="BCFE4DF205644AF881D589FFEE01AEF56"/>
    <w:rsid w:val="0098341A"/>
    <w:pPr>
      <w:spacing w:after="180" w:line="252" w:lineRule="auto"/>
    </w:pPr>
    <w:rPr>
      <w:rFonts w:eastAsiaTheme="minorHAnsi"/>
      <w:color w:val="262626" w:themeColor="text1" w:themeTint="D9"/>
    </w:rPr>
  </w:style>
  <w:style w:type="paragraph" w:customStyle="1" w:styleId="03D2B9F26EB542D9A30F8B9B3710CB2C6">
    <w:name w:val="03D2B9F26EB542D9A30F8B9B3710CB2C6"/>
    <w:rsid w:val="0098341A"/>
    <w:pPr>
      <w:spacing w:after="180" w:line="252" w:lineRule="auto"/>
    </w:pPr>
    <w:rPr>
      <w:rFonts w:eastAsiaTheme="minorHAnsi"/>
      <w:color w:val="262626" w:themeColor="text1" w:themeTint="D9"/>
    </w:rPr>
  </w:style>
  <w:style w:type="paragraph" w:customStyle="1" w:styleId="9524A66649374458BD48DD85AE4D61A918">
    <w:name w:val="9524A66649374458BD48DD85AE4D61A918"/>
    <w:rsid w:val="0098341A"/>
    <w:pPr>
      <w:spacing w:after="180" w:line="252" w:lineRule="auto"/>
    </w:pPr>
    <w:rPr>
      <w:rFonts w:eastAsiaTheme="minorHAnsi"/>
      <w:color w:val="262626" w:themeColor="text1" w:themeTint="D9"/>
    </w:rPr>
  </w:style>
  <w:style w:type="paragraph" w:customStyle="1" w:styleId="BCB3C4A018C84BA4BDCEF3DA01ACCDAE18">
    <w:name w:val="BCB3C4A018C84BA4BDCEF3DA01ACCDAE18"/>
    <w:rsid w:val="0098341A"/>
    <w:pPr>
      <w:spacing w:after="180" w:line="252" w:lineRule="auto"/>
    </w:pPr>
    <w:rPr>
      <w:rFonts w:eastAsiaTheme="minorHAnsi"/>
      <w:color w:val="262626" w:themeColor="text1" w:themeTint="D9"/>
    </w:rPr>
  </w:style>
  <w:style w:type="paragraph" w:customStyle="1" w:styleId="E333A79A951A443987514F40836BC3BC6">
    <w:name w:val="E333A79A951A443987514F40836BC3BC6"/>
    <w:rsid w:val="0098341A"/>
    <w:pPr>
      <w:spacing w:after="180" w:line="252" w:lineRule="auto"/>
    </w:pPr>
    <w:rPr>
      <w:rFonts w:eastAsiaTheme="minorHAnsi"/>
      <w:color w:val="262626" w:themeColor="text1" w:themeTint="D9"/>
    </w:rPr>
  </w:style>
  <w:style w:type="paragraph" w:customStyle="1" w:styleId="F6E8827D649242338D6685E54AFE70786">
    <w:name w:val="F6E8827D649242338D6685E54AFE70786"/>
    <w:rsid w:val="0098341A"/>
    <w:pPr>
      <w:spacing w:after="180" w:line="252" w:lineRule="auto"/>
    </w:pPr>
    <w:rPr>
      <w:rFonts w:eastAsiaTheme="minorHAnsi"/>
      <w:color w:val="262626" w:themeColor="text1" w:themeTint="D9"/>
    </w:rPr>
  </w:style>
  <w:style w:type="paragraph" w:customStyle="1" w:styleId="3B260ACC99DD43D286ED921C61E48C891">
    <w:name w:val="3B260ACC99DD43D286ED921C61E48C891"/>
    <w:rsid w:val="0098341A"/>
    <w:pPr>
      <w:spacing w:after="180" w:line="252" w:lineRule="auto"/>
    </w:pPr>
    <w:rPr>
      <w:rFonts w:eastAsiaTheme="minorHAnsi"/>
      <w:color w:val="262626" w:themeColor="text1" w:themeTint="D9"/>
    </w:rPr>
  </w:style>
  <w:style w:type="paragraph" w:customStyle="1" w:styleId="BBCD6A186BCC45DBABFCFCBB2A72166A24">
    <w:name w:val="BBCD6A186BCC45DBABFCFCBB2A72166A24"/>
    <w:rsid w:val="0098341A"/>
    <w:pPr>
      <w:spacing w:after="180" w:line="252" w:lineRule="auto"/>
    </w:pPr>
    <w:rPr>
      <w:rFonts w:eastAsiaTheme="minorHAnsi"/>
      <w:color w:val="262626" w:themeColor="text1" w:themeTint="D9"/>
    </w:rPr>
  </w:style>
  <w:style w:type="paragraph" w:customStyle="1" w:styleId="24365BB7BC7F4C11894BE6B31B86A79724">
    <w:name w:val="24365BB7BC7F4C11894BE6B31B86A79724"/>
    <w:rsid w:val="0098341A"/>
    <w:pPr>
      <w:spacing w:after="180" w:line="252" w:lineRule="auto"/>
    </w:pPr>
    <w:rPr>
      <w:rFonts w:eastAsiaTheme="minorHAnsi"/>
      <w:color w:val="262626" w:themeColor="text1" w:themeTint="D9"/>
    </w:rPr>
  </w:style>
  <w:style w:type="paragraph" w:customStyle="1" w:styleId="6666E1E2EE0C49DB9337EF543581515224">
    <w:name w:val="6666E1E2EE0C49DB9337EF543581515224"/>
    <w:rsid w:val="0098341A"/>
    <w:pPr>
      <w:spacing w:after="180" w:line="252" w:lineRule="auto"/>
    </w:pPr>
    <w:rPr>
      <w:rFonts w:eastAsiaTheme="minorHAnsi"/>
      <w:color w:val="262626" w:themeColor="text1" w:themeTint="D9"/>
    </w:rPr>
  </w:style>
  <w:style w:type="paragraph" w:customStyle="1" w:styleId="21237A6D92C04DC5B96C22328BD4BF1B24">
    <w:name w:val="21237A6D92C04DC5B96C22328BD4BF1B24"/>
    <w:rsid w:val="0098341A"/>
    <w:pPr>
      <w:spacing w:after="180" w:line="252" w:lineRule="auto"/>
    </w:pPr>
    <w:rPr>
      <w:rFonts w:eastAsiaTheme="minorHAnsi"/>
      <w:color w:val="262626" w:themeColor="text1" w:themeTint="D9"/>
    </w:rPr>
  </w:style>
  <w:style w:type="paragraph" w:customStyle="1" w:styleId="BAF220D2D3C64C9D9706BB434013DECB24">
    <w:name w:val="BAF220D2D3C64C9D9706BB434013DECB24"/>
    <w:rsid w:val="0098341A"/>
    <w:pPr>
      <w:spacing w:after="180" w:line="252" w:lineRule="auto"/>
    </w:pPr>
    <w:rPr>
      <w:rFonts w:eastAsiaTheme="minorHAnsi"/>
      <w:color w:val="262626" w:themeColor="text1" w:themeTint="D9"/>
    </w:rPr>
  </w:style>
  <w:style w:type="paragraph" w:customStyle="1" w:styleId="92F987DFB0734E7D887E3E1B178F0A9F16">
    <w:name w:val="92F987DFB0734E7D887E3E1B178F0A9F16"/>
    <w:rsid w:val="0098341A"/>
    <w:pPr>
      <w:spacing w:after="180" w:line="252" w:lineRule="auto"/>
      <w:ind w:left="720"/>
      <w:contextualSpacing/>
    </w:pPr>
    <w:rPr>
      <w:rFonts w:eastAsiaTheme="minorHAnsi"/>
      <w:color w:val="262626" w:themeColor="text1" w:themeTint="D9"/>
    </w:rPr>
  </w:style>
  <w:style w:type="paragraph" w:customStyle="1" w:styleId="279CB8ED3FBD4735A4C192BD1EF11EDC16">
    <w:name w:val="279CB8ED3FBD4735A4C192BD1EF11EDC16"/>
    <w:rsid w:val="0098341A"/>
    <w:pPr>
      <w:spacing w:after="180" w:line="252" w:lineRule="auto"/>
      <w:ind w:left="720"/>
      <w:contextualSpacing/>
    </w:pPr>
    <w:rPr>
      <w:rFonts w:eastAsiaTheme="minorHAnsi"/>
      <w:color w:val="262626" w:themeColor="text1" w:themeTint="D9"/>
    </w:rPr>
  </w:style>
  <w:style w:type="paragraph" w:customStyle="1" w:styleId="CD0233A5C5604B59B884C58AD43328CC2">
    <w:name w:val="CD0233A5C5604B59B884C58AD43328CC2"/>
    <w:rsid w:val="0098341A"/>
    <w:pPr>
      <w:spacing w:after="180" w:line="252" w:lineRule="auto"/>
      <w:ind w:left="720"/>
      <w:contextualSpacing/>
    </w:pPr>
    <w:rPr>
      <w:rFonts w:eastAsiaTheme="minorHAnsi"/>
      <w:color w:val="262626" w:themeColor="text1" w:themeTint="D9"/>
    </w:rPr>
  </w:style>
  <w:style w:type="paragraph" w:customStyle="1" w:styleId="F3BDA25B1B2A4BB080BA2CFD52CFBF5D13">
    <w:name w:val="F3BDA25B1B2A4BB080BA2CFD52CFBF5D13"/>
    <w:rsid w:val="0098341A"/>
    <w:pPr>
      <w:spacing w:after="180" w:line="252" w:lineRule="auto"/>
    </w:pPr>
    <w:rPr>
      <w:rFonts w:eastAsiaTheme="minorHAnsi"/>
      <w:color w:val="262626" w:themeColor="text1" w:themeTint="D9"/>
    </w:rPr>
  </w:style>
  <w:style w:type="paragraph" w:customStyle="1" w:styleId="9DB3B9D355444809AE0D2A2DC4473BB224">
    <w:name w:val="9DB3B9D355444809AE0D2A2DC4473BB224"/>
    <w:rsid w:val="0098341A"/>
    <w:pPr>
      <w:spacing w:after="180" w:line="252" w:lineRule="auto"/>
    </w:pPr>
    <w:rPr>
      <w:rFonts w:eastAsiaTheme="minorHAnsi"/>
      <w:color w:val="262626" w:themeColor="text1" w:themeTint="D9"/>
    </w:rPr>
  </w:style>
  <w:style w:type="paragraph" w:customStyle="1" w:styleId="776B88381B034A86A784FA164038F89824">
    <w:name w:val="776B88381B034A86A784FA164038F89824"/>
    <w:rsid w:val="0098341A"/>
    <w:pPr>
      <w:spacing w:after="180" w:line="252" w:lineRule="auto"/>
    </w:pPr>
    <w:rPr>
      <w:rFonts w:eastAsiaTheme="minorHAnsi"/>
      <w:color w:val="262626" w:themeColor="text1" w:themeTint="D9"/>
    </w:rPr>
  </w:style>
  <w:style w:type="paragraph" w:customStyle="1" w:styleId="23AB2D6B2E4D4BC588553DC3858F001724">
    <w:name w:val="23AB2D6B2E4D4BC588553DC3858F001724"/>
    <w:rsid w:val="0098341A"/>
    <w:pPr>
      <w:spacing w:after="180" w:line="252" w:lineRule="auto"/>
    </w:pPr>
    <w:rPr>
      <w:rFonts w:eastAsiaTheme="minorHAnsi"/>
      <w:color w:val="262626" w:themeColor="text1" w:themeTint="D9"/>
    </w:rPr>
  </w:style>
  <w:style w:type="paragraph" w:customStyle="1" w:styleId="526F4E1F4ACB41218145304DB92FAF3424">
    <w:name w:val="526F4E1F4ACB41218145304DB92FAF3424"/>
    <w:rsid w:val="0098341A"/>
    <w:pPr>
      <w:spacing w:after="180" w:line="252" w:lineRule="auto"/>
    </w:pPr>
    <w:rPr>
      <w:rFonts w:eastAsiaTheme="minorHAnsi"/>
      <w:color w:val="262626" w:themeColor="text1" w:themeTint="D9"/>
    </w:rPr>
  </w:style>
  <w:style w:type="paragraph" w:customStyle="1" w:styleId="F294A8F734184500A2142464DF0D2FBA16">
    <w:name w:val="F294A8F734184500A2142464DF0D2FBA16"/>
    <w:rsid w:val="0098341A"/>
    <w:pPr>
      <w:spacing w:after="180" w:line="252" w:lineRule="auto"/>
      <w:ind w:left="720"/>
      <w:contextualSpacing/>
    </w:pPr>
    <w:rPr>
      <w:rFonts w:eastAsiaTheme="minorHAnsi"/>
      <w:color w:val="262626" w:themeColor="text1" w:themeTint="D9"/>
    </w:rPr>
  </w:style>
  <w:style w:type="paragraph" w:customStyle="1" w:styleId="A15EA2F4FD514F6AB244CA088B696ACE16">
    <w:name w:val="A15EA2F4FD514F6AB244CA088B696ACE16"/>
    <w:rsid w:val="0098341A"/>
    <w:pPr>
      <w:spacing w:after="180" w:line="252" w:lineRule="auto"/>
      <w:ind w:left="720"/>
      <w:contextualSpacing/>
    </w:pPr>
    <w:rPr>
      <w:rFonts w:eastAsiaTheme="minorHAnsi"/>
      <w:color w:val="262626" w:themeColor="text1" w:themeTint="D9"/>
    </w:rPr>
  </w:style>
  <w:style w:type="paragraph" w:customStyle="1" w:styleId="0AA0E16B073B4859A2E3C186C40386792">
    <w:name w:val="0AA0E16B073B4859A2E3C186C40386792"/>
    <w:rsid w:val="0098341A"/>
    <w:pPr>
      <w:spacing w:after="180" w:line="252" w:lineRule="auto"/>
      <w:ind w:left="720"/>
      <w:contextualSpacing/>
    </w:pPr>
    <w:rPr>
      <w:rFonts w:eastAsiaTheme="minorHAnsi"/>
      <w:color w:val="262626" w:themeColor="text1" w:themeTint="D9"/>
    </w:rPr>
  </w:style>
  <w:style w:type="paragraph" w:customStyle="1" w:styleId="FD08A51F5DC948C58FAC798F8AD60EAF1">
    <w:name w:val="FD08A51F5DC948C58FAC798F8AD60EAF1"/>
    <w:rsid w:val="0098341A"/>
    <w:pPr>
      <w:spacing w:after="180" w:line="252" w:lineRule="auto"/>
    </w:pPr>
    <w:rPr>
      <w:rFonts w:eastAsiaTheme="minorHAnsi"/>
      <w:color w:val="262626" w:themeColor="text1" w:themeTint="D9"/>
    </w:rPr>
  </w:style>
  <w:style w:type="paragraph" w:customStyle="1" w:styleId="7BA804783D2444AE964FF698D84CFB1623">
    <w:name w:val="7BA804783D2444AE964FF698D84CFB1623"/>
    <w:rsid w:val="0098341A"/>
    <w:pPr>
      <w:spacing w:after="180" w:line="252" w:lineRule="auto"/>
    </w:pPr>
    <w:rPr>
      <w:rFonts w:eastAsiaTheme="minorHAnsi"/>
      <w:color w:val="262626" w:themeColor="text1" w:themeTint="D9"/>
    </w:rPr>
  </w:style>
  <w:style w:type="paragraph" w:customStyle="1" w:styleId="FB276EA6B0F9410EA45D9B03194E148D23">
    <w:name w:val="FB276EA6B0F9410EA45D9B03194E148D23"/>
    <w:rsid w:val="0098341A"/>
    <w:pPr>
      <w:spacing w:after="180" w:line="252" w:lineRule="auto"/>
    </w:pPr>
    <w:rPr>
      <w:rFonts w:eastAsiaTheme="minorHAnsi"/>
      <w:color w:val="262626" w:themeColor="text1" w:themeTint="D9"/>
    </w:rPr>
  </w:style>
  <w:style w:type="paragraph" w:customStyle="1" w:styleId="FBC2CE8D3775475C8733811C55AF563E23">
    <w:name w:val="FBC2CE8D3775475C8733811C55AF563E23"/>
    <w:rsid w:val="0098341A"/>
    <w:pPr>
      <w:spacing w:after="180" w:line="252" w:lineRule="auto"/>
    </w:pPr>
    <w:rPr>
      <w:rFonts w:eastAsiaTheme="minorHAnsi"/>
      <w:color w:val="262626" w:themeColor="text1" w:themeTint="D9"/>
    </w:rPr>
  </w:style>
  <w:style w:type="paragraph" w:customStyle="1" w:styleId="A986B918A055418689566DA7AFAA22A723">
    <w:name w:val="A986B918A055418689566DA7AFAA22A723"/>
    <w:rsid w:val="0098341A"/>
    <w:pPr>
      <w:spacing w:after="180" w:line="252" w:lineRule="auto"/>
    </w:pPr>
    <w:rPr>
      <w:rFonts w:eastAsiaTheme="minorHAnsi"/>
      <w:color w:val="262626" w:themeColor="text1" w:themeTint="D9"/>
    </w:rPr>
  </w:style>
  <w:style w:type="paragraph" w:customStyle="1" w:styleId="A4EBED13114F448C84EE9D1FE6CE92235">
    <w:name w:val="A4EBED13114F448C84EE9D1FE6CE92235"/>
    <w:rsid w:val="0098341A"/>
    <w:pPr>
      <w:spacing w:after="180" w:line="252" w:lineRule="auto"/>
    </w:pPr>
    <w:rPr>
      <w:rFonts w:eastAsiaTheme="minorHAnsi"/>
      <w:color w:val="262626" w:themeColor="text1" w:themeTint="D9"/>
    </w:rPr>
  </w:style>
  <w:style w:type="paragraph" w:customStyle="1" w:styleId="6B26A3B291C84ED799EE983BA85AF3BB5">
    <w:name w:val="6B26A3B291C84ED799EE983BA85AF3BB5"/>
    <w:rsid w:val="0098341A"/>
    <w:pPr>
      <w:spacing w:after="180" w:line="252" w:lineRule="auto"/>
    </w:pPr>
    <w:rPr>
      <w:rFonts w:eastAsiaTheme="minorHAnsi"/>
      <w:color w:val="262626" w:themeColor="text1" w:themeTint="D9"/>
    </w:rPr>
  </w:style>
  <w:style w:type="paragraph" w:customStyle="1" w:styleId="C2DC85D3653742198EAB26D646BFCD755">
    <w:name w:val="C2DC85D3653742198EAB26D646BFCD755"/>
    <w:rsid w:val="0098341A"/>
    <w:pPr>
      <w:spacing w:after="180" w:line="252" w:lineRule="auto"/>
    </w:pPr>
    <w:rPr>
      <w:rFonts w:eastAsiaTheme="minorHAnsi"/>
      <w:color w:val="262626" w:themeColor="text1" w:themeTint="D9"/>
    </w:rPr>
  </w:style>
  <w:style w:type="paragraph" w:customStyle="1" w:styleId="FCF1C157AF6C47BBB0D3890F79D7E2E55">
    <w:name w:val="FCF1C157AF6C47BBB0D3890F79D7E2E55"/>
    <w:rsid w:val="0098341A"/>
    <w:pPr>
      <w:spacing w:after="180" w:line="252" w:lineRule="auto"/>
    </w:pPr>
    <w:rPr>
      <w:rFonts w:eastAsiaTheme="minorHAnsi"/>
      <w:color w:val="262626" w:themeColor="text1" w:themeTint="D9"/>
    </w:rPr>
  </w:style>
  <w:style w:type="paragraph" w:customStyle="1" w:styleId="FE6F0C124D1D4A6AB13AF13E1B5627034">
    <w:name w:val="FE6F0C124D1D4A6AB13AF13E1B5627034"/>
    <w:rsid w:val="0098341A"/>
    <w:pPr>
      <w:spacing w:after="180" w:line="252" w:lineRule="auto"/>
      <w:ind w:left="720"/>
      <w:contextualSpacing/>
    </w:pPr>
    <w:rPr>
      <w:rFonts w:eastAsiaTheme="minorHAnsi"/>
      <w:color w:val="262626" w:themeColor="text1" w:themeTint="D9"/>
    </w:rPr>
  </w:style>
  <w:style w:type="paragraph" w:customStyle="1" w:styleId="4189599CF8B9452386F1A40B1BA3A4B74">
    <w:name w:val="4189599CF8B9452386F1A40B1BA3A4B74"/>
    <w:rsid w:val="0098341A"/>
    <w:pPr>
      <w:spacing w:after="180" w:line="252" w:lineRule="auto"/>
      <w:ind w:left="720"/>
      <w:contextualSpacing/>
    </w:pPr>
    <w:rPr>
      <w:rFonts w:eastAsiaTheme="minorHAnsi"/>
      <w:color w:val="262626" w:themeColor="text1" w:themeTint="D9"/>
    </w:rPr>
  </w:style>
  <w:style w:type="paragraph" w:customStyle="1" w:styleId="4B59BD7F36B6492796A27710EBDF91594">
    <w:name w:val="4B59BD7F36B6492796A27710EBDF91594"/>
    <w:rsid w:val="0098341A"/>
    <w:pPr>
      <w:spacing w:after="180" w:line="252" w:lineRule="auto"/>
      <w:ind w:left="720"/>
      <w:contextualSpacing/>
    </w:pPr>
    <w:rPr>
      <w:rFonts w:eastAsiaTheme="minorHAnsi"/>
      <w:color w:val="262626" w:themeColor="text1" w:themeTint="D9"/>
    </w:rPr>
  </w:style>
  <w:style w:type="paragraph" w:customStyle="1" w:styleId="57B8E9960DEE4634B11C73257B48F8904">
    <w:name w:val="57B8E9960DEE4634B11C73257B48F8904"/>
    <w:rsid w:val="0098341A"/>
    <w:pPr>
      <w:spacing w:after="180" w:line="252" w:lineRule="auto"/>
      <w:ind w:left="720"/>
      <w:contextualSpacing/>
    </w:pPr>
    <w:rPr>
      <w:rFonts w:eastAsiaTheme="minorHAnsi"/>
      <w:color w:val="262626" w:themeColor="text1" w:themeTint="D9"/>
    </w:rPr>
  </w:style>
  <w:style w:type="paragraph" w:customStyle="1" w:styleId="8AE02CDDC82A4B628A9B9B740834F1651">
    <w:name w:val="8AE02CDDC82A4B628A9B9B740834F1651"/>
    <w:rsid w:val="0098341A"/>
    <w:pPr>
      <w:spacing w:after="180" w:line="252" w:lineRule="auto"/>
    </w:pPr>
    <w:rPr>
      <w:rFonts w:eastAsiaTheme="minorHAnsi"/>
      <w:color w:val="262626" w:themeColor="text1" w:themeTint="D9"/>
    </w:rPr>
  </w:style>
  <w:style w:type="paragraph" w:customStyle="1" w:styleId="F73F99D88E754265B7E452449C1C639C1">
    <w:name w:val="F73F99D88E754265B7E452449C1C639C1"/>
    <w:rsid w:val="0098341A"/>
    <w:pPr>
      <w:spacing w:after="180" w:line="252" w:lineRule="auto"/>
    </w:pPr>
    <w:rPr>
      <w:rFonts w:eastAsiaTheme="minorHAnsi"/>
      <w:color w:val="262626" w:themeColor="text1" w:themeTint="D9"/>
    </w:rPr>
  </w:style>
  <w:style w:type="paragraph" w:customStyle="1" w:styleId="28FF0E1882C14BAF955B8A59E09742DD4">
    <w:name w:val="28FF0E1882C14BAF955B8A59E09742DD4"/>
    <w:rsid w:val="0098341A"/>
    <w:pPr>
      <w:spacing w:after="180" w:line="252" w:lineRule="auto"/>
    </w:pPr>
    <w:rPr>
      <w:rFonts w:eastAsiaTheme="minorHAnsi"/>
      <w:color w:val="262626" w:themeColor="text1" w:themeTint="D9"/>
    </w:rPr>
  </w:style>
  <w:style w:type="paragraph" w:customStyle="1" w:styleId="57D4B14BA94F4F75B26408C815AFF4684">
    <w:name w:val="57D4B14BA94F4F75B26408C815AFF4684"/>
    <w:rsid w:val="0098341A"/>
    <w:pPr>
      <w:spacing w:after="180" w:line="252" w:lineRule="auto"/>
    </w:pPr>
    <w:rPr>
      <w:rFonts w:eastAsiaTheme="minorHAnsi"/>
      <w:color w:val="262626" w:themeColor="text1" w:themeTint="D9"/>
    </w:rPr>
  </w:style>
  <w:style w:type="paragraph" w:customStyle="1" w:styleId="9EC988FAF32E42D883CCAEF834B13B6B4">
    <w:name w:val="9EC988FAF32E42D883CCAEF834B13B6B4"/>
    <w:rsid w:val="0098341A"/>
    <w:pPr>
      <w:spacing w:after="180" w:line="252" w:lineRule="auto"/>
    </w:pPr>
    <w:rPr>
      <w:rFonts w:eastAsiaTheme="minorHAnsi"/>
      <w:color w:val="262626" w:themeColor="text1" w:themeTint="D9"/>
    </w:rPr>
  </w:style>
  <w:style w:type="paragraph" w:customStyle="1" w:styleId="21996F61A0A641EDBCB84A393792F0344">
    <w:name w:val="21996F61A0A641EDBCB84A393792F0344"/>
    <w:rsid w:val="0098341A"/>
    <w:pPr>
      <w:spacing w:after="180" w:line="252" w:lineRule="auto"/>
    </w:pPr>
    <w:rPr>
      <w:rFonts w:eastAsiaTheme="minorHAnsi"/>
      <w:color w:val="262626" w:themeColor="text1" w:themeTint="D9"/>
    </w:rPr>
  </w:style>
  <w:style w:type="paragraph" w:customStyle="1" w:styleId="70E91B10DB124E37BE3557511060B2984">
    <w:name w:val="70E91B10DB124E37BE3557511060B2984"/>
    <w:rsid w:val="0098341A"/>
    <w:pPr>
      <w:spacing w:after="180" w:line="252" w:lineRule="auto"/>
    </w:pPr>
    <w:rPr>
      <w:rFonts w:eastAsiaTheme="minorHAnsi"/>
      <w:color w:val="262626" w:themeColor="text1" w:themeTint="D9"/>
    </w:rPr>
  </w:style>
  <w:style w:type="paragraph" w:customStyle="1" w:styleId="00D9BDABEB174202BF5398279E6D6A664">
    <w:name w:val="00D9BDABEB174202BF5398279E6D6A664"/>
    <w:rsid w:val="0098341A"/>
    <w:pPr>
      <w:spacing w:after="180" w:line="252" w:lineRule="auto"/>
    </w:pPr>
    <w:rPr>
      <w:rFonts w:eastAsiaTheme="minorHAnsi"/>
      <w:color w:val="262626" w:themeColor="text1" w:themeTint="D9"/>
    </w:rPr>
  </w:style>
  <w:style w:type="paragraph" w:customStyle="1" w:styleId="7F61AB68F2424DBBA9C19CF39191C3754">
    <w:name w:val="7F61AB68F2424DBBA9C19CF39191C3754"/>
    <w:rsid w:val="0098341A"/>
    <w:pPr>
      <w:spacing w:after="180" w:line="252" w:lineRule="auto"/>
    </w:pPr>
    <w:rPr>
      <w:rFonts w:eastAsiaTheme="minorHAnsi"/>
      <w:color w:val="262626" w:themeColor="text1" w:themeTint="D9"/>
    </w:rPr>
  </w:style>
  <w:style w:type="paragraph" w:customStyle="1" w:styleId="62191650A1ED48B288758E52F19598CD4">
    <w:name w:val="62191650A1ED48B288758E52F19598CD4"/>
    <w:rsid w:val="0098341A"/>
    <w:pPr>
      <w:spacing w:after="180" w:line="252" w:lineRule="auto"/>
    </w:pPr>
    <w:rPr>
      <w:rFonts w:eastAsiaTheme="minorHAnsi"/>
      <w:color w:val="262626" w:themeColor="text1" w:themeTint="D9"/>
    </w:rPr>
  </w:style>
  <w:style w:type="paragraph" w:customStyle="1" w:styleId="7A470D4A091C4D768226024D816226BF4">
    <w:name w:val="7A470D4A091C4D768226024D816226BF4"/>
    <w:rsid w:val="0098341A"/>
    <w:pPr>
      <w:spacing w:after="180" w:line="252" w:lineRule="auto"/>
    </w:pPr>
    <w:rPr>
      <w:rFonts w:eastAsiaTheme="minorHAnsi"/>
      <w:color w:val="262626" w:themeColor="text1" w:themeTint="D9"/>
    </w:rPr>
  </w:style>
  <w:style w:type="paragraph" w:customStyle="1" w:styleId="EDCE0239C5134A16879DF5AA13C226524">
    <w:name w:val="EDCE0239C5134A16879DF5AA13C226524"/>
    <w:rsid w:val="0098341A"/>
    <w:pPr>
      <w:spacing w:after="180" w:line="252" w:lineRule="auto"/>
    </w:pPr>
    <w:rPr>
      <w:rFonts w:eastAsiaTheme="minorHAnsi"/>
      <w:color w:val="262626" w:themeColor="text1" w:themeTint="D9"/>
    </w:rPr>
  </w:style>
  <w:style w:type="paragraph" w:customStyle="1" w:styleId="0D42DDA8EF2F4FCEB1C90249603C0D5A14">
    <w:name w:val="0D42DDA8EF2F4FCEB1C90249603C0D5A14"/>
    <w:rsid w:val="0098341A"/>
    <w:pPr>
      <w:spacing w:after="0" w:line="240" w:lineRule="auto"/>
      <w:contextualSpacing/>
    </w:pPr>
    <w:rPr>
      <w:rFonts w:asciiTheme="majorHAnsi" w:eastAsiaTheme="majorEastAsia" w:hAnsiTheme="majorHAnsi" w:cstheme="majorBidi"/>
      <w:caps/>
      <w:color w:val="2E74B5" w:themeColor="accent1" w:themeShade="BF"/>
      <w:kern w:val="28"/>
      <w:sz w:val="48"/>
      <w:szCs w:val="56"/>
    </w:rPr>
  </w:style>
  <w:style w:type="paragraph" w:customStyle="1" w:styleId="15228A39A4F64A958BFC9AF1212C9D1024">
    <w:name w:val="15228A39A4F64A958BFC9AF1212C9D1024"/>
    <w:rsid w:val="0098341A"/>
    <w:pPr>
      <w:spacing w:after="0" w:line="240" w:lineRule="auto"/>
      <w:contextualSpacing/>
    </w:pPr>
    <w:rPr>
      <w:rFonts w:asciiTheme="majorHAnsi" w:eastAsiaTheme="majorEastAsia" w:hAnsiTheme="majorHAnsi" w:cstheme="majorBidi"/>
      <w:caps/>
      <w:color w:val="2E74B5" w:themeColor="accent1" w:themeShade="BF"/>
      <w:kern w:val="28"/>
      <w:sz w:val="48"/>
      <w:szCs w:val="56"/>
    </w:rPr>
  </w:style>
  <w:style w:type="paragraph" w:customStyle="1" w:styleId="7912CC51E22A462188B7A344894735F624">
    <w:name w:val="7912CC51E22A462188B7A344894735F624"/>
    <w:rsid w:val="0098341A"/>
    <w:pPr>
      <w:spacing w:after="0" w:line="240" w:lineRule="auto"/>
      <w:contextualSpacing/>
    </w:pPr>
    <w:rPr>
      <w:rFonts w:asciiTheme="majorHAnsi" w:eastAsiaTheme="majorEastAsia" w:hAnsiTheme="majorHAnsi" w:cstheme="majorBidi"/>
      <w:caps/>
      <w:color w:val="2E74B5" w:themeColor="accent1" w:themeShade="BF"/>
      <w:kern w:val="28"/>
      <w:sz w:val="48"/>
      <w:szCs w:val="56"/>
    </w:rPr>
  </w:style>
  <w:style w:type="paragraph" w:customStyle="1" w:styleId="1297FC1335714C99BFEC5B1D5D15FCD0">
    <w:name w:val="1297FC1335714C99BFEC5B1D5D15FCD0"/>
    <w:rsid w:val="0098341A"/>
  </w:style>
  <w:style w:type="paragraph" w:customStyle="1" w:styleId="50B5D2F7F2A24FA9AB79C5905ED594D9">
    <w:name w:val="50B5D2F7F2A24FA9AB79C5905ED594D9"/>
    <w:rsid w:val="0098341A"/>
  </w:style>
  <w:style w:type="paragraph" w:customStyle="1" w:styleId="44ADD822D34C41349FE3BCB05C751780">
    <w:name w:val="44ADD822D34C41349FE3BCB05C751780"/>
    <w:rsid w:val="0098341A"/>
  </w:style>
  <w:style w:type="paragraph" w:customStyle="1" w:styleId="350F9F00E50146098F0C73F57A1C892B2">
    <w:name w:val="350F9F00E50146098F0C73F57A1C892B2"/>
    <w:rsid w:val="0098341A"/>
    <w:pPr>
      <w:spacing w:after="180" w:line="252" w:lineRule="auto"/>
    </w:pPr>
    <w:rPr>
      <w:rFonts w:eastAsiaTheme="minorHAnsi"/>
      <w:color w:val="262626" w:themeColor="text1" w:themeTint="D9"/>
    </w:rPr>
  </w:style>
  <w:style w:type="paragraph" w:customStyle="1" w:styleId="3F9AD894D92F46C6A6D2495C633BF3D025">
    <w:name w:val="3F9AD894D92F46C6A6D2495C633BF3D025"/>
    <w:rsid w:val="0098341A"/>
    <w:pPr>
      <w:spacing w:after="180" w:line="252" w:lineRule="auto"/>
    </w:pPr>
    <w:rPr>
      <w:rFonts w:eastAsiaTheme="minorHAnsi"/>
      <w:color w:val="262626" w:themeColor="text1" w:themeTint="D9"/>
    </w:rPr>
  </w:style>
  <w:style w:type="paragraph" w:customStyle="1" w:styleId="D85C6196F4D14C3095F8C40B6175BAC613">
    <w:name w:val="D85C6196F4D14C3095F8C40B6175BAC613"/>
    <w:rsid w:val="0098341A"/>
    <w:pPr>
      <w:spacing w:after="180" w:line="252" w:lineRule="auto"/>
    </w:pPr>
    <w:rPr>
      <w:rFonts w:eastAsiaTheme="minorHAnsi"/>
      <w:color w:val="262626" w:themeColor="text1" w:themeTint="D9"/>
    </w:rPr>
  </w:style>
  <w:style w:type="paragraph" w:customStyle="1" w:styleId="8AD8C72B236D477580D7AD4A3942676425">
    <w:name w:val="8AD8C72B236D477580D7AD4A3942676425"/>
    <w:rsid w:val="0098341A"/>
    <w:pPr>
      <w:spacing w:after="180" w:line="252" w:lineRule="auto"/>
    </w:pPr>
    <w:rPr>
      <w:rFonts w:eastAsiaTheme="minorHAnsi"/>
      <w:color w:val="262626" w:themeColor="text1" w:themeTint="D9"/>
    </w:rPr>
  </w:style>
  <w:style w:type="paragraph" w:customStyle="1" w:styleId="6E7197A6EFC64436A15342EF43437E7A25">
    <w:name w:val="6E7197A6EFC64436A15342EF43437E7A25"/>
    <w:rsid w:val="0098341A"/>
    <w:pPr>
      <w:spacing w:after="180" w:line="252" w:lineRule="auto"/>
    </w:pPr>
    <w:rPr>
      <w:rFonts w:eastAsiaTheme="minorHAnsi"/>
      <w:color w:val="262626" w:themeColor="text1" w:themeTint="D9"/>
    </w:rPr>
  </w:style>
  <w:style w:type="paragraph" w:customStyle="1" w:styleId="F050574964134C50B08DF5B8B7B148F39">
    <w:name w:val="F050574964134C50B08DF5B8B7B148F39"/>
    <w:rsid w:val="0098341A"/>
    <w:pPr>
      <w:spacing w:after="180" w:line="252" w:lineRule="auto"/>
    </w:pPr>
    <w:rPr>
      <w:rFonts w:eastAsiaTheme="minorHAnsi"/>
      <w:color w:val="262626" w:themeColor="text1" w:themeTint="D9"/>
    </w:rPr>
  </w:style>
  <w:style w:type="paragraph" w:customStyle="1" w:styleId="84751838787E40F3BA27E19E62B6DAA39">
    <w:name w:val="84751838787E40F3BA27E19E62B6DAA39"/>
    <w:rsid w:val="0098341A"/>
    <w:pPr>
      <w:spacing w:after="180" w:line="252" w:lineRule="auto"/>
    </w:pPr>
    <w:rPr>
      <w:rFonts w:eastAsiaTheme="minorHAnsi"/>
      <w:color w:val="262626" w:themeColor="text1" w:themeTint="D9"/>
    </w:rPr>
  </w:style>
  <w:style w:type="paragraph" w:customStyle="1" w:styleId="50B5D2F7F2A24FA9AB79C5905ED594D91">
    <w:name w:val="50B5D2F7F2A24FA9AB79C5905ED594D91"/>
    <w:rsid w:val="0098341A"/>
    <w:pPr>
      <w:spacing w:after="180" w:line="252" w:lineRule="auto"/>
    </w:pPr>
    <w:rPr>
      <w:rFonts w:eastAsiaTheme="minorHAnsi"/>
      <w:color w:val="262626" w:themeColor="text1" w:themeTint="D9"/>
    </w:rPr>
  </w:style>
  <w:style w:type="paragraph" w:customStyle="1" w:styleId="8B13FE6041DC486AA1F94C15847351D925">
    <w:name w:val="8B13FE6041DC486AA1F94C15847351D925"/>
    <w:rsid w:val="0098341A"/>
    <w:pPr>
      <w:spacing w:after="180" w:line="252" w:lineRule="auto"/>
    </w:pPr>
    <w:rPr>
      <w:rFonts w:eastAsiaTheme="minorHAnsi"/>
      <w:color w:val="262626" w:themeColor="text1" w:themeTint="D9"/>
    </w:rPr>
  </w:style>
  <w:style w:type="paragraph" w:customStyle="1" w:styleId="0F2137C58E324231BE2E92A7AEAEFBAE2">
    <w:name w:val="0F2137C58E324231BE2E92A7AEAEFBAE2"/>
    <w:rsid w:val="0098341A"/>
    <w:pPr>
      <w:spacing w:after="180" w:line="252" w:lineRule="auto"/>
    </w:pPr>
    <w:rPr>
      <w:rFonts w:eastAsiaTheme="minorHAnsi"/>
      <w:color w:val="262626" w:themeColor="text1" w:themeTint="D9"/>
    </w:rPr>
  </w:style>
  <w:style w:type="paragraph" w:customStyle="1" w:styleId="691A6AC3AD9A4F1BB44465352BE8D42019">
    <w:name w:val="691A6AC3AD9A4F1BB44465352BE8D42019"/>
    <w:rsid w:val="0098341A"/>
    <w:pPr>
      <w:spacing w:after="180" w:line="252" w:lineRule="auto"/>
    </w:pPr>
    <w:rPr>
      <w:rFonts w:eastAsiaTheme="minorHAnsi"/>
      <w:color w:val="262626" w:themeColor="text1" w:themeTint="D9"/>
    </w:rPr>
  </w:style>
  <w:style w:type="paragraph" w:customStyle="1" w:styleId="36684B8D0BC04E6A9AE20FA01FCB42B519">
    <w:name w:val="36684B8D0BC04E6A9AE20FA01FCB42B519"/>
    <w:rsid w:val="0098341A"/>
    <w:pPr>
      <w:spacing w:after="180" w:line="252" w:lineRule="auto"/>
    </w:pPr>
    <w:rPr>
      <w:rFonts w:eastAsiaTheme="minorHAnsi"/>
      <w:color w:val="262626" w:themeColor="text1" w:themeTint="D9"/>
    </w:rPr>
  </w:style>
  <w:style w:type="paragraph" w:customStyle="1" w:styleId="BCFE4DF205644AF881D589FFEE01AEF57">
    <w:name w:val="BCFE4DF205644AF881D589FFEE01AEF57"/>
    <w:rsid w:val="0098341A"/>
    <w:pPr>
      <w:spacing w:after="180" w:line="252" w:lineRule="auto"/>
    </w:pPr>
    <w:rPr>
      <w:rFonts w:eastAsiaTheme="minorHAnsi"/>
      <w:color w:val="262626" w:themeColor="text1" w:themeTint="D9"/>
    </w:rPr>
  </w:style>
  <w:style w:type="paragraph" w:customStyle="1" w:styleId="03D2B9F26EB542D9A30F8B9B3710CB2C7">
    <w:name w:val="03D2B9F26EB542D9A30F8B9B3710CB2C7"/>
    <w:rsid w:val="0098341A"/>
    <w:pPr>
      <w:spacing w:after="180" w:line="252" w:lineRule="auto"/>
    </w:pPr>
    <w:rPr>
      <w:rFonts w:eastAsiaTheme="minorHAnsi"/>
      <w:color w:val="262626" w:themeColor="text1" w:themeTint="D9"/>
    </w:rPr>
  </w:style>
  <w:style w:type="paragraph" w:customStyle="1" w:styleId="9524A66649374458BD48DD85AE4D61A919">
    <w:name w:val="9524A66649374458BD48DD85AE4D61A919"/>
    <w:rsid w:val="0098341A"/>
    <w:pPr>
      <w:spacing w:after="180" w:line="252" w:lineRule="auto"/>
    </w:pPr>
    <w:rPr>
      <w:rFonts w:eastAsiaTheme="minorHAnsi"/>
      <w:color w:val="262626" w:themeColor="text1" w:themeTint="D9"/>
    </w:rPr>
  </w:style>
  <w:style w:type="paragraph" w:customStyle="1" w:styleId="BCB3C4A018C84BA4BDCEF3DA01ACCDAE19">
    <w:name w:val="BCB3C4A018C84BA4BDCEF3DA01ACCDAE19"/>
    <w:rsid w:val="0098341A"/>
    <w:pPr>
      <w:spacing w:after="180" w:line="252" w:lineRule="auto"/>
    </w:pPr>
    <w:rPr>
      <w:rFonts w:eastAsiaTheme="minorHAnsi"/>
      <w:color w:val="262626" w:themeColor="text1" w:themeTint="D9"/>
    </w:rPr>
  </w:style>
  <w:style w:type="paragraph" w:customStyle="1" w:styleId="E333A79A951A443987514F40836BC3BC7">
    <w:name w:val="E333A79A951A443987514F40836BC3BC7"/>
    <w:rsid w:val="0098341A"/>
    <w:pPr>
      <w:spacing w:after="180" w:line="252" w:lineRule="auto"/>
    </w:pPr>
    <w:rPr>
      <w:rFonts w:eastAsiaTheme="minorHAnsi"/>
      <w:color w:val="262626" w:themeColor="text1" w:themeTint="D9"/>
    </w:rPr>
  </w:style>
  <w:style w:type="paragraph" w:customStyle="1" w:styleId="F6E8827D649242338D6685E54AFE70787">
    <w:name w:val="F6E8827D649242338D6685E54AFE70787"/>
    <w:rsid w:val="0098341A"/>
    <w:pPr>
      <w:spacing w:after="180" w:line="252" w:lineRule="auto"/>
    </w:pPr>
    <w:rPr>
      <w:rFonts w:eastAsiaTheme="minorHAnsi"/>
      <w:color w:val="262626" w:themeColor="text1" w:themeTint="D9"/>
    </w:rPr>
  </w:style>
  <w:style w:type="paragraph" w:customStyle="1" w:styleId="1297FC1335714C99BFEC5B1D5D15FCD01">
    <w:name w:val="1297FC1335714C99BFEC5B1D5D15FCD01"/>
    <w:rsid w:val="0098341A"/>
    <w:pPr>
      <w:spacing w:after="180" w:line="252" w:lineRule="auto"/>
    </w:pPr>
    <w:rPr>
      <w:rFonts w:eastAsiaTheme="minorHAnsi"/>
      <w:color w:val="262626" w:themeColor="text1" w:themeTint="D9"/>
    </w:rPr>
  </w:style>
  <w:style w:type="paragraph" w:customStyle="1" w:styleId="BBCD6A186BCC45DBABFCFCBB2A72166A25">
    <w:name w:val="BBCD6A186BCC45DBABFCFCBB2A72166A25"/>
    <w:rsid w:val="0098341A"/>
    <w:pPr>
      <w:spacing w:after="180" w:line="252" w:lineRule="auto"/>
    </w:pPr>
    <w:rPr>
      <w:rFonts w:eastAsiaTheme="minorHAnsi"/>
      <w:color w:val="262626" w:themeColor="text1" w:themeTint="D9"/>
    </w:rPr>
  </w:style>
  <w:style w:type="paragraph" w:customStyle="1" w:styleId="24365BB7BC7F4C11894BE6B31B86A79725">
    <w:name w:val="24365BB7BC7F4C11894BE6B31B86A79725"/>
    <w:rsid w:val="0098341A"/>
    <w:pPr>
      <w:spacing w:after="180" w:line="252" w:lineRule="auto"/>
    </w:pPr>
    <w:rPr>
      <w:rFonts w:eastAsiaTheme="minorHAnsi"/>
      <w:color w:val="262626" w:themeColor="text1" w:themeTint="D9"/>
    </w:rPr>
  </w:style>
  <w:style w:type="paragraph" w:customStyle="1" w:styleId="6666E1E2EE0C49DB9337EF543581515225">
    <w:name w:val="6666E1E2EE0C49DB9337EF543581515225"/>
    <w:rsid w:val="0098341A"/>
    <w:pPr>
      <w:spacing w:after="180" w:line="252" w:lineRule="auto"/>
    </w:pPr>
    <w:rPr>
      <w:rFonts w:eastAsiaTheme="minorHAnsi"/>
      <w:color w:val="262626" w:themeColor="text1" w:themeTint="D9"/>
    </w:rPr>
  </w:style>
  <w:style w:type="paragraph" w:customStyle="1" w:styleId="21237A6D92C04DC5B96C22328BD4BF1B25">
    <w:name w:val="21237A6D92C04DC5B96C22328BD4BF1B25"/>
    <w:rsid w:val="0098341A"/>
    <w:pPr>
      <w:spacing w:after="180" w:line="252" w:lineRule="auto"/>
    </w:pPr>
    <w:rPr>
      <w:rFonts w:eastAsiaTheme="minorHAnsi"/>
      <w:color w:val="262626" w:themeColor="text1" w:themeTint="D9"/>
    </w:rPr>
  </w:style>
  <w:style w:type="paragraph" w:customStyle="1" w:styleId="BAF220D2D3C64C9D9706BB434013DECB25">
    <w:name w:val="BAF220D2D3C64C9D9706BB434013DECB25"/>
    <w:rsid w:val="0098341A"/>
    <w:pPr>
      <w:spacing w:after="180" w:line="252" w:lineRule="auto"/>
    </w:pPr>
    <w:rPr>
      <w:rFonts w:eastAsiaTheme="minorHAnsi"/>
      <w:color w:val="262626" w:themeColor="text1" w:themeTint="D9"/>
    </w:rPr>
  </w:style>
  <w:style w:type="paragraph" w:customStyle="1" w:styleId="92F987DFB0734E7D887E3E1B178F0A9F17">
    <w:name w:val="92F987DFB0734E7D887E3E1B178F0A9F17"/>
    <w:rsid w:val="0098341A"/>
    <w:pPr>
      <w:spacing w:after="180" w:line="252" w:lineRule="auto"/>
      <w:ind w:left="720"/>
      <w:contextualSpacing/>
    </w:pPr>
    <w:rPr>
      <w:rFonts w:eastAsiaTheme="minorHAnsi"/>
      <w:color w:val="262626" w:themeColor="text1" w:themeTint="D9"/>
    </w:rPr>
  </w:style>
  <w:style w:type="paragraph" w:customStyle="1" w:styleId="279CB8ED3FBD4735A4C192BD1EF11EDC17">
    <w:name w:val="279CB8ED3FBD4735A4C192BD1EF11EDC17"/>
    <w:rsid w:val="0098341A"/>
    <w:pPr>
      <w:spacing w:after="180" w:line="252" w:lineRule="auto"/>
      <w:ind w:left="720"/>
      <w:contextualSpacing/>
    </w:pPr>
    <w:rPr>
      <w:rFonts w:eastAsiaTheme="minorHAnsi"/>
      <w:color w:val="262626" w:themeColor="text1" w:themeTint="D9"/>
    </w:rPr>
  </w:style>
  <w:style w:type="paragraph" w:customStyle="1" w:styleId="CD0233A5C5604B59B884C58AD43328CC3">
    <w:name w:val="CD0233A5C5604B59B884C58AD43328CC3"/>
    <w:rsid w:val="0098341A"/>
    <w:pPr>
      <w:spacing w:after="180" w:line="252" w:lineRule="auto"/>
      <w:ind w:left="720"/>
      <w:contextualSpacing/>
    </w:pPr>
    <w:rPr>
      <w:rFonts w:eastAsiaTheme="minorHAnsi"/>
      <w:color w:val="262626" w:themeColor="text1" w:themeTint="D9"/>
    </w:rPr>
  </w:style>
  <w:style w:type="paragraph" w:customStyle="1" w:styleId="F3BDA25B1B2A4BB080BA2CFD52CFBF5D14">
    <w:name w:val="F3BDA25B1B2A4BB080BA2CFD52CFBF5D14"/>
    <w:rsid w:val="0098341A"/>
    <w:pPr>
      <w:spacing w:after="180" w:line="252" w:lineRule="auto"/>
    </w:pPr>
    <w:rPr>
      <w:rFonts w:eastAsiaTheme="minorHAnsi"/>
      <w:color w:val="262626" w:themeColor="text1" w:themeTint="D9"/>
    </w:rPr>
  </w:style>
  <w:style w:type="paragraph" w:customStyle="1" w:styleId="9DB3B9D355444809AE0D2A2DC4473BB225">
    <w:name w:val="9DB3B9D355444809AE0D2A2DC4473BB225"/>
    <w:rsid w:val="0098341A"/>
    <w:pPr>
      <w:spacing w:after="180" w:line="252" w:lineRule="auto"/>
    </w:pPr>
    <w:rPr>
      <w:rFonts w:eastAsiaTheme="minorHAnsi"/>
      <w:color w:val="262626" w:themeColor="text1" w:themeTint="D9"/>
    </w:rPr>
  </w:style>
  <w:style w:type="paragraph" w:customStyle="1" w:styleId="776B88381B034A86A784FA164038F89825">
    <w:name w:val="776B88381B034A86A784FA164038F89825"/>
    <w:rsid w:val="0098341A"/>
    <w:pPr>
      <w:spacing w:after="180" w:line="252" w:lineRule="auto"/>
    </w:pPr>
    <w:rPr>
      <w:rFonts w:eastAsiaTheme="minorHAnsi"/>
      <w:color w:val="262626" w:themeColor="text1" w:themeTint="D9"/>
    </w:rPr>
  </w:style>
  <w:style w:type="paragraph" w:customStyle="1" w:styleId="23AB2D6B2E4D4BC588553DC3858F001725">
    <w:name w:val="23AB2D6B2E4D4BC588553DC3858F001725"/>
    <w:rsid w:val="0098341A"/>
    <w:pPr>
      <w:spacing w:after="180" w:line="252" w:lineRule="auto"/>
    </w:pPr>
    <w:rPr>
      <w:rFonts w:eastAsiaTheme="minorHAnsi"/>
      <w:color w:val="262626" w:themeColor="text1" w:themeTint="D9"/>
    </w:rPr>
  </w:style>
  <w:style w:type="paragraph" w:customStyle="1" w:styleId="526F4E1F4ACB41218145304DB92FAF3425">
    <w:name w:val="526F4E1F4ACB41218145304DB92FAF3425"/>
    <w:rsid w:val="0098341A"/>
    <w:pPr>
      <w:spacing w:after="180" w:line="252" w:lineRule="auto"/>
    </w:pPr>
    <w:rPr>
      <w:rFonts w:eastAsiaTheme="minorHAnsi"/>
      <w:color w:val="262626" w:themeColor="text1" w:themeTint="D9"/>
    </w:rPr>
  </w:style>
  <w:style w:type="paragraph" w:customStyle="1" w:styleId="F294A8F734184500A2142464DF0D2FBA17">
    <w:name w:val="F294A8F734184500A2142464DF0D2FBA17"/>
    <w:rsid w:val="0098341A"/>
    <w:pPr>
      <w:spacing w:after="180" w:line="252" w:lineRule="auto"/>
      <w:ind w:left="720"/>
      <w:contextualSpacing/>
    </w:pPr>
    <w:rPr>
      <w:rFonts w:eastAsiaTheme="minorHAnsi"/>
      <w:color w:val="262626" w:themeColor="text1" w:themeTint="D9"/>
    </w:rPr>
  </w:style>
  <w:style w:type="paragraph" w:customStyle="1" w:styleId="A15EA2F4FD514F6AB244CA088B696ACE17">
    <w:name w:val="A15EA2F4FD514F6AB244CA088B696ACE17"/>
    <w:rsid w:val="0098341A"/>
    <w:pPr>
      <w:spacing w:after="180" w:line="252" w:lineRule="auto"/>
      <w:ind w:left="720"/>
      <w:contextualSpacing/>
    </w:pPr>
    <w:rPr>
      <w:rFonts w:eastAsiaTheme="minorHAnsi"/>
      <w:color w:val="262626" w:themeColor="text1" w:themeTint="D9"/>
    </w:rPr>
  </w:style>
  <w:style w:type="paragraph" w:customStyle="1" w:styleId="0AA0E16B073B4859A2E3C186C40386793">
    <w:name w:val="0AA0E16B073B4859A2E3C186C40386793"/>
    <w:rsid w:val="0098341A"/>
    <w:pPr>
      <w:spacing w:after="180" w:line="252" w:lineRule="auto"/>
      <w:ind w:left="720"/>
      <w:contextualSpacing/>
    </w:pPr>
    <w:rPr>
      <w:rFonts w:eastAsiaTheme="minorHAnsi"/>
      <w:color w:val="262626" w:themeColor="text1" w:themeTint="D9"/>
    </w:rPr>
  </w:style>
  <w:style w:type="paragraph" w:customStyle="1" w:styleId="FD08A51F5DC948C58FAC798F8AD60EAF2">
    <w:name w:val="FD08A51F5DC948C58FAC798F8AD60EAF2"/>
    <w:rsid w:val="0098341A"/>
    <w:pPr>
      <w:spacing w:after="180" w:line="252" w:lineRule="auto"/>
    </w:pPr>
    <w:rPr>
      <w:rFonts w:eastAsiaTheme="minorHAnsi"/>
      <w:color w:val="262626" w:themeColor="text1" w:themeTint="D9"/>
    </w:rPr>
  </w:style>
  <w:style w:type="paragraph" w:customStyle="1" w:styleId="7BA804783D2444AE964FF698D84CFB1624">
    <w:name w:val="7BA804783D2444AE964FF698D84CFB1624"/>
    <w:rsid w:val="0098341A"/>
    <w:pPr>
      <w:spacing w:after="180" w:line="252" w:lineRule="auto"/>
    </w:pPr>
    <w:rPr>
      <w:rFonts w:eastAsiaTheme="minorHAnsi"/>
      <w:color w:val="262626" w:themeColor="text1" w:themeTint="D9"/>
    </w:rPr>
  </w:style>
  <w:style w:type="paragraph" w:customStyle="1" w:styleId="FB276EA6B0F9410EA45D9B03194E148D24">
    <w:name w:val="FB276EA6B0F9410EA45D9B03194E148D24"/>
    <w:rsid w:val="0098341A"/>
    <w:pPr>
      <w:spacing w:after="180" w:line="252" w:lineRule="auto"/>
    </w:pPr>
    <w:rPr>
      <w:rFonts w:eastAsiaTheme="minorHAnsi"/>
      <w:color w:val="262626" w:themeColor="text1" w:themeTint="D9"/>
    </w:rPr>
  </w:style>
  <w:style w:type="paragraph" w:customStyle="1" w:styleId="FBC2CE8D3775475C8733811C55AF563E24">
    <w:name w:val="FBC2CE8D3775475C8733811C55AF563E24"/>
    <w:rsid w:val="0098341A"/>
    <w:pPr>
      <w:spacing w:after="180" w:line="252" w:lineRule="auto"/>
    </w:pPr>
    <w:rPr>
      <w:rFonts w:eastAsiaTheme="minorHAnsi"/>
      <w:color w:val="262626" w:themeColor="text1" w:themeTint="D9"/>
    </w:rPr>
  </w:style>
  <w:style w:type="paragraph" w:customStyle="1" w:styleId="A986B918A055418689566DA7AFAA22A724">
    <w:name w:val="A986B918A055418689566DA7AFAA22A724"/>
    <w:rsid w:val="0098341A"/>
    <w:pPr>
      <w:spacing w:after="180" w:line="252" w:lineRule="auto"/>
    </w:pPr>
    <w:rPr>
      <w:rFonts w:eastAsiaTheme="minorHAnsi"/>
      <w:color w:val="262626" w:themeColor="text1" w:themeTint="D9"/>
    </w:rPr>
  </w:style>
  <w:style w:type="paragraph" w:customStyle="1" w:styleId="A4EBED13114F448C84EE9D1FE6CE92236">
    <w:name w:val="A4EBED13114F448C84EE9D1FE6CE92236"/>
    <w:rsid w:val="0098341A"/>
    <w:pPr>
      <w:spacing w:after="180" w:line="252" w:lineRule="auto"/>
    </w:pPr>
    <w:rPr>
      <w:rFonts w:eastAsiaTheme="minorHAnsi"/>
      <w:color w:val="262626" w:themeColor="text1" w:themeTint="D9"/>
    </w:rPr>
  </w:style>
  <w:style w:type="paragraph" w:customStyle="1" w:styleId="6B26A3B291C84ED799EE983BA85AF3BB6">
    <w:name w:val="6B26A3B291C84ED799EE983BA85AF3BB6"/>
    <w:rsid w:val="0098341A"/>
    <w:pPr>
      <w:spacing w:after="180" w:line="252" w:lineRule="auto"/>
    </w:pPr>
    <w:rPr>
      <w:rFonts w:eastAsiaTheme="minorHAnsi"/>
      <w:color w:val="262626" w:themeColor="text1" w:themeTint="D9"/>
    </w:rPr>
  </w:style>
  <w:style w:type="paragraph" w:customStyle="1" w:styleId="C2DC85D3653742198EAB26D646BFCD756">
    <w:name w:val="C2DC85D3653742198EAB26D646BFCD756"/>
    <w:rsid w:val="0098341A"/>
    <w:pPr>
      <w:spacing w:after="180" w:line="252" w:lineRule="auto"/>
    </w:pPr>
    <w:rPr>
      <w:rFonts w:eastAsiaTheme="minorHAnsi"/>
      <w:color w:val="262626" w:themeColor="text1" w:themeTint="D9"/>
    </w:rPr>
  </w:style>
  <w:style w:type="paragraph" w:customStyle="1" w:styleId="FCF1C157AF6C47BBB0D3890F79D7E2E56">
    <w:name w:val="FCF1C157AF6C47BBB0D3890F79D7E2E56"/>
    <w:rsid w:val="0098341A"/>
    <w:pPr>
      <w:spacing w:after="180" w:line="252" w:lineRule="auto"/>
    </w:pPr>
    <w:rPr>
      <w:rFonts w:eastAsiaTheme="minorHAnsi"/>
      <w:color w:val="262626" w:themeColor="text1" w:themeTint="D9"/>
    </w:rPr>
  </w:style>
  <w:style w:type="paragraph" w:customStyle="1" w:styleId="FE6F0C124D1D4A6AB13AF13E1B5627035">
    <w:name w:val="FE6F0C124D1D4A6AB13AF13E1B5627035"/>
    <w:rsid w:val="0098341A"/>
    <w:pPr>
      <w:spacing w:after="180" w:line="252" w:lineRule="auto"/>
      <w:ind w:left="720"/>
      <w:contextualSpacing/>
    </w:pPr>
    <w:rPr>
      <w:rFonts w:eastAsiaTheme="minorHAnsi"/>
      <w:color w:val="262626" w:themeColor="text1" w:themeTint="D9"/>
    </w:rPr>
  </w:style>
  <w:style w:type="paragraph" w:customStyle="1" w:styleId="4189599CF8B9452386F1A40B1BA3A4B75">
    <w:name w:val="4189599CF8B9452386F1A40B1BA3A4B75"/>
    <w:rsid w:val="0098341A"/>
    <w:pPr>
      <w:spacing w:after="180" w:line="252" w:lineRule="auto"/>
      <w:ind w:left="720"/>
      <w:contextualSpacing/>
    </w:pPr>
    <w:rPr>
      <w:rFonts w:eastAsiaTheme="minorHAnsi"/>
      <w:color w:val="262626" w:themeColor="text1" w:themeTint="D9"/>
    </w:rPr>
  </w:style>
  <w:style w:type="paragraph" w:customStyle="1" w:styleId="4B59BD7F36B6492796A27710EBDF91595">
    <w:name w:val="4B59BD7F36B6492796A27710EBDF91595"/>
    <w:rsid w:val="0098341A"/>
    <w:pPr>
      <w:spacing w:after="180" w:line="252" w:lineRule="auto"/>
      <w:ind w:left="720"/>
      <w:contextualSpacing/>
    </w:pPr>
    <w:rPr>
      <w:rFonts w:eastAsiaTheme="minorHAnsi"/>
      <w:color w:val="262626" w:themeColor="text1" w:themeTint="D9"/>
    </w:rPr>
  </w:style>
  <w:style w:type="paragraph" w:customStyle="1" w:styleId="57B8E9960DEE4634B11C73257B48F8905">
    <w:name w:val="57B8E9960DEE4634B11C73257B48F8905"/>
    <w:rsid w:val="0098341A"/>
    <w:pPr>
      <w:spacing w:after="180" w:line="252" w:lineRule="auto"/>
      <w:ind w:left="720"/>
      <w:contextualSpacing/>
    </w:pPr>
    <w:rPr>
      <w:rFonts w:eastAsiaTheme="minorHAnsi"/>
      <w:color w:val="262626" w:themeColor="text1" w:themeTint="D9"/>
    </w:rPr>
  </w:style>
  <w:style w:type="paragraph" w:customStyle="1" w:styleId="8AE02CDDC82A4B628A9B9B740834F1652">
    <w:name w:val="8AE02CDDC82A4B628A9B9B740834F1652"/>
    <w:rsid w:val="0098341A"/>
    <w:pPr>
      <w:spacing w:after="180" w:line="252" w:lineRule="auto"/>
    </w:pPr>
    <w:rPr>
      <w:rFonts w:eastAsiaTheme="minorHAnsi"/>
      <w:color w:val="262626" w:themeColor="text1" w:themeTint="D9"/>
    </w:rPr>
  </w:style>
  <w:style w:type="paragraph" w:customStyle="1" w:styleId="F73F99D88E754265B7E452449C1C639C2">
    <w:name w:val="F73F99D88E754265B7E452449C1C639C2"/>
    <w:rsid w:val="0098341A"/>
    <w:pPr>
      <w:spacing w:after="180" w:line="252" w:lineRule="auto"/>
    </w:pPr>
    <w:rPr>
      <w:rFonts w:eastAsiaTheme="minorHAnsi"/>
      <w:color w:val="262626" w:themeColor="text1" w:themeTint="D9"/>
    </w:rPr>
  </w:style>
  <w:style w:type="paragraph" w:customStyle="1" w:styleId="28FF0E1882C14BAF955B8A59E09742DD5">
    <w:name w:val="28FF0E1882C14BAF955B8A59E09742DD5"/>
    <w:rsid w:val="0098341A"/>
    <w:pPr>
      <w:spacing w:after="180" w:line="252" w:lineRule="auto"/>
    </w:pPr>
    <w:rPr>
      <w:rFonts w:eastAsiaTheme="minorHAnsi"/>
      <w:color w:val="262626" w:themeColor="text1" w:themeTint="D9"/>
    </w:rPr>
  </w:style>
  <w:style w:type="paragraph" w:customStyle="1" w:styleId="57D4B14BA94F4F75B26408C815AFF4685">
    <w:name w:val="57D4B14BA94F4F75B26408C815AFF4685"/>
    <w:rsid w:val="0098341A"/>
    <w:pPr>
      <w:spacing w:after="180" w:line="252" w:lineRule="auto"/>
    </w:pPr>
    <w:rPr>
      <w:rFonts w:eastAsiaTheme="minorHAnsi"/>
      <w:color w:val="262626" w:themeColor="text1" w:themeTint="D9"/>
    </w:rPr>
  </w:style>
  <w:style w:type="paragraph" w:customStyle="1" w:styleId="9EC988FAF32E42D883CCAEF834B13B6B5">
    <w:name w:val="9EC988FAF32E42D883CCAEF834B13B6B5"/>
    <w:rsid w:val="0098341A"/>
    <w:pPr>
      <w:spacing w:after="180" w:line="252" w:lineRule="auto"/>
    </w:pPr>
    <w:rPr>
      <w:rFonts w:eastAsiaTheme="minorHAnsi"/>
      <w:color w:val="262626" w:themeColor="text1" w:themeTint="D9"/>
    </w:rPr>
  </w:style>
  <w:style w:type="paragraph" w:customStyle="1" w:styleId="21996F61A0A641EDBCB84A393792F0345">
    <w:name w:val="21996F61A0A641EDBCB84A393792F0345"/>
    <w:rsid w:val="0098341A"/>
    <w:pPr>
      <w:spacing w:after="180" w:line="252" w:lineRule="auto"/>
    </w:pPr>
    <w:rPr>
      <w:rFonts w:eastAsiaTheme="minorHAnsi"/>
      <w:color w:val="262626" w:themeColor="text1" w:themeTint="D9"/>
    </w:rPr>
  </w:style>
  <w:style w:type="paragraph" w:customStyle="1" w:styleId="70E91B10DB124E37BE3557511060B2985">
    <w:name w:val="70E91B10DB124E37BE3557511060B2985"/>
    <w:rsid w:val="0098341A"/>
    <w:pPr>
      <w:spacing w:after="180" w:line="252" w:lineRule="auto"/>
    </w:pPr>
    <w:rPr>
      <w:rFonts w:eastAsiaTheme="minorHAnsi"/>
      <w:color w:val="262626" w:themeColor="text1" w:themeTint="D9"/>
    </w:rPr>
  </w:style>
  <w:style w:type="paragraph" w:customStyle="1" w:styleId="00D9BDABEB174202BF5398279E6D6A665">
    <w:name w:val="00D9BDABEB174202BF5398279E6D6A665"/>
    <w:rsid w:val="0098341A"/>
    <w:pPr>
      <w:spacing w:after="180" w:line="252" w:lineRule="auto"/>
    </w:pPr>
    <w:rPr>
      <w:rFonts w:eastAsiaTheme="minorHAnsi"/>
      <w:color w:val="262626" w:themeColor="text1" w:themeTint="D9"/>
    </w:rPr>
  </w:style>
  <w:style w:type="paragraph" w:customStyle="1" w:styleId="7F61AB68F2424DBBA9C19CF39191C3755">
    <w:name w:val="7F61AB68F2424DBBA9C19CF39191C3755"/>
    <w:rsid w:val="0098341A"/>
    <w:pPr>
      <w:spacing w:after="180" w:line="252" w:lineRule="auto"/>
    </w:pPr>
    <w:rPr>
      <w:rFonts w:eastAsiaTheme="minorHAnsi"/>
      <w:color w:val="262626" w:themeColor="text1" w:themeTint="D9"/>
    </w:rPr>
  </w:style>
  <w:style w:type="paragraph" w:customStyle="1" w:styleId="62191650A1ED48B288758E52F19598CD5">
    <w:name w:val="62191650A1ED48B288758E52F19598CD5"/>
    <w:rsid w:val="0098341A"/>
    <w:pPr>
      <w:spacing w:after="180" w:line="252" w:lineRule="auto"/>
    </w:pPr>
    <w:rPr>
      <w:rFonts w:eastAsiaTheme="minorHAnsi"/>
      <w:color w:val="262626" w:themeColor="text1" w:themeTint="D9"/>
    </w:rPr>
  </w:style>
  <w:style w:type="paragraph" w:customStyle="1" w:styleId="7A470D4A091C4D768226024D816226BF5">
    <w:name w:val="7A470D4A091C4D768226024D816226BF5"/>
    <w:rsid w:val="0098341A"/>
    <w:pPr>
      <w:spacing w:after="180" w:line="252" w:lineRule="auto"/>
    </w:pPr>
    <w:rPr>
      <w:rFonts w:eastAsiaTheme="minorHAnsi"/>
      <w:color w:val="262626" w:themeColor="text1" w:themeTint="D9"/>
    </w:rPr>
  </w:style>
  <w:style w:type="paragraph" w:customStyle="1" w:styleId="EDCE0239C5134A16879DF5AA13C226525">
    <w:name w:val="EDCE0239C5134A16879DF5AA13C226525"/>
    <w:rsid w:val="0098341A"/>
    <w:pPr>
      <w:spacing w:after="180" w:line="252" w:lineRule="auto"/>
    </w:pPr>
    <w:rPr>
      <w:rFonts w:eastAsiaTheme="minorHAnsi"/>
      <w:color w:val="262626" w:themeColor="text1" w:themeTint="D9"/>
    </w:rPr>
  </w:style>
  <w:style w:type="paragraph" w:customStyle="1" w:styleId="0D42DDA8EF2F4FCEB1C90249603C0D5A15">
    <w:name w:val="0D42DDA8EF2F4FCEB1C90249603C0D5A15"/>
    <w:rsid w:val="0098341A"/>
    <w:pPr>
      <w:spacing w:after="0" w:line="240" w:lineRule="auto"/>
      <w:contextualSpacing/>
    </w:pPr>
    <w:rPr>
      <w:rFonts w:asciiTheme="majorHAnsi" w:eastAsiaTheme="majorEastAsia" w:hAnsiTheme="majorHAnsi" w:cstheme="majorBidi"/>
      <w:caps/>
      <w:color w:val="2E74B5" w:themeColor="accent1" w:themeShade="BF"/>
      <w:kern w:val="28"/>
      <w:sz w:val="48"/>
      <w:szCs w:val="56"/>
    </w:rPr>
  </w:style>
  <w:style w:type="paragraph" w:customStyle="1" w:styleId="15228A39A4F64A958BFC9AF1212C9D1025">
    <w:name w:val="15228A39A4F64A958BFC9AF1212C9D1025"/>
    <w:rsid w:val="0098341A"/>
    <w:pPr>
      <w:spacing w:after="0" w:line="240" w:lineRule="auto"/>
      <w:contextualSpacing/>
    </w:pPr>
    <w:rPr>
      <w:rFonts w:asciiTheme="majorHAnsi" w:eastAsiaTheme="majorEastAsia" w:hAnsiTheme="majorHAnsi" w:cstheme="majorBidi"/>
      <w:caps/>
      <w:color w:val="2E74B5" w:themeColor="accent1" w:themeShade="BF"/>
      <w:kern w:val="28"/>
      <w:sz w:val="48"/>
      <w:szCs w:val="56"/>
    </w:rPr>
  </w:style>
  <w:style w:type="paragraph" w:customStyle="1" w:styleId="7912CC51E22A462188B7A344894735F625">
    <w:name w:val="7912CC51E22A462188B7A344894735F625"/>
    <w:rsid w:val="0098341A"/>
    <w:pPr>
      <w:spacing w:after="0" w:line="240" w:lineRule="auto"/>
      <w:contextualSpacing/>
    </w:pPr>
    <w:rPr>
      <w:rFonts w:asciiTheme="majorHAnsi" w:eastAsiaTheme="majorEastAsia" w:hAnsiTheme="majorHAnsi" w:cstheme="majorBidi"/>
      <w:caps/>
      <w:color w:val="2E74B5" w:themeColor="accent1" w:themeShade="BF"/>
      <w:kern w:val="28"/>
      <w:sz w:val="48"/>
      <w:szCs w:val="5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eme1">
  <a:themeElements>
    <a:clrScheme name="Rezumeet-Peckham-Blue">
      <a:dk1>
        <a:sysClr val="windowText" lastClr="000000"/>
      </a:dk1>
      <a:lt1>
        <a:sysClr val="window" lastClr="FFFFFF"/>
      </a:lt1>
      <a:dk2>
        <a:srgbClr val="231F20"/>
      </a:dk2>
      <a:lt2>
        <a:srgbClr val="F0F0F0"/>
      </a:lt2>
      <a:accent1>
        <a:srgbClr val="4E87E3"/>
      </a:accent1>
      <a:accent2>
        <a:srgbClr val="4D4D4D"/>
      </a:accent2>
      <a:accent3>
        <a:srgbClr val="3C6478"/>
      </a:accent3>
      <a:accent4>
        <a:srgbClr val="6D5535"/>
      </a:accent4>
      <a:accent5>
        <a:srgbClr val="8D3F4C"/>
      </a:accent5>
      <a:accent6>
        <a:srgbClr val="4E87E3"/>
      </a:accent6>
      <a:hlink>
        <a:srgbClr val="619AF3"/>
      </a:hlink>
      <a:folHlink>
        <a:srgbClr val="F7921E"/>
      </a:folHlink>
    </a:clrScheme>
    <a:fontScheme name="Resume">
      <a:majorFont>
        <a:latin typeface="Franklin Gothic Medium"/>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8F270AA-58D1-4EF9-9B5D-05413CDCB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Basic resume</Template>
  <TotalTime>26</TotalTime>
  <Pages>1</Pages>
  <Words>339</Words>
  <Characters>1937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Peckham - Resume Template</vt:lpstr>
    </vt:vector>
  </TitlesOfParts>
  <Company/>
  <LinksUpToDate>false</LinksUpToDate>
  <CharactersWithSpaces>2272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Peckham - Resume Template</dc:title>
  <dc:subject/>
  <dc:creator>Rezumeet.com</dc:creator>
  <cp:keywords/>
  <dc:description>© Copyright Rezumeet.com</dc:description>
  <cp:lastModifiedBy/>
  <cp:revision>1</cp:revision>
  <cp:lastPrinted>2016-11-01T17:43:00Z</cp:lastPrinted>
  <dcterms:created xsi:type="dcterms:W3CDTF">2016-11-01T18:09:00Z</dcterms:created>
  <dcterms:modified xsi:type="dcterms:W3CDTF">2016-11-02T16:40:00Z</dcterms:modified>
</cp:coreProperties>
</file>