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  <w:lang w:val="en-ZA" w:eastAsia="en-ZA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A039DF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24351CBBD6724D038B328BEF275A7E7A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57565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E8C137EBB2D499CAA6BBAEFB93DA07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671BABE76CCC4939BC1F33BEA9F6B0FD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57565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1C375F7238F4131B0E7AF65A42E24F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121A3CC0D3F74FBEAAA59C1486C3DE0E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57565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2E3D1D6B73047EFAD8442E1756790EA"/>
                      </w:placeholder>
                      <w:showingPlcHdr/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0D7B11">
                        <w:t>Your name</w:t>
                      </w:r>
                    </w:sdtContent>
                  </w:sdt>
                </w:p>
                <w:p w:rsidR="00906BEE" w:rsidRPr="00906BEE" w:rsidRDefault="00575657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8FADB1F7F3C44AEEA1277A75ED9757B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3C2C65C4A9F41E0B4BEC352A0CCCC2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57565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A60D0342DFA40AC88DBBA692928F7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75657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9F65479BD9664DD48221883AB4DA86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ACCF796C201145948DE362F4F17B8B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3D2726069E134BF0853801B899279B6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D578B46187E64CE39836EE234CB41092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E4F6985DED474A2799E16923853E27C9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575657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BD38F1EE4E1F465C82A02E6C260A31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09629C57243A4EFC9D4266733AB1E0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AF0351CBB8F343A5B483E6E83DA706CB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074778AB8EFA40818F04A19640CBE45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575657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F4CEC3D983640258C6D91A44EAB8BC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57565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7B840CBAAE441A3BA3336639490E8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575657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68D90E650F9642BE8659E718D7D1CA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03A6529CCB4B4C3AAC9B663FCF62F9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B414C7999E994F6B8242E7CD4C3A69B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575657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09110A6BC00A446EAC851EFE1B1D35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575657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38C393B0B02844358F917B53B003EBE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B735FC33B0E741D9B9CEC96219251D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082BA1FDCE5E491CADA2F3A76557A35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575657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50961B2BA57C4FAAAA8CFC532BF28C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575657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6D40E1E5222412C9358E986439130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575657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25246EF735944FB2B29D35FCC3E5D3AD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57" w:rsidRDefault="00575657" w:rsidP="00713050">
      <w:pPr>
        <w:spacing w:line="240" w:lineRule="auto"/>
      </w:pPr>
      <w:r>
        <w:separator/>
      </w:r>
    </w:p>
  </w:endnote>
  <w:endnote w:type="continuationSeparator" w:id="0">
    <w:p w:rsidR="00575657" w:rsidRDefault="0057565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51ED5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667F5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FFB9A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38DD1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110A6BC00A446EAC851EFE1B1D353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B735FC33B0E741D9B9CEC96219251DA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50961B2BA57C4FAAAA8CFC532BF28CE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5246EF735944FB2B29D35FCC3E5D3A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883D2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61746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F2D2F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ZA" w:eastAsia="en-ZA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81628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75657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B414C7999E994F6B8242E7CD4C3A69B5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38C393B0B02844358F917B53B003EBE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082BA1FDCE5E491CADA2F3A76557A35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36D40E1E5222412C9358E9864391301E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57" w:rsidRDefault="00575657" w:rsidP="00713050">
      <w:pPr>
        <w:spacing w:line="240" w:lineRule="auto"/>
      </w:pPr>
      <w:r>
        <w:separator/>
      </w:r>
    </w:p>
  </w:footnote>
  <w:footnote w:type="continuationSeparator" w:id="0">
    <w:p w:rsidR="00575657" w:rsidRDefault="0057565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12DC39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7565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0D7B11">
                      <w:t>Your name</w:t>
                    </w:r>
                  </w:sdtContent>
                </w:sdt>
              </w:p>
              <w:p w:rsidR="001A5CA9" w:rsidRDefault="00575657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F5"/>
    <w:rsid w:val="00091382"/>
    <w:rsid w:val="000A07DA"/>
    <w:rsid w:val="000A2BFA"/>
    <w:rsid w:val="000B0619"/>
    <w:rsid w:val="000B61CA"/>
    <w:rsid w:val="000D7B11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75657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52F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FF901-D7E4-441E-A385-A3E61BFD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U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351CBBD6724D038B328BEF275A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3C1B1-DB77-4EE9-B2A5-7C50B6C3512D}"/>
      </w:docPartPr>
      <w:docPartBody>
        <w:p w:rsidR="00000000" w:rsidRDefault="001D670B">
          <w:pPr>
            <w:pStyle w:val="24351CBBD6724D038B328BEF275A7E7A"/>
          </w:pPr>
          <w:r w:rsidRPr="00906BEE">
            <w:t>YN</w:t>
          </w:r>
        </w:p>
      </w:docPartBody>
    </w:docPart>
    <w:docPart>
      <w:docPartPr>
        <w:name w:val="1E8C137EBB2D499CAA6BBAEFB93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B2966-FDDC-4961-AAA7-AD35CA625C02}"/>
      </w:docPartPr>
      <w:docPartBody>
        <w:p w:rsidR="00000000" w:rsidRDefault="001D670B">
          <w:pPr>
            <w:pStyle w:val="1E8C137EBB2D499CAA6BBAEFB93DA079"/>
          </w:pPr>
          <w:r w:rsidRPr="00906BEE">
            <w:t>Objective</w:t>
          </w:r>
        </w:p>
      </w:docPartBody>
    </w:docPart>
    <w:docPart>
      <w:docPartPr>
        <w:name w:val="671BABE76CCC4939BC1F33BEA9F6B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D3CEC-4350-46CC-B278-45ACA3E55E01}"/>
      </w:docPartPr>
      <w:docPartBody>
        <w:p w:rsidR="008A56B5" w:rsidRDefault="001D670B" w:rsidP="007569C1">
          <w:r w:rsidRPr="00906BEE">
            <w:t>To get started, click placeholder text and start typing. Be brief: one or two sentences.</w:t>
          </w:r>
        </w:p>
        <w:p w:rsidR="00000000" w:rsidRDefault="001D670B">
          <w:pPr>
            <w:pStyle w:val="671BABE76CCC4939BC1F33BEA9F6B0FD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E1C375F7238F4131B0E7AF65A42E2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281A3-35F7-45E0-B914-43EAF342A867}"/>
      </w:docPartPr>
      <w:docPartBody>
        <w:p w:rsidR="00000000" w:rsidRDefault="001D670B">
          <w:pPr>
            <w:pStyle w:val="E1C375F7238F4131B0E7AF65A42E24F4"/>
          </w:pPr>
          <w:r w:rsidRPr="00906BEE">
            <w:t>Skills</w:t>
          </w:r>
        </w:p>
      </w:docPartBody>
    </w:docPart>
    <w:docPart>
      <w:docPartPr>
        <w:name w:val="121A3CC0D3F74FBEAAA59C1486C3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B871-6F33-4885-9D4F-715E4B1028EB}"/>
      </w:docPartPr>
      <w:docPartBody>
        <w:p w:rsidR="00000000" w:rsidRDefault="001D670B">
          <w:pPr>
            <w:pStyle w:val="121A3CC0D3F74FBEAAA59C1486C3DE0E"/>
          </w:pPr>
          <w:r w:rsidRPr="00906BEE">
            <w:t xml:space="preserve">Explain what you’re especially good at. What sets </w:t>
          </w:r>
          <w:r w:rsidRPr="00906BEE">
            <w:t>you apart? Use your own language—not jargon.</w:t>
          </w:r>
        </w:p>
      </w:docPartBody>
    </w:docPart>
    <w:docPart>
      <w:docPartPr>
        <w:name w:val="12E3D1D6B73047EFAD8442E175679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ABEB-F781-40DF-8B9E-2BF5D028601B}"/>
      </w:docPartPr>
      <w:docPartBody>
        <w:p w:rsidR="00000000" w:rsidRDefault="001D670B">
          <w:pPr>
            <w:pStyle w:val="12E3D1D6B73047EFAD8442E1756790EA"/>
          </w:pPr>
          <w:r>
            <w:t>Your name</w:t>
          </w:r>
        </w:p>
      </w:docPartBody>
    </w:docPart>
    <w:docPart>
      <w:docPartPr>
        <w:name w:val="8FADB1F7F3C44AEEA1277A75ED97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9C86-773B-43D7-9FD2-D0771C4B3350}"/>
      </w:docPartPr>
      <w:docPartBody>
        <w:p w:rsidR="00000000" w:rsidRDefault="001D670B">
          <w:pPr>
            <w:pStyle w:val="8FADB1F7F3C44AEEA1277A75ED9757BF"/>
          </w:pPr>
          <w:r w:rsidRPr="00906BEE">
            <w:t>Profession or Industry</w:t>
          </w:r>
        </w:p>
      </w:docPartBody>
    </w:docPart>
    <w:docPart>
      <w:docPartPr>
        <w:name w:val="13C2C65C4A9F41E0B4BEC352A0CCC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D6D59-19EF-4948-BA52-8D7B54F9EAF0}"/>
      </w:docPartPr>
      <w:docPartBody>
        <w:p w:rsidR="00000000" w:rsidRDefault="001D670B">
          <w:pPr>
            <w:pStyle w:val="13C2C65C4A9F41E0B4BEC352A0CCCC28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AA60D0342DFA40AC88DBBA692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C7F97-364C-4CA1-871A-2319D4E6EF56}"/>
      </w:docPartPr>
      <w:docPartBody>
        <w:p w:rsidR="00000000" w:rsidRDefault="001D670B">
          <w:pPr>
            <w:pStyle w:val="AA60D0342DFA40AC88DBBA692928F7E5"/>
          </w:pPr>
          <w:r w:rsidRPr="00906BEE">
            <w:t>Experience</w:t>
          </w:r>
        </w:p>
      </w:docPartBody>
    </w:docPart>
    <w:docPart>
      <w:docPartPr>
        <w:name w:val="9F65479BD9664DD48221883AB4DA8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EDA6E-6BEA-4AF4-BCD5-BB5BF4483E56}"/>
      </w:docPartPr>
      <w:docPartBody>
        <w:p w:rsidR="00000000" w:rsidRDefault="001D670B">
          <w:pPr>
            <w:pStyle w:val="9F65479BD9664DD48221883AB4DA86DF"/>
          </w:pPr>
          <w:r w:rsidRPr="00906BEE">
            <w:t>Job Title</w:t>
          </w:r>
        </w:p>
      </w:docPartBody>
    </w:docPart>
    <w:docPart>
      <w:docPartPr>
        <w:name w:val="ACCF796C201145948DE362F4F17B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61EE0-E26A-4083-99B8-3A304DA00DD9}"/>
      </w:docPartPr>
      <w:docPartBody>
        <w:p w:rsidR="00000000" w:rsidRDefault="001D670B">
          <w:pPr>
            <w:pStyle w:val="ACCF796C201145948DE362F4F17B8B1E"/>
          </w:pPr>
          <w:r w:rsidRPr="00906BEE">
            <w:t>Company</w:t>
          </w:r>
        </w:p>
      </w:docPartBody>
    </w:docPart>
    <w:docPart>
      <w:docPartPr>
        <w:name w:val="3D2726069E134BF0853801B899279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7FB5-4157-4B1F-A8D3-411AF00A3706}"/>
      </w:docPartPr>
      <w:docPartBody>
        <w:p w:rsidR="00000000" w:rsidRDefault="001D670B">
          <w:pPr>
            <w:pStyle w:val="3D2726069E134BF0853801B899279B6F"/>
          </w:pPr>
          <w:r w:rsidRPr="00906BEE">
            <w:t>Dates From</w:t>
          </w:r>
        </w:p>
      </w:docPartBody>
    </w:docPart>
    <w:docPart>
      <w:docPartPr>
        <w:name w:val="D578B46187E64CE39836EE234CB41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9B8D3-8FB0-4757-92BC-FEDFF9B63426}"/>
      </w:docPartPr>
      <w:docPartBody>
        <w:p w:rsidR="00000000" w:rsidRDefault="001D670B">
          <w:pPr>
            <w:pStyle w:val="D578B46187E64CE39836EE234CB41092"/>
          </w:pPr>
          <w:r w:rsidRPr="00906BEE">
            <w:t>To</w:t>
          </w:r>
        </w:p>
      </w:docPartBody>
    </w:docPart>
    <w:docPart>
      <w:docPartPr>
        <w:name w:val="E4F6985DED474A2799E16923853E2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FC8FE-7F80-454A-98D9-6A1C848DFCE9}"/>
      </w:docPartPr>
      <w:docPartBody>
        <w:p w:rsidR="00000000" w:rsidRDefault="001D670B">
          <w:pPr>
            <w:pStyle w:val="E4F6985DED474A2799E16923853E27C9"/>
          </w:pPr>
          <w:r w:rsidRPr="00906BEE">
            <w:t>Summarize your key responsibilities, leadership, and most stellar accomplishments.  Don’t list everything; keep it relevant and include data that shows the impact you made</w:t>
          </w:r>
          <w:r w:rsidRPr="00906BEE">
            <w:t>.</w:t>
          </w:r>
        </w:p>
      </w:docPartBody>
    </w:docPart>
    <w:docPart>
      <w:docPartPr>
        <w:name w:val="BD38F1EE4E1F465C82A02E6C260A3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85A89-2EB6-4790-97C2-5D2DC31A1F11}"/>
      </w:docPartPr>
      <w:docPartBody>
        <w:p w:rsidR="00000000" w:rsidRDefault="001D670B">
          <w:pPr>
            <w:pStyle w:val="BD38F1EE4E1F465C82A02E6C260A31CF"/>
          </w:pPr>
          <w:r w:rsidRPr="00906BEE">
            <w:t>Job Title</w:t>
          </w:r>
        </w:p>
      </w:docPartBody>
    </w:docPart>
    <w:docPart>
      <w:docPartPr>
        <w:name w:val="09629C57243A4EFC9D4266733AB1E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9EE9E-E42F-46C3-8162-A1808DA92A02}"/>
      </w:docPartPr>
      <w:docPartBody>
        <w:p w:rsidR="00000000" w:rsidRDefault="001D670B">
          <w:pPr>
            <w:pStyle w:val="09629C57243A4EFC9D4266733AB1E0AD"/>
          </w:pPr>
          <w:r w:rsidRPr="00906BEE">
            <w:t>Company</w:t>
          </w:r>
        </w:p>
      </w:docPartBody>
    </w:docPart>
    <w:docPart>
      <w:docPartPr>
        <w:name w:val="AF0351CBB8F343A5B483E6E83DA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50D96-A36E-48BF-8E1C-BAE5FB874C0A}"/>
      </w:docPartPr>
      <w:docPartBody>
        <w:p w:rsidR="00000000" w:rsidRDefault="001D670B">
          <w:pPr>
            <w:pStyle w:val="AF0351CBB8F343A5B483E6E83DA706CB"/>
          </w:pPr>
          <w:r w:rsidRPr="00906BEE">
            <w:t>Dates From</w:t>
          </w:r>
        </w:p>
      </w:docPartBody>
    </w:docPart>
    <w:docPart>
      <w:docPartPr>
        <w:name w:val="074778AB8EFA40818F04A19640CB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03053-590D-4985-8A8D-9DCFB0BDC138}"/>
      </w:docPartPr>
      <w:docPartBody>
        <w:p w:rsidR="00000000" w:rsidRDefault="001D670B">
          <w:pPr>
            <w:pStyle w:val="074778AB8EFA40818F04A19640CBE45E"/>
          </w:pPr>
          <w:r w:rsidRPr="00906BEE">
            <w:t>To</w:t>
          </w:r>
        </w:p>
      </w:docPartBody>
    </w:docPart>
    <w:docPart>
      <w:docPartPr>
        <w:name w:val="7F4CEC3D983640258C6D91A44EAB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A07D-081A-4326-96B5-88458A99A936}"/>
      </w:docPartPr>
      <w:docPartBody>
        <w:p w:rsidR="00000000" w:rsidRDefault="001D670B">
          <w:pPr>
            <w:pStyle w:val="7F4CEC3D983640258C6D91A44EAB8BCB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67B840CBAAE441A3BA3336639490E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98F4-FD6C-4DD8-94DE-C30135327E7F}"/>
      </w:docPartPr>
      <w:docPartBody>
        <w:p w:rsidR="00000000" w:rsidRDefault="001D670B">
          <w:pPr>
            <w:pStyle w:val="67B840CBAAE441A3BA3336639490E838"/>
          </w:pPr>
          <w:r w:rsidRPr="00906BEE">
            <w:t>Education</w:t>
          </w:r>
        </w:p>
      </w:docPartBody>
    </w:docPart>
    <w:docPart>
      <w:docPartPr>
        <w:name w:val="68D90E650F9642BE8659E718D7D1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6A0-2E76-41FA-9DB6-022818E3E796}"/>
      </w:docPartPr>
      <w:docPartBody>
        <w:p w:rsidR="00000000" w:rsidRDefault="001D670B">
          <w:pPr>
            <w:pStyle w:val="68D90E650F9642BE8659E718D7D1CA9B"/>
          </w:pPr>
          <w:r w:rsidRPr="00906BEE">
            <w:t>Degree</w:t>
          </w:r>
        </w:p>
      </w:docPartBody>
    </w:docPart>
    <w:docPart>
      <w:docPartPr>
        <w:name w:val="03A6529CCB4B4C3AAC9B663FCF62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6AD8-8E7B-476D-A66F-A97F325F020A}"/>
      </w:docPartPr>
      <w:docPartBody>
        <w:p w:rsidR="00000000" w:rsidRDefault="001D670B">
          <w:pPr>
            <w:pStyle w:val="03A6529CCB4B4C3AAC9B663FCF62F9F3"/>
          </w:pPr>
          <w:r w:rsidRPr="00906BEE">
            <w:t>Date Earned</w:t>
          </w:r>
        </w:p>
      </w:docPartBody>
    </w:docPart>
    <w:docPart>
      <w:docPartPr>
        <w:name w:val="B414C7999E994F6B8242E7CD4C3A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E8E7D-1C88-4F60-BFB1-935C8C63B9C0}"/>
      </w:docPartPr>
      <w:docPartBody>
        <w:p w:rsidR="00000000" w:rsidRDefault="001D670B">
          <w:pPr>
            <w:pStyle w:val="B414C7999E994F6B8242E7CD4C3A69B5"/>
          </w:pPr>
          <w:r w:rsidRPr="00906BEE">
            <w:t>School</w:t>
          </w:r>
        </w:p>
      </w:docPartBody>
    </w:docPart>
    <w:docPart>
      <w:docPartPr>
        <w:name w:val="09110A6BC00A446EAC851EFE1B1D3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14891-4720-4133-8828-E607C834D6FD}"/>
      </w:docPartPr>
      <w:docPartBody>
        <w:p w:rsidR="00000000" w:rsidRDefault="001D670B">
          <w:pPr>
            <w:pStyle w:val="09110A6BC00A446EAC851EFE1B1D3536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38C393B0B02844358F917B53B003E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93236-F941-4627-AC77-7E629CB3469A}"/>
      </w:docPartPr>
      <w:docPartBody>
        <w:p w:rsidR="00000000" w:rsidRDefault="001D670B">
          <w:pPr>
            <w:pStyle w:val="38C393B0B02844358F917B53B003EBEE"/>
          </w:pPr>
          <w:r w:rsidRPr="00906BEE">
            <w:t>Degree</w:t>
          </w:r>
        </w:p>
      </w:docPartBody>
    </w:docPart>
    <w:docPart>
      <w:docPartPr>
        <w:name w:val="B735FC33B0E741D9B9CEC9621925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7A7CD-1DC7-4371-A5A4-55346A02911F}"/>
      </w:docPartPr>
      <w:docPartBody>
        <w:p w:rsidR="00000000" w:rsidRDefault="001D670B">
          <w:pPr>
            <w:pStyle w:val="B735FC33B0E741D9B9CEC96219251DAB"/>
          </w:pPr>
          <w:r w:rsidRPr="00906BEE">
            <w:t>Date Earned</w:t>
          </w:r>
        </w:p>
      </w:docPartBody>
    </w:docPart>
    <w:docPart>
      <w:docPartPr>
        <w:name w:val="082BA1FDCE5E491CADA2F3A76557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CC30-EDD7-4166-9E75-EFE55762F29D}"/>
      </w:docPartPr>
      <w:docPartBody>
        <w:p w:rsidR="00000000" w:rsidRDefault="001D670B">
          <w:pPr>
            <w:pStyle w:val="082BA1FDCE5E491CADA2F3A76557A357"/>
          </w:pPr>
          <w:r w:rsidRPr="00906BEE">
            <w:t>School</w:t>
          </w:r>
        </w:p>
      </w:docPartBody>
    </w:docPart>
    <w:docPart>
      <w:docPartPr>
        <w:name w:val="50961B2BA57C4FAAAA8CFC532BF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0AAC-55C9-4F44-A485-E5BB36348693}"/>
      </w:docPartPr>
      <w:docPartBody>
        <w:p w:rsidR="00000000" w:rsidRDefault="001D670B">
          <w:pPr>
            <w:pStyle w:val="50961B2BA57C4FAAAA8CFC532BF28CEB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36D40E1E5222412C9358E9864391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E82D8-3294-4EC0-884F-6DCEC55D3B02}"/>
      </w:docPartPr>
      <w:docPartBody>
        <w:p w:rsidR="00000000" w:rsidRDefault="001D670B">
          <w:pPr>
            <w:pStyle w:val="36D40E1E5222412C9358E9864391301E"/>
          </w:pPr>
          <w:r w:rsidRPr="00906BEE">
            <w:t>Volunteer Experience or Leadership</w:t>
          </w:r>
        </w:p>
      </w:docPartBody>
    </w:docPart>
    <w:docPart>
      <w:docPartPr>
        <w:name w:val="25246EF735944FB2B29D35FCC3E5D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DEC41-EFFC-4AA0-A25D-30DA268E1258}"/>
      </w:docPartPr>
      <w:docPartBody>
        <w:p w:rsidR="00000000" w:rsidRDefault="001D670B">
          <w:pPr>
            <w:pStyle w:val="25246EF735944FB2B29D35FCC3E5D3AD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0B"/>
    <w:rsid w:val="001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351CBBD6724D038B328BEF275A7E7A">
    <w:name w:val="24351CBBD6724D038B328BEF275A7E7A"/>
  </w:style>
  <w:style w:type="paragraph" w:customStyle="1" w:styleId="1E8C137EBB2D499CAA6BBAEFB93DA079">
    <w:name w:val="1E8C137EBB2D499CAA6BBAEFB93DA079"/>
  </w:style>
  <w:style w:type="paragraph" w:customStyle="1" w:styleId="671BABE76CCC4939BC1F33BEA9F6B0FD">
    <w:name w:val="671BABE76CCC4939BC1F33BEA9F6B0FD"/>
  </w:style>
  <w:style w:type="paragraph" w:customStyle="1" w:styleId="E1C375F7238F4131B0E7AF65A42E24F4">
    <w:name w:val="E1C375F7238F4131B0E7AF65A42E24F4"/>
  </w:style>
  <w:style w:type="paragraph" w:customStyle="1" w:styleId="121A3CC0D3F74FBEAAA59C1486C3DE0E">
    <w:name w:val="121A3CC0D3F74FBEAAA59C1486C3DE0E"/>
  </w:style>
  <w:style w:type="paragraph" w:customStyle="1" w:styleId="12E3D1D6B73047EFAD8442E1756790EA">
    <w:name w:val="12E3D1D6B73047EFAD8442E1756790EA"/>
  </w:style>
  <w:style w:type="paragraph" w:customStyle="1" w:styleId="8FADB1F7F3C44AEEA1277A75ED9757BF">
    <w:name w:val="8FADB1F7F3C44AEEA1277A75ED9757BF"/>
  </w:style>
  <w:style w:type="paragraph" w:customStyle="1" w:styleId="13C2C65C4A9F41E0B4BEC352A0CCCC28">
    <w:name w:val="13C2C65C4A9F41E0B4BEC352A0CCCC28"/>
  </w:style>
  <w:style w:type="paragraph" w:customStyle="1" w:styleId="AA60D0342DFA40AC88DBBA692928F7E5">
    <w:name w:val="AA60D0342DFA40AC88DBBA692928F7E5"/>
  </w:style>
  <w:style w:type="paragraph" w:customStyle="1" w:styleId="9F65479BD9664DD48221883AB4DA86DF">
    <w:name w:val="9F65479BD9664DD48221883AB4DA86DF"/>
  </w:style>
  <w:style w:type="paragraph" w:customStyle="1" w:styleId="ACCF796C201145948DE362F4F17B8B1E">
    <w:name w:val="ACCF796C201145948DE362F4F17B8B1E"/>
  </w:style>
  <w:style w:type="paragraph" w:customStyle="1" w:styleId="3D2726069E134BF0853801B899279B6F">
    <w:name w:val="3D2726069E134BF0853801B899279B6F"/>
  </w:style>
  <w:style w:type="paragraph" w:customStyle="1" w:styleId="D578B46187E64CE39836EE234CB41092">
    <w:name w:val="D578B46187E64CE39836EE234CB41092"/>
  </w:style>
  <w:style w:type="paragraph" w:customStyle="1" w:styleId="E4F6985DED474A2799E16923853E27C9">
    <w:name w:val="E4F6985DED474A2799E16923853E27C9"/>
  </w:style>
  <w:style w:type="paragraph" w:customStyle="1" w:styleId="BD38F1EE4E1F465C82A02E6C260A31CF">
    <w:name w:val="BD38F1EE4E1F465C82A02E6C260A31CF"/>
  </w:style>
  <w:style w:type="paragraph" w:customStyle="1" w:styleId="09629C57243A4EFC9D4266733AB1E0AD">
    <w:name w:val="09629C57243A4EFC9D4266733AB1E0AD"/>
  </w:style>
  <w:style w:type="paragraph" w:customStyle="1" w:styleId="AF0351CBB8F343A5B483E6E83DA706CB">
    <w:name w:val="AF0351CBB8F343A5B483E6E83DA706CB"/>
  </w:style>
  <w:style w:type="paragraph" w:customStyle="1" w:styleId="074778AB8EFA40818F04A19640CBE45E">
    <w:name w:val="074778AB8EFA40818F04A19640CBE45E"/>
  </w:style>
  <w:style w:type="paragraph" w:customStyle="1" w:styleId="7F4CEC3D983640258C6D91A44EAB8BCB">
    <w:name w:val="7F4CEC3D983640258C6D91A44EAB8BCB"/>
  </w:style>
  <w:style w:type="paragraph" w:customStyle="1" w:styleId="67B840CBAAE441A3BA3336639490E838">
    <w:name w:val="67B840CBAAE441A3BA3336639490E838"/>
  </w:style>
  <w:style w:type="paragraph" w:customStyle="1" w:styleId="68D90E650F9642BE8659E718D7D1CA9B">
    <w:name w:val="68D90E650F9642BE8659E718D7D1CA9B"/>
  </w:style>
  <w:style w:type="paragraph" w:customStyle="1" w:styleId="03A6529CCB4B4C3AAC9B663FCF62F9F3">
    <w:name w:val="03A6529CCB4B4C3AAC9B663FCF62F9F3"/>
  </w:style>
  <w:style w:type="paragraph" w:customStyle="1" w:styleId="B414C7999E994F6B8242E7CD4C3A69B5">
    <w:name w:val="B414C7999E994F6B8242E7CD4C3A69B5"/>
  </w:style>
  <w:style w:type="paragraph" w:customStyle="1" w:styleId="09110A6BC00A446EAC851EFE1B1D3536">
    <w:name w:val="09110A6BC00A446EAC851EFE1B1D3536"/>
  </w:style>
  <w:style w:type="paragraph" w:customStyle="1" w:styleId="38C393B0B02844358F917B53B003EBEE">
    <w:name w:val="38C393B0B02844358F917B53B003EBEE"/>
  </w:style>
  <w:style w:type="paragraph" w:customStyle="1" w:styleId="B735FC33B0E741D9B9CEC96219251DAB">
    <w:name w:val="B735FC33B0E741D9B9CEC96219251DAB"/>
  </w:style>
  <w:style w:type="paragraph" w:customStyle="1" w:styleId="082BA1FDCE5E491CADA2F3A76557A357">
    <w:name w:val="082BA1FDCE5E491CADA2F3A76557A357"/>
  </w:style>
  <w:style w:type="paragraph" w:customStyle="1" w:styleId="50961B2BA57C4FAAAA8CFC532BF28CEB">
    <w:name w:val="50961B2BA57C4FAAAA8CFC532BF28CEB"/>
  </w:style>
  <w:style w:type="paragraph" w:customStyle="1" w:styleId="36D40E1E5222412C9358E9864391301E">
    <w:name w:val="36D40E1E5222412C9358E9864391301E"/>
  </w:style>
  <w:style w:type="paragraph" w:customStyle="1" w:styleId="25246EF735944FB2B29D35FCC3E5D3AD">
    <w:name w:val="25246EF735944FB2B29D35FCC3E5D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Malanee Hutton</dc:creator>
  <cp:keywords/>
  <dc:description/>
  <cp:lastModifiedBy/>
  <cp:revision>1</cp:revision>
  <dcterms:created xsi:type="dcterms:W3CDTF">2017-05-02T17:20:00Z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